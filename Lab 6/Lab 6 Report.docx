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7FEF7E96" w14:textId="77777777" w:rsidTr="60C574D1">
        <w:tc>
          <w:tcPr>
            <w:tcW w:w="7026" w:type="dxa"/>
            <w:vAlign w:val="bottom"/>
          </w:tcPr>
          <w:p w14:paraId="6E8B0F59" w14:textId="6B48FD8D" w:rsidR="002A792A" w:rsidRDefault="002A1879" w:rsidP="0060786E">
            <w:pPr>
              <w:pStyle w:val="Title"/>
            </w:pPr>
            <w:r>
              <w:t xml:space="preserve">Lab </w:t>
            </w:r>
            <w:r w:rsidR="00515450">
              <w:t>6</w:t>
            </w:r>
            <w:r w:rsidR="60C574D1">
              <w:t xml:space="preserve"> </w:t>
            </w:r>
            <w:r w:rsidR="0005605E">
              <w:t>R</w:t>
            </w:r>
            <w:r w:rsidR="60C574D1">
              <w:t>eport</w:t>
            </w:r>
          </w:p>
        </w:tc>
        <w:tc>
          <w:tcPr>
            <w:tcW w:w="3774" w:type="dxa"/>
            <w:vAlign w:val="bottom"/>
          </w:tcPr>
          <w:p w14:paraId="0DFFDF35" w14:textId="77777777" w:rsidR="002A792A" w:rsidRDefault="007F7FFE" w:rsidP="00D34246">
            <w:pPr>
              <w:pStyle w:val="Subtitle"/>
            </w:pPr>
            <w:r>
              <w:t>Antonio Zavala Anaya</w:t>
            </w:r>
          </w:p>
          <w:p w14:paraId="67D8B6F3" w14:textId="6124CE10" w:rsidR="007F7FFE" w:rsidRPr="007F7FFE" w:rsidRDefault="007F7FFE" w:rsidP="007F7FFE">
            <w:pPr>
              <w:jc w:val="right"/>
            </w:pPr>
            <w:r>
              <w:t>UTEP ID 80622587</w:t>
            </w:r>
          </w:p>
        </w:tc>
      </w:tr>
    </w:tbl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Layout table to enter Project Title and Project status"/>
      </w:tblPr>
      <w:tblGrid>
        <w:gridCol w:w="10800"/>
      </w:tblGrid>
      <w:tr w:rsidR="002B75B6" w14:paraId="2DE0673D" w14:textId="77777777" w:rsidTr="00164CB1">
        <w:trPr>
          <w:trHeight w:val="1413"/>
        </w:trPr>
        <w:tc>
          <w:tcPr>
            <w:tcW w:w="10800" w:type="dxa"/>
            <w:tcBorders>
              <w:top w:val="nil"/>
              <w:bottom w:val="nil"/>
            </w:tcBorders>
          </w:tcPr>
          <w:p w14:paraId="2E071B1B" w14:textId="406B8AB9" w:rsidR="002B75B6" w:rsidRPr="00AB47EE" w:rsidRDefault="00D71968" w:rsidP="002B75B6">
            <w:pPr>
              <w:pStyle w:val="Heading1"/>
              <w:outlineLvl w:val="0"/>
              <w:rPr>
                <w:sz w:val="24"/>
              </w:rPr>
            </w:pPr>
            <w:sdt>
              <w:sdtPr>
                <w:rPr>
                  <w:sz w:val="24"/>
                </w:rPr>
                <w:alias w:val="Project Name:"/>
                <w:tag w:val="Project Name:"/>
                <w:id w:val="1435163794"/>
                <w:placeholder>
                  <w:docPart w:val="5D808B66F4344EA0940AD2C41578B2F7"/>
                </w:placeholder>
                <w:temporary/>
                <w:showingPlcHdr/>
                <w15:appearance w15:val="hidden"/>
              </w:sdtPr>
              <w:sdtEndPr/>
              <w:sdtContent>
                <w:r w:rsidR="002B75B6" w:rsidRPr="00AB47EE">
                  <w:rPr>
                    <w:sz w:val="24"/>
                  </w:rPr>
                  <w:t>Project Name:</w:t>
                </w:r>
              </w:sdtContent>
            </w:sdt>
            <w:r w:rsidR="002B75B6" w:rsidRPr="00AB47EE">
              <w:rPr>
                <w:sz w:val="24"/>
              </w:rPr>
              <w:t xml:space="preserve"> </w:t>
            </w:r>
            <w:r w:rsidR="00A3465D">
              <w:rPr>
                <w:sz w:val="24"/>
              </w:rPr>
              <w:t>Lab_</w:t>
            </w:r>
            <w:r w:rsidR="00515450">
              <w:rPr>
                <w:sz w:val="24"/>
              </w:rPr>
              <w:t>6</w:t>
            </w:r>
            <w:r w:rsidR="00A3465D">
              <w:rPr>
                <w:sz w:val="24"/>
              </w:rPr>
              <w:t xml:space="preserve"> (GitHub Repo)</w:t>
            </w:r>
          </w:p>
          <w:p w14:paraId="136BE943" w14:textId="45985BD4" w:rsidR="00997CEE" w:rsidRPr="00A3465D" w:rsidRDefault="00515450" w:rsidP="00A3465D">
            <w:pPr>
              <w:pStyle w:val="Heading2"/>
              <w:outlineLvl w:val="1"/>
              <w:rPr>
                <w:sz w:val="20"/>
              </w:rPr>
            </w:pPr>
            <w:r>
              <w:rPr>
                <w:sz w:val="20"/>
              </w:rPr>
              <w:t>December</w:t>
            </w:r>
            <w:r w:rsidR="60C574D1" w:rsidRPr="00AB47EE">
              <w:rPr>
                <w:sz w:val="20"/>
              </w:rPr>
              <w:t xml:space="preserve"> 2019</w:t>
            </w:r>
          </w:p>
        </w:tc>
      </w:tr>
      <w:tr w:rsidR="007F7FFE" w:rsidRPr="00295268" w14:paraId="66D5835F" w14:textId="77777777" w:rsidTr="121B72F0">
        <w:trPr>
          <w:trHeight w:val="234"/>
        </w:trPr>
        <w:tc>
          <w:tcPr>
            <w:tcW w:w="10800" w:type="dxa"/>
            <w:tcBorders>
              <w:top w:val="nil"/>
              <w:bottom w:val="nil"/>
            </w:tcBorders>
          </w:tcPr>
          <w:p w14:paraId="6C49250A" w14:textId="77777777" w:rsidR="00626314" w:rsidRDefault="00B908CB" w:rsidP="00626314">
            <w:pPr>
              <w:pStyle w:val="ListBullet2"/>
              <w:numPr>
                <w:ilvl w:val="0"/>
                <w:numId w:val="8"/>
              </w:numPr>
              <w:rPr>
                <w:sz w:val="22"/>
                <w:szCs w:val="18"/>
              </w:rPr>
            </w:pPr>
            <w:r w:rsidRPr="00295268">
              <w:rPr>
                <w:sz w:val="22"/>
                <w:szCs w:val="18"/>
              </w:rPr>
              <w:t>Purpose</w:t>
            </w:r>
            <w:r w:rsidR="00515450">
              <w:rPr>
                <w:sz w:val="22"/>
                <w:szCs w:val="18"/>
              </w:rPr>
              <w:t xml:space="preserve">: </w:t>
            </w:r>
            <w:r w:rsidR="003203C6" w:rsidRPr="003203C6">
              <w:rPr>
                <w:sz w:val="22"/>
                <w:szCs w:val="18"/>
              </w:rPr>
              <w:t xml:space="preserve">Write a Python 3 program that: </w:t>
            </w:r>
          </w:p>
          <w:p w14:paraId="554D808C" w14:textId="4A16EB2E" w:rsidR="00626314" w:rsidRPr="00EB3CE2" w:rsidRDefault="00626314" w:rsidP="00EB3CE2">
            <w:pPr>
              <w:pStyle w:val="ListBullet2"/>
              <w:numPr>
                <w:ilvl w:val="1"/>
                <w:numId w:val="8"/>
              </w:numPr>
              <w:ind w:left="720"/>
              <w:rPr>
                <w:sz w:val="36"/>
                <w:szCs w:val="24"/>
              </w:rPr>
            </w:pPr>
            <w:r w:rsidRPr="00EB3CE2">
              <w:rPr>
                <w:sz w:val="22"/>
                <w:szCs w:val="22"/>
              </w:rPr>
              <w:t>Implement the following graph algorithms:</w:t>
            </w:r>
          </w:p>
          <w:p w14:paraId="19496124" w14:textId="77777777" w:rsidR="00626314" w:rsidRPr="00EB3CE2" w:rsidRDefault="00626314" w:rsidP="00EB3CE2">
            <w:pPr>
              <w:numPr>
                <w:ilvl w:val="0"/>
                <w:numId w:val="15"/>
              </w:numPr>
              <w:spacing w:line="276" w:lineRule="auto"/>
              <w:ind w:left="1170"/>
              <w:rPr>
                <w:sz w:val="22"/>
                <w:szCs w:val="22"/>
              </w:rPr>
            </w:pPr>
            <w:r w:rsidRPr="00EB3CE2">
              <w:rPr>
                <w:sz w:val="22"/>
                <w:szCs w:val="22"/>
              </w:rPr>
              <w:t>Kruskal’s algorithm</w:t>
            </w:r>
          </w:p>
          <w:p w14:paraId="3949FF57" w14:textId="7E20EF14" w:rsidR="0060786E" w:rsidRPr="00EB3CE2" w:rsidRDefault="00626314" w:rsidP="00EB3CE2">
            <w:pPr>
              <w:numPr>
                <w:ilvl w:val="0"/>
                <w:numId w:val="15"/>
              </w:numPr>
              <w:spacing w:line="276" w:lineRule="auto"/>
              <w:ind w:left="1170"/>
              <w:rPr>
                <w:sz w:val="22"/>
                <w:szCs w:val="22"/>
              </w:rPr>
            </w:pPr>
            <w:r w:rsidRPr="00EB3CE2">
              <w:rPr>
                <w:sz w:val="22"/>
                <w:szCs w:val="22"/>
              </w:rPr>
              <w:t>Topological sort</w:t>
            </w:r>
          </w:p>
        </w:tc>
      </w:tr>
      <w:tr w:rsidR="007F7FFE" w:rsidRPr="00295268" w14:paraId="4A1F1383" w14:textId="77777777" w:rsidTr="121B72F0">
        <w:tc>
          <w:tcPr>
            <w:tcW w:w="10800" w:type="dxa"/>
            <w:tcBorders>
              <w:top w:val="nil"/>
              <w:bottom w:val="nil"/>
            </w:tcBorders>
          </w:tcPr>
          <w:p w14:paraId="7369AA0B" w14:textId="77777777" w:rsidR="00A3465D" w:rsidRPr="00A3465D" w:rsidRDefault="60C574D1" w:rsidP="00A3465D">
            <w:pPr>
              <w:pStyle w:val="ListBullet2"/>
              <w:numPr>
                <w:ilvl w:val="0"/>
                <w:numId w:val="8"/>
              </w:numPr>
              <w:rPr>
                <w:sz w:val="21"/>
                <w:szCs w:val="21"/>
                <w:lang w:val="en"/>
              </w:rPr>
            </w:pPr>
            <w:r w:rsidRPr="00295268">
              <w:rPr>
                <w:sz w:val="22"/>
                <w:szCs w:val="18"/>
              </w:rPr>
              <w:t>Process:</w:t>
            </w:r>
            <w:r w:rsidR="00B908CB" w:rsidRPr="00295268">
              <w:rPr>
                <w:sz w:val="22"/>
                <w:szCs w:val="18"/>
              </w:rPr>
              <w:t xml:space="preserve"> </w:t>
            </w:r>
            <w:r w:rsidR="121B72F0" w:rsidRPr="00295268">
              <w:rPr>
                <w:sz w:val="22"/>
                <w:szCs w:val="18"/>
              </w:rPr>
              <w:t xml:space="preserve"> </w:t>
            </w:r>
          </w:p>
          <w:p w14:paraId="1492EF46" w14:textId="05F9D17B" w:rsidR="00A3465D" w:rsidRDefault="00EB3CE2" w:rsidP="00A3465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Implement the Disjoint set forest and graph data structures used by the instructor in class to generate a </w:t>
            </w:r>
            <w:r w:rsidR="00731F3C">
              <w:rPr>
                <w:sz w:val="21"/>
                <w:szCs w:val="21"/>
                <w:lang w:val="en"/>
              </w:rPr>
              <w:t>Kruskal’s</w:t>
            </w:r>
            <w:r>
              <w:rPr>
                <w:sz w:val="21"/>
                <w:szCs w:val="21"/>
                <w:lang w:val="en"/>
              </w:rPr>
              <w:t xml:space="preserve"> algorithm as well as the topological sort.</w:t>
            </w:r>
          </w:p>
          <w:p w14:paraId="10913A75" w14:textId="113A85C3" w:rsidR="0060786E" w:rsidRDefault="00EB3CE2" w:rsidP="00A3465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>Follow the formula for both methods to implement it into a python program.</w:t>
            </w:r>
          </w:p>
          <w:p w14:paraId="178450DE" w14:textId="1918D471" w:rsidR="00B908CB" w:rsidRPr="00731F3C" w:rsidRDefault="00EB3CE2" w:rsidP="00731F3C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After all the methods are made generate test cases to see if the programs are doing what they should following the </w:t>
            </w:r>
            <w:r w:rsidR="00731F3C">
              <w:rPr>
                <w:sz w:val="21"/>
                <w:szCs w:val="21"/>
                <w:lang w:val="en"/>
              </w:rPr>
              <w:t>formulas.</w:t>
            </w:r>
          </w:p>
        </w:tc>
      </w:tr>
      <w:tr w:rsidR="00637920" w:rsidRPr="00295268" w14:paraId="2ED1030C" w14:textId="77777777" w:rsidTr="00164CB1">
        <w:trPr>
          <w:trHeight w:val="1206"/>
        </w:trPr>
        <w:tc>
          <w:tcPr>
            <w:tcW w:w="10800" w:type="dxa"/>
            <w:tcBorders>
              <w:top w:val="nil"/>
              <w:bottom w:val="nil"/>
            </w:tcBorders>
          </w:tcPr>
          <w:p w14:paraId="73E5D4D5" w14:textId="1EC624D0" w:rsidR="00637920" w:rsidRPr="00295268" w:rsidRDefault="00265A1D" w:rsidP="000F75B0">
            <w:pPr>
              <w:pStyle w:val="ListBullet2"/>
              <w:numPr>
                <w:ilvl w:val="0"/>
                <w:numId w:val="8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F</w:t>
            </w:r>
            <w:r w:rsidR="00072227">
              <w:rPr>
                <w:sz w:val="22"/>
                <w:szCs w:val="18"/>
              </w:rPr>
              <w:t xml:space="preserve">iles used </w:t>
            </w:r>
            <w:r w:rsidR="00637920" w:rsidRPr="00295268">
              <w:rPr>
                <w:sz w:val="22"/>
                <w:szCs w:val="18"/>
              </w:rPr>
              <w:t>that will be used:</w:t>
            </w:r>
          </w:p>
          <w:p w14:paraId="12A9368C" w14:textId="734F67EB" w:rsidR="007F71AA" w:rsidRPr="007F71AA" w:rsidRDefault="00731F3C" w:rsidP="000F75B0">
            <w:pPr>
              <w:pStyle w:val="ListBullet2"/>
              <w:numPr>
                <w:ilvl w:val="0"/>
                <w:numId w:val="9"/>
              </w:numPr>
              <w:spacing w:after="160" w:line="259" w:lineRule="auto"/>
              <w:rPr>
                <w:sz w:val="22"/>
                <w:szCs w:val="16"/>
              </w:rPr>
            </w:pPr>
            <w:r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Graph_al</w:t>
            </w:r>
            <w:r w:rsidR="002603E6"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.py</w:t>
            </w:r>
          </w:p>
          <w:p w14:paraId="6529C20D" w14:textId="77777777" w:rsidR="00145B8B" w:rsidRPr="00731F3C" w:rsidRDefault="00731F3C" w:rsidP="002603E6">
            <w:pPr>
              <w:pStyle w:val="ListBullet2"/>
              <w:numPr>
                <w:ilvl w:val="0"/>
                <w:numId w:val="9"/>
              </w:numPr>
              <w:spacing w:after="160" w:line="259" w:lineRule="auto"/>
              <w:rPr>
                <w:sz w:val="22"/>
                <w:szCs w:val="16"/>
              </w:rPr>
            </w:pPr>
            <w:r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Kruskals_algorithm</w:t>
            </w:r>
            <w:r w:rsidR="002603E6"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.py</w:t>
            </w:r>
          </w:p>
          <w:p w14:paraId="63A3AA35" w14:textId="77777777" w:rsidR="00731F3C" w:rsidRPr="00731F3C" w:rsidRDefault="00731F3C" w:rsidP="002603E6">
            <w:pPr>
              <w:pStyle w:val="ListBullet2"/>
              <w:numPr>
                <w:ilvl w:val="0"/>
                <w:numId w:val="9"/>
              </w:numPr>
              <w:spacing w:after="160" w:line="259" w:lineRule="auto"/>
              <w:rPr>
                <w:sz w:val="22"/>
                <w:szCs w:val="16"/>
              </w:rPr>
            </w:pPr>
            <w:r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Main.py</w:t>
            </w:r>
          </w:p>
          <w:p w14:paraId="17C27677" w14:textId="77777777" w:rsidR="00731F3C" w:rsidRPr="00731F3C" w:rsidRDefault="00731F3C" w:rsidP="002603E6">
            <w:pPr>
              <w:pStyle w:val="ListBullet2"/>
              <w:numPr>
                <w:ilvl w:val="0"/>
                <w:numId w:val="9"/>
              </w:numPr>
              <w:spacing w:after="160" w:line="259" w:lineRule="auto"/>
              <w:rPr>
                <w:sz w:val="22"/>
                <w:szCs w:val="16"/>
              </w:rPr>
            </w:pPr>
            <w:r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Queue.py</w:t>
            </w:r>
          </w:p>
          <w:p w14:paraId="1AE06D62" w14:textId="0C7B8617" w:rsidR="00731F3C" w:rsidRPr="002603E6" w:rsidRDefault="00731F3C" w:rsidP="002603E6">
            <w:pPr>
              <w:pStyle w:val="ListBullet2"/>
              <w:numPr>
                <w:ilvl w:val="0"/>
                <w:numId w:val="9"/>
              </w:numPr>
              <w:spacing w:after="160" w:line="259" w:lineRule="auto"/>
              <w:rPr>
                <w:sz w:val="22"/>
                <w:szCs w:val="16"/>
              </w:rPr>
            </w:pPr>
            <w:r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Topological_sort.py</w:t>
            </w:r>
          </w:p>
        </w:tc>
      </w:tr>
    </w:tbl>
    <w:p w14:paraId="15CE5818" w14:textId="2BEE2CC8" w:rsidR="002D15B5" w:rsidRPr="002D15B5" w:rsidRDefault="00A3465D" w:rsidP="002D15B5">
      <w:pPr>
        <w:pStyle w:val="OffTrack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Lab_</w:t>
      </w:r>
      <w:r w:rsidR="00265A1D">
        <w:rPr>
          <w:color w:val="auto"/>
          <w:sz w:val="22"/>
          <w:szCs w:val="22"/>
        </w:rPr>
        <w:t>5</w:t>
      </w:r>
      <w:r w:rsidR="002D15B5">
        <w:rPr>
          <w:color w:val="auto"/>
          <w:sz w:val="22"/>
          <w:szCs w:val="22"/>
        </w:rPr>
        <w:t xml:space="preserve"> program</w:t>
      </w:r>
      <w:r w:rsidR="001A4434">
        <w:rPr>
          <w:color w:val="auto"/>
          <w:sz w:val="22"/>
          <w:szCs w:val="22"/>
        </w:rPr>
        <w:t xml:space="preserve"> cod</w:t>
      </w:r>
      <w:r w:rsidR="002D15B5" w:rsidRPr="00295268">
        <w:rPr>
          <w:color w:val="auto"/>
          <w:sz w:val="22"/>
          <w:szCs w:val="22"/>
        </w:rPr>
        <w:t>e</w:t>
      </w:r>
      <w:r w:rsidR="002D15B5">
        <w:rPr>
          <w:color w:val="auto"/>
          <w:sz w:val="22"/>
          <w:szCs w:val="22"/>
        </w:rPr>
        <w:t>s</w:t>
      </w:r>
    </w:p>
    <w:p w14:paraId="1033F0AE" w14:textId="6C3D08E2" w:rsidR="00A3465D" w:rsidRPr="002603E6" w:rsidRDefault="00731F3C" w:rsidP="00A3465D">
      <w:pPr>
        <w:pStyle w:val="ListBullet2"/>
        <w:numPr>
          <w:ilvl w:val="0"/>
          <w:numId w:val="9"/>
        </w:numPr>
        <w:spacing w:after="160" w:line="259" w:lineRule="auto"/>
        <w:rPr>
          <w:b/>
          <w:sz w:val="24"/>
          <w:szCs w:val="16"/>
        </w:rPr>
      </w:pPr>
      <w:r>
        <w:rPr>
          <w:rFonts w:cs="Arial"/>
          <w:b/>
          <w:color w:val="1A1A1B"/>
          <w:sz w:val="22"/>
          <w:szCs w:val="16"/>
          <w:shd w:val="clear" w:color="auto" w:fill="FFFFFF"/>
        </w:rPr>
        <w:t>Kruskal’s</w:t>
      </w:r>
      <w:r w:rsidR="00265A1D" w:rsidRPr="002603E6">
        <w:rPr>
          <w:rFonts w:cs="Arial"/>
          <w:b/>
          <w:color w:val="1A1A1B"/>
          <w:sz w:val="22"/>
          <w:szCs w:val="16"/>
          <w:shd w:val="clear" w:color="auto" w:fill="FFFFFF"/>
        </w:rPr>
        <w:t xml:space="preserve"> A</w:t>
      </w:r>
      <w:r>
        <w:rPr>
          <w:rFonts w:cs="Arial"/>
          <w:b/>
          <w:color w:val="1A1A1B"/>
          <w:sz w:val="22"/>
          <w:szCs w:val="16"/>
          <w:shd w:val="clear" w:color="auto" w:fill="FFFFFF"/>
        </w:rPr>
        <w:t>lgorithm</w:t>
      </w:r>
    </w:p>
    <w:p w14:paraId="32AE7921" w14:textId="2C23654D" w:rsidR="002603E6" w:rsidRDefault="00731F3C" w:rsidP="002603E6">
      <w:pPr>
        <w:pStyle w:val="ListBullet2"/>
        <w:numPr>
          <w:ilvl w:val="0"/>
          <w:numId w:val="0"/>
        </w:numPr>
        <w:spacing w:after="160" w:line="259" w:lineRule="auto"/>
        <w:ind w:left="720"/>
        <w:rPr>
          <w:sz w:val="24"/>
          <w:szCs w:val="16"/>
        </w:rPr>
      </w:pPr>
      <w:r>
        <w:rPr>
          <w:noProof/>
          <w:sz w:val="24"/>
          <w:szCs w:val="16"/>
        </w:rPr>
        <w:drawing>
          <wp:inline distT="0" distB="0" distL="0" distR="0" wp14:anchorId="3E1D688E" wp14:editId="3AECDE92">
            <wp:extent cx="5943600" cy="163779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2-07 at 2.46.32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77"/>
                    <a:stretch/>
                  </pic:blipFill>
                  <pic:spPr bwMode="auto">
                    <a:xfrm>
                      <a:off x="0" y="0"/>
                      <a:ext cx="5974961" cy="164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201C7" w14:textId="333B2216" w:rsidR="00F36ABF" w:rsidRDefault="00F36ABF" w:rsidP="002603E6">
      <w:pPr>
        <w:pStyle w:val="ListBullet2"/>
        <w:numPr>
          <w:ilvl w:val="0"/>
          <w:numId w:val="0"/>
        </w:numPr>
        <w:spacing w:after="160" w:line="259" w:lineRule="auto"/>
        <w:ind w:left="720"/>
        <w:rPr>
          <w:sz w:val="24"/>
          <w:szCs w:val="16"/>
        </w:rPr>
      </w:pPr>
      <w:r>
        <w:rPr>
          <w:noProof/>
          <w:sz w:val="24"/>
          <w:szCs w:val="16"/>
        </w:rPr>
        <w:lastRenderedPageBreak/>
        <w:drawing>
          <wp:inline distT="0" distB="0" distL="0" distR="0" wp14:anchorId="7E9763F4" wp14:editId="59BBB712">
            <wp:extent cx="5286191" cy="4587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2-07 at 2.46.32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76"/>
                    <a:stretch/>
                  </pic:blipFill>
                  <pic:spPr bwMode="auto">
                    <a:xfrm>
                      <a:off x="0" y="0"/>
                      <a:ext cx="5296313" cy="459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34FE7" w14:textId="18A9EF9B" w:rsidR="002603E6" w:rsidRDefault="002603E6" w:rsidP="00731F3C">
      <w:pPr>
        <w:pStyle w:val="ListBullet2"/>
        <w:numPr>
          <w:ilvl w:val="0"/>
          <w:numId w:val="0"/>
        </w:numPr>
        <w:spacing w:after="160" w:line="259" w:lineRule="auto"/>
        <w:ind w:left="720"/>
        <w:rPr>
          <w:noProof/>
          <w:lang w:eastAsia="en-US"/>
        </w:rPr>
      </w:pPr>
      <w:r w:rsidRPr="002603E6">
        <w:rPr>
          <w:noProof/>
          <w:lang w:eastAsia="en-US"/>
        </w:rPr>
        <w:t xml:space="preserve"> </w:t>
      </w:r>
      <w:r>
        <w:rPr>
          <w:noProof/>
          <w:lang w:eastAsia="en-US"/>
        </w:rPr>
        <w:t xml:space="preserve">      </w:t>
      </w:r>
      <w:r w:rsidR="00731F3C">
        <w:rPr>
          <w:noProof/>
          <w:lang w:eastAsia="en-US"/>
        </w:rPr>
        <w:drawing>
          <wp:inline distT="0" distB="0" distL="0" distR="0" wp14:anchorId="7DFE8598" wp14:editId="4CB00B2F">
            <wp:extent cx="4739640" cy="3084104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2-07 at 2.46.5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2" b="17523"/>
                    <a:stretch/>
                  </pic:blipFill>
                  <pic:spPr bwMode="auto">
                    <a:xfrm>
                      <a:off x="0" y="0"/>
                      <a:ext cx="4752641" cy="309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9C581" w14:textId="70FAC88B" w:rsidR="00F36ABF" w:rsidRPr="00731F3C" w:rsidRDefault="00F36ABF" w:rsidP="00731F3C">
      <w:pPr>
        <w:pStyle w:val="ListBullet2"/>
        <w:numPr>
          <w:ilvl w:val="0"/>
          <w:numId w:val="0"/>
        </w:numPr>
        <w:spacing w:after="160" w:line="259" w:lineRule="auto"/>
        <w:ind w:left="720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5FEC5ECD" wp14:editId="3426930D">
            <wp:extent cx="5410200" cy="866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2-07 at 2.46.5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39"/>
                    <a:stretch/>
                  </pic:blipFill>
                  <pic:spPr bwMode="auto">
                    <a:xfrm>
                      <a:off x="0" y="0"/>
                      <a:ext cx="5416940" cy="86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26C0D" w14:textId="65433FBB" w:rsidR="00265A1D" w:rsidRPr="002603E6" w:rsidRDefault="00731F3C" w:rsidP="00A3465D">
      <w:pPr>
        <w:pStyle w:val="ListBullet2"/>
        <w:numPr>
          <w:ilvl w:val="0"/>
          <w:numId w:val="9"/>
        </w:numPr>
        <w:spacing w:after="160" w:line="259" w:lineRule="auto"/>
        <w:rPr>
          <w:b/>
          <w:sz w:val="24"/>
          <w:szCs w:val="16"/>
        </w:rPr>
      </w:pPr>
      <w:r>
        <w:rPr>
          <w:rFonts w:cs="Arial"/>
          <w:b/>
          <w:color w:val="1A1A1B"/>
          <w:sz w:val="22"/>
          <w:szCs w:val="16"/>
          <w:shd w:val="clear" w:color="auto" w:fill="FFFFFF"/>
        </w:rPr>
        <w:t>Topological</w:t>
      </w:r>
      <w:r w:rsidR="00265A1D" w:rsidRPr="002603E6">
        <w:rPr>
          <w:rFonts w:cs="Arial"/>
          <w:b/>
          <w:color w:val="1A1A1B"/>
          <w:sz w:val="22"/>
          <w:szCs w:val="16"/>
          <w:shd w:val="clear" w:color="auto" w:fill="FFFFFF"/>
        </w:rPr>
        <w:t xml:space="preserve"> </w:t>
      </w:r>
      <w:r>
        <w:rPr>
          <w:rFonts w:cs="Arial"/>
          <w:b/>
          <w:color w:val="1A1A1B"/>
          <w:sz w:val="22"/>
          <w:szCs w:val="16"/>
          <w:shd w:val="clear" w:color="auto" w:fill="FFFFFF"/>
        </w:rPr>
        <w:t>Sort</w:t>
      </w:r>
    </w:p>
    <w:p w14:paraId="39AFA337" w14:textId="01304362" w:rsidR="002603E6" w:rsidRDefault="00731F3C" w:rsidP="002603E6">
      <w:pPr>
        <w:pStyle w:val="ListBullet2"/>
        <w:numPr>
          <w:ilvl w:val="0"/>
          <w:numId w:val="0"/>
        </w:numPr>
        <w:spacing w:after="160" w:line="259" w:lineRule="auto"/>
        <w:ind w:left="360"/>
        <w:rPr>
          <w:sz w:val="24"/>
          <w:szCs w:val="16"/>
        </w:rPr>
      </w:pPr>
      <w:r>
        <w:rPr>
          <w:noProof/>
          <w:sz w:val="24"/>
          <w:szCs w:val="16"/>
        </w:rPr>
        <w:drawing>
          <wp:inline distT="0" distB="0" distL="0" distR="0" wp14:anchorId="3395A732" wp14:editId="5D50A9A0">
            <wp:extent cx="5821680" cy="54384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12-07 at 2.49.0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80" cy="54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2234" w14:textId="3500F762" w:rsidR="002603E6" w:rsidRPr="009804AA" w:rsidRDefault="002603E6" w:rsidP="002603E6">
      <w:pPr>
        <w:pStyle w:val="ListBullet2"/>
        <w:numPr>
          <w:ilvl w:val="0"/>
          <w:numId w:val="0"/>
        </w:numPr>
        <w:spacing w:after="160" w:line="259" w:lineRule="auto"/>
        <w:ind w:left="360"/>
        <w:rPr>
          <w:sz w:val="24"/>
          <w:szCs w:val="16"/>
        </w:rPr>
      </w:pPr>
    </w:p>
    <w:p w14:paraId="798EC715" w14:textId="46E4282C" w:rsidR="00F36ABF" w:rsidRDefault="00F36ABF">
      <w:pPr>
        <w:rPr>
          <w:rFonts w:asciiTheme="majorHAnsi" w:eastAsiaTheme="majorEastAsia" w:hAnsiTheme="majorHAnsi" w:cstheme="majorBidi"/>
          <w:sz w:val="22"/>
          <w:szCs w:val="16"/>
        </w:rPr>
      </w:pPr>
      <w:r>
        <w:rPr>
          <w:sz w:val="22"/>
          <w:szCs w:val="16"/>
        </w:rPr>
        <w:br w:type="page"/>
      </w:r>
    </w:p>
    <w:p w14:paraId="39E600A4" w14:textId="77777777" w:rsidR="006440E9" w:rsidRPr="001B7FBB" w:rsidRDefault="006440E9" w:rsidP="006440E9">
      <w:pPr>
        <w:pStyle w:val="ListBullet2"/>
        <w:numPr>
          <w:ilvl w:val="0"/>
          <w:numId w:val="0"/>
        </w:numPr>
        <w:spacing w:after="160" w:line="259" w:lineRule="auto"/>
        <w:ind w:left="216" w:hanging="216"/>
        <w:rPr>
          <w:sz w:val="22"/>
          <w:szCs w:val="16"/>
        </w:rPr>
      </w:pPr>
    </w:p>
    <w:p w14:paraId="5B089BED" w14:textId="325B9970" w:rsidR="004C403D" w:rsidRPr="004C403D" w:rsidRDefault="002603E6" w:rsidP="004C403D">
      <w:pPr>
        <w:pStyle w:val="OffTrack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Test Cases</w:t>
      </w:r>
      <w:r w:rsidR="004C403D">
        <w:rPr>
          <w:color w:val="auto"/>
          <w:sz w:val="22"/>
          <w:szCs w:val="22"/>
        </w:rPr>
        <w:t xml:space="preserve"> </w:t>
      </w:r>
    </w:p>
    <w:p w14:paraId="27112854" w14:textId="77777777" w:rsidR="00F36ABF" w:rsidRDefault="00F36ABF" w:rsidP="00F36ABF">
      <w:pPr>
        <w:pStyle w:val="OffTrack"/>
        <w:numPr>
          <w:ilvl w:val="0"/>
          <w:numId w:val="9"/>
        </w:numPr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Kruskals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Algoithm</w:t>
      </w:r>
      <w:proofErr w:type="spellEnd"/>
    </w:p>
    <w:p w14:paraId="10F5A1CB" w14:textId="77777777" w:rsidR="00F36ABF" w:rsidRDefault="00F36ABF" w:rsidP="00F36ABF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Test case:</w:t>
      </w:r>
    </w:p>
    <w:p w14:paraId="29D55414" w14:textId="69F485A9" w:rsidR="00F36ABF" w:rsidRDefault="00B964EB" w:rsidP="00F36ABF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64B8941C" wp14:editId="42F6BE0F">
            <wp:extent cx="6553200" cy="5359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12-07 at 3.01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CF57" w14:textId="77777777" w:rsidR="00F36ABF" w:rsidRDefault="00F36ABF" w:rsidP="00F36ABF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Result:</w:t>
      </w:r>
    </w:p>
    <w:p w14:paraId="04D8ECE4" w14:textId="72A51E06" w:rsidR="00B326C3" w:rsidRPr="00F36ABF" w:rsidRDefault="00F36ABF" w:rsidP="00F36ABF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437DB9A6" wp14:editId="69DBD706">
            <wp:extent cx="6527800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12-07 at 2.59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03D" w:rsidRPr="00F36ABF">
        <w:rPr>
          <w:color w:val="auto"/>
          <w:sz w:val="22"/>
          <w:szCs w:val="22"/>
        </w:rPr>
        <w:br/>
      </w:r>
    </w:p>
    <w:p w14:paraId="3193AA4B" w14:textId="42FB2DF2" w:rsidR="00B964EB" w:rsidRDefault="00B964EB">
      <w:pPr>
        <w:rPr>
          <w:rFonts w:asciiTheme="majorHAnsi" w:eastAsiaTheme="majorEastAsia" w:hAnsiTheme="majorHAnsi" w:cstheme="majorBid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br w:type="page"/>
      </w:r>
    </w:p>
    <w:p w14:paraId="391E73D5" w14:textId="77777777" w:rsidR="00B326C3" w:rsidRDefault="00B326C3" w:rsidP="00B326C3">
      <w:pPr>
        <w:pStyle w:val="OffTrack"/>
        <w:numPr>
          <w:ilvl w:val="0"/>
          <w:numId w:val="0"/>
        </w:numPr>
        <w:ind w:left="360"/>
        <w:rPr>
          <w:color w:val="auto"/>
          <w:sz w:val="22"/>
          <w:szCs w:val="22"/>
        </w:rPr>
      </w:pPr>
    </w:p>
    <w:p w14:paraId="35788076" w14:textId="6EB42282" w:rsidR="00B326C3" w:rsidRDefault="00B964EB" w:rsidP="00B964EB">
      <w:pPr>
        <w:pStyle w:val="OffTrack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Topological Sort</w:t>
      </w:r>
    </w:p>
    <w:p w14:paraId="0F9CBF08" w14:textId="15BC3700" w:rsidR="00B964EB" w:rsidRDefault="00B964EB" w:rsidP="00B964EB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Test case:</w:t>
      </w:r>
    </w:p>
    <w:p w14:paraId="7096C7A6" w14:textId="2C9A9C36" w:rsidR="00B964EB" w:rsidRDefault="00B964EB" w:rsidP="00B964EB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4267943D" wp14:editId="3FE4AE30">
            <wp:extent cx="5080000" cy="6946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9-12-07 at 3.02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9813" w14:textId="04A02669" w:rsidR="00B964EB" w:rsidRDefault="00B964EB" w:rsidP="00B964EB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Result:</w:t>
      </w:r>
    </w:p>
    <w:p w14:paraId="0EEE366E" w14:textId="3EB125AC" w:rsidR="00B964EB" w:rsidRPr="00B964EB" w:rsidRDefault="00B964EB" w:rsidP="00B964EB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2CFF1D77" wp14:editId="4E5F7054">
            <wp:extent cx="4699000" cy="2159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9-12-07 at 3.03.1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C1E8" w14:textId="77777777" w:rsidR="001A4434" w:rsidRDefault="001A4434" w:rsidP="001A4434">
      <w:pPr>
        <w:pStyle w:val="OffTrack"/>
        <w:numPr>
          <w:ilvl w:val="0"/>
          <w:numId w:val="0"/>
        </w:numPr>
        <w:ind w:left="360" w:hanging="360"/>
        <w:rPr>
          <w:color w:val="auto"/>
          <w:sz w:val="22"/>
          <w:szCs w:val="22"/>
        </w:rPr>
      </w:pPr>
    </w:p>
    <w:p w14:paraId="4717F316" w14:textId="4AAA17D4" w:rsidR="006440E9" w:rsidRPr="005B3706" w:rsidRDefault="006440E9" w:rsidP="008206F3">
      <w:pPr>
        <w:pStyle w:val="ListBullet2"/>
        <w:numPr>
          <w:ilvl w:val="0"/>
          <w:numId w:val="0"/>
        </w:numPr>
        <w:spacing w:before="20" w:after="160" w:line="259" w:lineRule="auto"/>
        <w:ind w:left="216" w:hanging="216"/>
        <w:rPr>
          <w:sz w:val="22"/>
          <w:szCs w:val="16"/>
        </w:rPr>
      </w:pPr>
      <w:bookmarkStart w:id="0" w:name="_GoBack"/>
      <w:bookmarkEnd w:id="0"/>
    </w:p>
    <w:sectPr w:rsidR="006440E9" w:rsidRPr="005B3706">
      <w:footerReference w:type="default" r:id="rId15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0A150" w14:textId="77777777" w:rsidR="00D71968" w:rsidRDefault="00D71968">
      <w:pPr>
        <w:spacing w:after="0" w:line="240" w:lineRule="auto"/>
      </w:pPr>
      <w:r>
        <w:separator/>
      </w:r>
    </w:p>
  </w:endnote>
  <w:endnote w:type="continuationSeparator" w:id="0">
    <w:p w14:paraId="2F85CB6A" w14:textId="77777777" w:rsidR="00D71968" w:rsidRDefault="00D7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3B313" w14:textId="4A5477CF" w:rsidR="002A792A" w:rsidRDefault="00A3465D">
    <w:pPr>
      <w:pStyle w:val="Footer"/>
    </w:pPr>
    <w:r>
      <w:t>DATA STRUCTURES lab 3</w:t>
    </w:r>
    <w:r w:rsidR="00B932EF">
      <w:t xml:space="preserve"> 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4C403D">
      <w:rPr>
        <w:noProof/>
      </w:rPr>
      <w:t>5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483F9" w14:textId="77777777" w:rsidR="00D71968" w:rsidRDefault="00D71968">
      <w:pPr>
        <w:spacing w:after="0" w:line="240" w:lineRule="auto"/>
      </w:pPr>
      <w:r>
        <w:separator/>
      </w:r>
    </w:p>
  </w:footnote>
  <w:footnote w:type="continuationSeparator" w:id="0">
    <w:p w14:paraId="778DA73B" w14:textId="77777777" w:rsidR="00D71968" w:rsidRDefault="00D71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AA09B2"/>
    <w:multiLevelType w:val="hybridMultilevel"/>
    <w:tmpl w:val="3D9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A61"/>
    <w:multiLevelType w:val="multilevel"/>
    <w:tmpl w:val="6570D670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3" w15:restartNumberingAfterBreak="0">
    <w:nsid w:val="0F015502"/>
    <w:multiLevelType w:val="hybridMultilevel"/>
    <w:tmpl w:val="30DC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54E26"/>
    <w:multiLevelType w:val="hybridMultilevel"/>
    <w:tmpl w:val="A104C0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47203"/>
    <w:multiLevelType w:val="hybridMultilevel"/>
    <w:tmpl w:val="FFD8B5C4"/>
    <w:lvl w:ilvl="0" w:tplc="B5D65E8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3744D"/>
    <w:multiLevelType w:val="hybridMultilevel"/>
    <w:tmpl w:val="0794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0F6E6DD4"/>
    <w:lvl w:ilvl="0" w:tplc="FFFFFFFF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D1A32"/>
    <w:multiLevelType w:val="hybridMultilevel"/>
    <w:tmpl w:val="510214B4"/>
    <w:lvl w:ilvl="0" w:tplc="A5008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E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EE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C3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A4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E1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0A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0D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A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83861"/>
    <w:multiLevelType w:val="hybridMultilevel"/>
    <w:tmpl w:val="D5FA94EC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933C0"/>
    <w:multiLevelType w:val="hybridMultilevel"/>
    <w:tmpl w:val="EF1C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"/>
  </w:num>
  <w:num w:numId="14">
    <w:abstractNumId w:val="8"/>
  </w:num>
  <w:num w:numId="1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FE"/>
    <w:rsid w:val="000049EF"/>
    <w:rsid w:val="000140BE"/>
    <w:rsid w:val="000216CF"/>
    <w:rsid w:val="00022E13"/>
    <w:rsid w:val="000241D5"/>
    <w:rsid w:val="000303C2"/>
    <w:rsid w:val="00031F58"/>
    <w:rsid w:val="000361B1"/>
    <w:rsid w:val="000449D9"/>
    <w:rsid w:val="0005605E"/>
    <w:rsid w:val="000649B7"/>
    <w:rsid w:val="00066EDF"/>
    <w:rsid w:val="000706B0"/>
    <w:rsid w:val="000714D2"/>
    <w:rsid w:val="0007197D"/>
    <w:rsid w:val="00071A33"/>
    <w:rsid w:val="00072227"/>
    <w:rsid w:val="0008087C"/>
    <w:rsid w:val="00094634"/>
    <w:rsid w:val="00097071"/>
    <w:rsid w:val="000A0F81"/>
    <w:rsid w:val="000A696F"/>
    <w:rsid w:val="000B6494"/>
    <w:rsid w:val="000C1818"/>
    <w:rsid w:val="000C5060"/>
    <w:rsid w:val="000C5D22"/>
    <w:rsid w:val="000C659C"/>
    <w:rsid w:val="000C65BA"/>
    <w:rsid w:val="000E07DE"/>
    <w:rsid w:val="000E2BD0"/>
    <w:rsid w:val="000F364D"/>
    <w:rsid w:val="000F75B0"/>
    <w:rsid w:val="001005C2"/>
    <w:rsid w:val="0010099B"/>
    <w:rsid w:val="00101C9B"/>
    <w:rsid w:val="00102738"/>
    <w:rsid w:val="00102801"/>
    <w:rsid w:val="00106863"/>
    <w:rsid w:val="00116624"/>
    <w:rsid w:val="001256D3"/>
    <w:rsid w:val="0012723F"/>
    <w:rsid w:val="001364A2"/>
    <w:rsid w:val="001374F5"/>
    <w:rsid w:val="00141B2F"/>
    <w:rsid w:val="00142EDE"/>
    <w:rsid w:val="00145B8B"/>
    <w:rsid w:val="0014626A"/>
    <w:rsid w:val="001466DD"/>
    <w:rsid w:val="0015776C"/>
    <w:rsid w:val="00164CB1"/>
    <w:rsid w:val="0016742E"/>
    <w:rsid w:val="001740D7"/>
    <w:rsid w:val="00182202"/>
    <w:rsid w:val="001825BD"/>
    <w:rsid w:val="001876D4"/>
    <w:rsid w:val="00193E07"/>
    <w:rsid w:val="001A4434"/>
    <w:rsid w:val="001B7FBB"/>
    <w:rsid w:val="001C7960"/>
    <w:rsid w:val="001D0544"/>
    <w:rsid w:val="001D1E92"/>
    <w:rsid w:val="001D467C"/>
    <w:rsid w:val="001D603B"/>
    <w:rsid w:val="001E35FF"/>
    <w:rsid w:val="001E5F0A"/>
    <w:rsid w:val="001F798A"/>
    <w:rsid w:val="002000FB"/>
    <w:rsid w:val="00230290"/>
    <w:rsid w:val="0023698C"/>
    <w:rsid w:val="002429EA"/>
    <w:rsid w:val="0024599F"/>
    <w:rsid w:val="00247B43"/>
    <w:rsid w:val="002603E6"/>
    <w:rsid w:val="00260B39"/>
    <w:rsid w:val="00265A1D"/>
    <w:rsid w:val="0027578E"/>
    <w:rsid w:val="00281A6B"/>
    <w:rsid w:val="00290F73"/>
    <w:rsid w:val="00295268"/>
    <w:rsid w:val="002A1879"/>
    <w:rsid w:val="002A5622"/>
    <w:rsid w:val="002A6F6C"/>
    <w:rsid w:val="002A7158"/>
    <w:rsid w:val="002A792A"/>
    <w:rsid w:val="002B4771"/>
    <w:rsid w:val="002B5A7A"/>
    <w:rsid w:val="002B75B6"/>
    <w:rsid w:val="002D15B5"/>
    <w:rsid w:val="003043A0"/>
    <w:rsid w:val="0030584A"/>
    <w:rsid w:val="00307072"/>
    <w:rsid w:val="00307BB7"/>
    <w:rsid w:val="003203C6"/>
    <w:rsid w:val="00322C13"/>
    <w:rsid w:val="003339DE"/>
    <w:rsid w:val="00337F4A"/>
    <w:rsid w:val="0034644C"/>
    <w:rsid w:val="00346DF0"/>
    <w:rsid w:val="003514FB"/>
    <w:rsid w:val="003570EF"/>
    <w:rsid w:val="00361504"/>
    <w:rsid w:val="003638E9"/>
    <w:rsid w:val="00382BBD"/>
    <w:rsid w:val="00387081"/>
    <w:rsid w:val="003909A0"/>
    <w:rsid w:val="00396886"/>
    <w:rsid w:val="00396DD3"/>
    <w:rsid w:val="003A5998"/>
    <w:rsid w:val="003B560D"/>
    <w:rsid w:val="003C4D95"/>
    <w:rsid w:val="003D203D"/>
    <w:rsid w:val="003D2801"/>
    <w:rsid w:val="003E0FBC"/>
    <w:rsid w:val="003E48F5"/>
    <w:rsid w:val="003E7AA5"/>
    <w:rsid w:val="003F36AA"/>
    <w:rsid w:val="003F4BD3"/>
    <w:rsid w:val="00402E73"/>
    <w:rsid w:val="004131C1"/>
    <w:rsid w:val="00415810"/>
    <w:rsid w:val="004223A9"/>
    <w:rsid w:val="00430B26"/>
    <w:rsid w:val="0043115D"/>
    <w:rsid w:val="004366DC"/>
    <w:rsid w:val="00442436"/>
    <w:rsid w:val="004548D6"/>
    <w:rsid w:val="00466863"/>
    <w:rsid w:val="00472B9E"/>
    <w:rsid w:val="00473B98"/>
    <w:rsid w:val="00476EC2"/>
    <w:rsid w:val="004903D6"/>
    <w:rsid w:val="00493DDD"/>
    <w:rsid w:val="00494AA8"/>
    <w:rsid w:val="004A584E"/>
    <w:rsid w:val="004B5EAA"/>
    <w:rsid w:val="004B6694"/>
    <w:rsid w:val="004B7477"/>
    <w:rsid w:val="004B78E7"/>
    <w:rsid w:val="004C403D"/>
    <w:rsid w:val="004C7FDF"/>
    <w:rsid w:val="004D12F2"/>
    <w:rsid w:val="004D406B"/>
    <w:rsid w:val="004F0C33"/>
    <w:rsid w:val="004F4AFE"/>
    <w:rsid w:val="005006B4"/>
    <w:rsid w:val="005012F4"/>
    <w:rsid w:val="00501693"/>
    <w:rsid w:val="00502860"/>
    <w:rsid w:val="00515450"/>
    <w:rsid w:val="00523E40"/>
    <w:rsid w:val="005310A6"/>
    <w:rsid w:val="00542466"/>
    <w:rsid w:val="00552EC4"/>
    <w:rsid w:val="00555268"/>
    <w:rsid w:val="00555A14"/>
    <w:rsid w:val="00556179"/>
    <w:rsid w:val="005650B7"/>
    <w:rsid w:val="0058590B"/>
    <w:rsid w:val="00585C96"/>
    <w:rsid w:val="005877D7"/>
    <w:rsid w:val="005933C4"/>
    <w:rsid w:val="00593ACF"/>
    <w:rsid w:val="005961C5"/>
    <w:rsid w:val="005A0BC2"/>
    <w:rsid w:val="005A3649"/>
    <w:rsid w:val="005A5772"/>
    <w:rsid w:val="005A63D5"/>
    <w:rsid w:val="005B0AAC"/>
    <w:rsid w:val="005B3706"/>
    <w:rsid w:val="005B653B"/>
    <w:rsid w:val="005C17AF"/>
    <w:rsid w:val="005D5AA7"/>
    <w:rsid w:val="005F29DB"/>
    <w:rsid w:val="005F6ACD"/>
    <w:rsid w:val="005F6BB9"/>
    <w:rsid w:val="0060786E"/>
    <w:rsid w:val="00611C34"/>
    <w:rsid w:val="006205F4"/>
    <w:rsid w:val="006228EE"/>
    <w:rsid w:val="00626314"/>
    <w:rsid w:val="006278F6"/>
    <w:rsid w:val="0063266E"/>
    <w:rsid w:val="00637920"/>
    <w:rsid w:val="006440E9"/>
    <w:rsid w:val="00644206"/>
    <w:rsid w:val="00660017"/>
    <w:rsid w:val="00667F51"/>
    <w:rsid w:val="006A1D0F"/>
    <w:rsid w:val="006A29F5"/>
    <w:rsid w:val="006A6DF7"/>
    <w:rsid w:val="006B64A8"/>
    <w:rsid w:val="006C3702"/>
    <w:rsid w:val="006C4653"/>
    <w:rsid w:val="006C4E58"/>
    <w:rsid w:val="006C724C"/>
    <w:rsid w:val="006D2A66"/>
    <w:rsid w:val="006D480F"/>
    <w:rsid w:val="006D5646"/>
    <w:rsid w:val="006D737C"/>
    <w:rsid w:val="006F07D7"/>
    <w:rsid w:val="006F09B5"/>
    <w:rsid w:val="00721F19"/>
    <w:rsid w:val="007221EA"/>
    <w:rsid w:val="007234D9"/>
    <w:rsid w:val="007262F2"/>
    <w:rsid w:val="00726F54"/>
    <w:rsid w:val="007310D3"/>
    <w:rsid w:val="00731F3C"/>
    <w:rsid w:val="00742AA7"/>
    <w:rsid w:val="00754163"/>
    <w:rsid w:val="007577D5"/>
    <w:rsid w:val="00757D75"/>
    <w:rsid w:val="0076012B"/>
    <w:rsid w:val="00765AF3"/>
    <w:rsid w:val="00771172"/>
    <w:rsid w:val="0078112B"/>
    <w:rsid w:val="00797BCE"/>
    <w:rsid w:val="007B0EB3"/>
    <w:rsid w:val="007B216E"/>
    <w:rsid w:val="007C2386"/>
    <w:rsid w:val="007C4578"/>
    <w:rsid w:val="007C6EEA"/>
    <w:rsid w:val="007D3ADF"/>
    <w:rsid w:val="007E5A4D"/>
    <w:rsid w:val="007F0068"/>
    <w:rsid w:val="007F71AA"/>
    <w:rsid w:val="007F7FFE"/>
    <w:rsid w:val="00815FBB"/>
    <w:rsid w:val="008206F3"/>
    <w:rsid w:val="0082122D"/>
    <w:rsid w:val="00821339"/>
    <w:rsid w:val="00823C88"/>
    <w:rsid w:val="00827119"/>
    <w:rsid w:val="00831645"/>
    <w:rsid w:val="00834D6F"/>
    <w:rsid w:val="008452CF"/>
    <w:rsid w:val="0085262E"/>
    <w:rsid w:val="00854839"/>
    <w:rsid w:val="00854C84"/>
    <w:rsid w:val="00871636"/>
    <w:rsid w:val="008725BC"/>
    <w:rsid w:val="0087286A"/>
    <w:rsid w:val="008821E2"/>
    <w:rsid w:val="00883C6D"/>
    <w:rsid w:val="00890943"/>
    <w:rsid w:val="00890F18"/>
    <w:rsid w:val="00893936"/>
    <w:rsid w:val="008A1E55"/>
    <w:rsid w:val="008A5BAD"/>
    <w:rsid w:val="008B4B02"/>
    <w:rsid w:val="008B79C4"/>
    <w:rsid w:val="008C16DB"/>
    <w:rsid w:val="008C2666"/>
    <w:rsid w:val="008C3BF6"/>
    <w:rsid w:val="008C543B"/>
    <w:rsid w:val="008D0FAE"/>
    <w:rsid w:val="008D25BF"/>
    <w:rsid w:val="008D74CE"/>
    <w:rsid w:val="008F7817"/>
    <w:rsid w:val="00910007"/>
    <w:rsid w:val="00910060"/>
    <w:rsid w:val="0091445C"/>
    <w:rsid w:val="00920E90"/>
    <w:rsid w:val="00927907"/>
    <w:rsid w:val="009324E5"/>
    <w:rsid w:val="00935DBA"/>
    <w:rsid w:val="009378EB"/>
    <w:rsid w:val="00943FEB"/>
    <w:rsid w:val="00945CD1"/>
    <w:rsid w:val="0095619B"/>
    <w:rsid w:val="00956514"/>
    <w:rsid w:val="00962226"/>
    <w:rsid w:val="00966B68"/>
    <w:rsid w:val="00966E55"/>
    <w:rsid w:val="009741A7"/>
    <w:rsid w:val="009804AA"/>
    <w:rsid w:val="00983EAC"/>
    <w:rsid w:val="0098534F"/>
    <w:rsid w:val="0098738A"/>
    <w:rsid w:val="00993614"/>
    <w:rsid w:val="00995549"/>
    <w:rsid w:val="00997CEE"/>
    <w:rsid w:val="009A2858"/>
    <w:rsid w:val="009A341A"/>
    <w:rsid w:val="009C0505"/>
    <w:rsid w:val="009D2045"/>
    <w:rsid w:val="009D2834"/>
    <w:rsid w:val="009D728A"/>
    <w:rsid w:val="009E474D"/>
    <w:rsid w:val="009E4E96"/>
    <w:rsid w:val="009F206B"/>
    <w:rsid w:val="00A04677"/>
    <w:rsid w:val="00A05C71"/>
    <w:rsid w:val="00A06EB6"/>
    <w:rsid w:val="00A1130B"/>
    <w:rsid w:val="00A11525"/>
    <w:rsid w:val="00A15255"/>
    <w:rsid w:val="00A160B1"/>
    <w:rsid w:val="00A24E60"/>
    <w:rsid w:val="00A32A28"/>
    <w:rsid w:val="00A33FDA"/>
    <w:rsid w:val="00A3465D"/>
    <w:rsid w:val="00A42991"/>
    <w:rsid w:val="00A479C4"/>
    <w:rsid w:val="00A52683"/>
    <w:rsid w:val="00A569CD"/>
    <w:rsid w:val="00A61F37"/>
    <w:rsid w:val="00A628E6"/>
    <w:rsid w:val="00A72E08"/>
    <w:rsid w:val="00A7498F"/>
    <w:rsid w:val="00A75C9A"/>
    <w:rsid w:val="00A85872"/>
    <w:rsid w:val="00A87A1C"/>
    <w:rsid w:val="00A917C0"/>
    <w:rsid w:val="00A9627A"/>
    <w:rsid w:val="00AB08ED"/>
    <w:rsid w:val="00AB17FC"/>
    <w:rsid w:val="00AB1910"/>
    <w:rsid w:val="00AB47EE"/>
    <w:rsid w:val="00AB674C"/>
    <w:rsid w:val="00AD65D8"/>
    <w:rsid w:val="00AF3E64"/>
    <w:rsid w:val="00AF77CE"/>
    <w:rsid w:val="00B00FF8"/>
    <w:rsid w:val="00B16AD0"/>
    <w:rsid w:val="00B22ED9"/>
    <w:rsid w:val="00B2495B"/>
    <w:rsid w:val="00B326C3"/>
    <w:rsid w:val="00B3358F"/>
    <w:rsid w:val="00B36C57"/>
    <w:rsid w:val="00B36D8C"/>
    <w:rsid w:val="00B4688C"/>
    <w:rsid w:val="00B47777"/>
    <w:rsid w:val="00B50064"/>
    <w:rsid w:val="00B55692"/>
    <w:rsid w:val="00B600AF"/>
    <w:rsid w:val="00B62FE8"/>
    <w:rsid w:val="00B66E4B"/>
    <w:rsid w:val="00B8736D"/>
    <w:rsid w:val="00B87FAD"/>
    <w:rsid w:val="00B908CB"/>
    <w:rsid w:val="00B932EF"/>
    <w:rsid w:val="00B964EB"/>
    <w:rsid w:val="00BA0048"/>
    <w:rsid w:val="00BA1E0E"/>
    <w:rsid w:val="00BA5A1F"/>
    <w:rsid w:val="00BB096A"/>
    <w:rsid w:val="00BB2959"/>
    <w:rsid w:val="00BB7DEB"/>
    <w:rsid w:val="00BC52C6"/>
    <w:rsid w:val="00BC7662"/>
    <w:rsid w:val="00BD4E5D"/>
    <w:rsid w:val="00BD61B4"/>
    <w:rsid w:val="00BE25B9"/>
    <w:rsid w:val="00BF2918"/>
    <w:rsid w:val="00BF4416"/>
    <w:rsid w:val="00C01E23"/>
    <w:rsid w:val="00C0408B"/>
    <w:rsid w:val="00C07AEC"/>
    <w:rsid w:val="00C22BAB"/>
    <w:rsid w:val="00C3688B"/>
    <w:rsid w:val="00C401FC"/>
    <w:rsid w:val="00C40E10"/>
    <w:rsid w:val="00C41381"/>
    <w:rsid w:val="00C4211F"/>
    <w:rsid w:val="00C4593E"/>
    <w:rsid w:val="00C514E8"/>
    <w:rsid w:val="00C56B2D"/>
    <w:rsid w:val="00C60584"/>
    <w:rsid w:val="00C62CD6"/>
    <w:rsid w:val="00C72B2A"/>
    <w:rsid w:val="00CA529A"/>
    <w:rsid w:val="00CC429B"/>
    <w:rsid w:val="00CD2F72"/>
    <w:rsid w:val="00CE1993"/>
    <w:rsid w:val="00CE5FFC"/>
    <w:rsid w:val="00CF6D85"/>
    <w:rsid w:val="00D102F8"/>
    <w:rsid w:val="00D13D62"/>
    <w:rsid w:val="00D17167"/>
    <w:rsid w:val="00D25E8F"/>
    <w:rsid w:val="00D3023B"/>
    <w:rsid w:val="00D30A01"/>
    <w:rsid w:val="00D32379"/>
    <w:rsid w:val="00D34246"/>
    <w:rsid w:val="00D40B82"/>
    <w:rsid w:val="00D51D87"/>
    <w:rsid w:val="00D55D19"/>
    <w:rsid w:val="00D63076"/>
    <w:rsid w:val="00D64860"/>
    <w:rsid w:val="00D678F1"/>
    <w:rsid w:val="00D71968"/>
    <w:rsid w:val="00D72C00"/>
    <w:rsid w:val="00D77D4B"/>
    <w:rsid w:val="00D94AEB"/>
    <w:rsid w:val="00DE6B11"/>
    <w:rsid w:val="00E05892"/>
    <w:rsid w:val="00E1416C"/>
    <w:rsid w:val="00E1615F"/>
    <w:rsid w:val="00E250A4"/>
    <w:rsid w:val="00E262A0"/>
    <w:rsid w:val="00E27C17"/>
    <w:rsid w:val="00E3152E"/>
    <w:rsid w:val="00E319E9"/>
    <w:rsid w:val="00E32D4A"/>
    <w:rsid w:val="00E32DD9"/>
    <w:rsid w:val="00E47901"/>
    <w:rsid w:val="00E53BEE"/>
    <w:rsid w:val="00E57282"/>
    <w:rsid w:val="00E60561"/>
    <w:rsid w:val="00E618DA"/>
    <w:rsid w:val="00E62D72"/>
    <w:rsid w:val="00E64A26"/>
    <w:rsid w:val="00E814A4"/>
    <w:rsid w:val="00E85CD2"/>
    <w:rsid w:val="00EA50D4"/>
    <w:rsid w:val="00EB3CE2"/>
    <w:rsid w:val="00EB5665"/>
    <w:rsid w:val="00EC009D"/>
    <w:rsid w:val="00EC0FC9"/>
    <w:rsid w:val="00EC6F2C"/>
    <w:rsid w:val="00ED6A79"/>
    <w:rsid w:val="00EE5BC7"/>
    <w:rsid w:val="00EE7671"/>
    <w:rsid w:val="00EE7820"/>
    <w:rsid w:val="00EF3092"/>
    <w:rsid w:val="00F00D6E"/>
    <w:rsid w:val="00F01FFD"/>
    <w:rsid w:val="00F03F72"/>
    <w:rsid w:val="00F06BBE"/>
    <w:rsid w:val="00F21C44"/>
    <w:rsid w:val="00F227D7"/>
    <w:rsid w:val="00F349B6"/>
    <w:rsid w:val="00F36ABF"/>
    <w:rsid w:val="00F41A3B"/>
    <w:rsid w:val="00F661DE"/>
    <w:rsid w:val="00F7268F"/>
    <w:rsid w:val="00F76641"/>
    <w:rsid w:val="00F7674D"/>
    <w:rsid w:val="00F801D7"/>
    <w:rsid w:val="00F80CC7"/>
    <w:rsid w:val="00F865D0"/>
    <w:rsid w:val="00F866F3"/>
    <w:rsid w:val="00F87376"/>
    <w:rsid w:val="00F944A9"/>
    <w:rsid w:val="00F97689"/>
    <w:rsid w:val="00FA14B5"/>
    <w:rsid w:val="00FA4062"/>
    <w:rsid w:val="00FB3BA2"/>
    <w:rsid w:val="00FC5375"/>
    <w:rsid w:val="00FC7771"/>
    <w:rsid w:val="00FD6A00"/>
    <w:rsid w:val="00FE165F"/>
    <w:rsid w:val="00FE20BD"/>
    <w:rsid w:val="00FE395E"/>
    <w:rsid w:val="00FE4E21"/>
    <w:rsid w:val="00FE64D4"/>
    <w:rsid w:val="00FE7A28"/>
    <w:rsid w:val="00FF4DDB"/>
    <w:rsid w:val="00FF7B2E"/>
    <w:rsid w:val="02C518C7"/>
    <w:rsid w:val="09EC8B8A"/>
    <w:rsid w:val="1002C391"/>
    <w:rsid w:val="121B72F0"/>
    <w:rsid w:val="12B174F9"/>
    <w:rsid w:val="23F41686"/>
    <w:rsid w:val="361182E6"/>
    <w:rsid w:val="40AB6F56"/>
    <w:rsid w:val="44795113"/>
    <w:rsid w:val="45447B9A"/>
    <w:rsid w:val="4C67F861"/>
    <w:rsid w:val="51839239"/>
    <w:rsid w:val="5C4B43A9"/>
    <w:rsid w:val="5CDBDAC3"/>
    <w:rsid w:val="60C574D1"/>
    <w:rsid w:val="6762AF86"/>
    <w:rsid w:val="72BF4269"/>
    <w:rsid w:val="7479939C"/>
    <w:rsid w:val="7601320F"/>
    <w:rsid w:val="77D96B04"/>
    <w:rsid w:val="7B569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D3343"/>
  <w15:chartTrackingRefBased/>
  <w15:docId w15:val="{D703F878-B9B4-4178-AC15-CC2641F9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8535F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535F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2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3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6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4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5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48535F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48535F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6A7A8C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514FB"/>
    <w:pPr>
      <w:ind w:left="720"/>
      <w:contextualSpacing/>
    </w:pPr>
  </w:style>
  <w:style w:type="character" w:customStyle="1" w:styleId="pl-k">
    <w:name w:val="pl-k"/>
    <w:basedOn w:val="DefaultParagraphFont"/>
    <w:rsid w:val="005961C5"/>
  </w:style>
  <w:style w:type="character" w:customStyle="1" w:styleId="pl-c1">
    <w:name w:val="pl-c1"/>
    <w:basedOn w:val="DefaultParagraphFont"/>
    <w:rsid w:val="005961C5"/>
  </w:style>
  <w:style w:type="character" w:customStyle="1" w:styleId="pl-v">
    <w:name w:val="pl-v"/>
    <w:basedOn w:val="DefaultParagraphFont"/>
    <w:rsid w:val="005961C5"/>
  </w:style>
  <w:style w:type="character" w:customStyle="1" w:styleId="pl-s">
    <w:name w:val="pl-s"/>
    <w:basedOn w:val="DefaultParagraphFont"/>
    <w:rsid w:val="005961C5"/>
  </w:style>
  <w:style w:type="character" w:customStyle="1" w:styleId="pl-pds">
    <w:name w:val="pl-pds"/>
    <w:basedOn w:val="DefaultParagraphFont"/>
    <w:rsid w:val="005961C5"/>
  </w:style>
  <w:style w:type="table" w:styleId="PlainTable2">
    <w:name w:val="Plain Table 2"/>
    <w:basedOn w:val="TableNormal"/>
    <w:uiPriority w:val="42"/>
    <w:rsid w:val="009804AA"/>
    <w:pPr>
      <w:spacing w:after="0" w:line="240" w:lineRule="auto"/>
    </w:pPr>
    <w:tblPr>
      <w:tblStyleRowBandSize w:val="1"/>
      <w:tblStyleColBandSize w:val="1"/>
      <w:tblBorders>
        <w:top w:val="single" w:sz="4" w:space="0" w:color="8B98A8" w:themeColor="text1" w:themeTint="80"/>
        <w:bottom w:val="single" w:sz="4" w:space="0" w:color="8B98A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98A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98A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98A8" w:themeColor="text1" w:themeTint="80"/>
          <w:right w:val="single" w:sz="4" w:space="0" w:color="8B98A8" w:themeColor="text1" w:themeTint="80"/>
        </w:tcBorders>
      </w:tcPr>
    </w:tblStylePr>
    <w:tblStylePr w:type="band2Vert">
      <w:tblPr/>
      <w:tcPr>
        <w:tcBorders>
          <w:left w:val="single" w:sz="4" w:space="0" w:color="8B98A8" w:themeColor="text1" w:themeTint="80"/>
          <w:right w:val="single" w:sz="4" w:space="0" w:color="8B98A8" w:themeColor="text1" w:themeTint="80"/>
        </w:tcBorders>
      </w:tcPr>
    </w:tblStylePr>
    <w:tblStylePr w:type="band1Horz">
      <w:tblPr/>
      <w:tcPr>
        <w:tcBorders>
          <w:top w:val="single" w:sz="4" w:space="0" w:color="8B98A8" w:themeColor="text1" w:themeTint="80"/>
          <w:bottom w:val="single" w:sz="4" w:space="0" w:color="8B98A8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2134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5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zavalaana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808B66F4344EA0940AD2C41578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F802-855D-44B5-8E1B-7CDF1969C8AA}"/>
      </w:docPartPr>
      <w:docPartBody>
        <w:p w:rsidR="007F36B7" w:rsidRDefault="005012F4" w:rsidP="005012F4">
          <w:pPr>
            <w:pStyle w:val="5D808B66F4344EA0940AD2C41578B2F7"/>
          </w:pPr>
          <w:r>
            <w:t>Project Name: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51C"/>
    <w:rsid w:val="00134A63"/>
    <w:rsid w:val="00274CBB"/>
    <w:rsid w:val="0036570D"/>
    <w:rsid w:val="00392937"/>
    <w:rsid w:val="005012F4"/>
    <w:rsid w:val="007F36B7"/>
    <w:rsid w:val="00A2051C"/>
    <w:rsid w:val="00A35DBF"/>
    <w:rsid w:val="00A57891"/>
    <w:rsid w:val="00A966A1"/>
    <w:rsid w:val="00AD4434"/>
    <w:rsid w:val="00B829AF"/>
    <w:rsid w:val="00C328C1"/>
    <w:rsid w:val="00D475BE"/>
    <w:rsid w:val="00D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E90D1985344BFCBD0E325240FDF6C7">
    <w:name w:val="D2E90D1985344BFCBD0E325240FDF6C7"/>
  </w:style>
  <w:style w:type="paragraph" w:customStyle="1" w:styleId="14CB478D5F3242EF93C622E68613D06F">
    <w:name w:val="14CB478D5F3242EF93C622E68613D06F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582D18FD5DC2415AB4909F5AD54EFAC5">
    <w:name w:val="582D18FD5DC2415AB4909F5AD54EFAC5"/>
  </w:style>
  <w:style w:type="paragraph" w:customStyle="1" w:styleId="CB1985A13E074C3FAB78BEA5C730593C">
    <w:name w:val="CB1985A13E074C3FAB78BEA5C730593C"/>
  </w:style>
  <w:style w:type="paragraph" w:customStyle="1" w:styleId="76FC3F8E68A04583A41929B5347F1C9F">
    <w:name w:val="76FC3F8E68A04583A41929B5347F1C9F"/>
  </w:style>
  <w:style w:type="paragraph" w:customStyle="1" w:styleId="623DCA23B2434E4FB84DB2425C200C24">
    <w:name w:val="623DCA23B2434E4FB84DB2425C200C24"/>
  </w:style>
  <w:style w:type="paragraph" w:customStyle="1" w:styleId="78994EA76A7E4D8C8A456534FE3C5B1C">
    <w:name w:val="78994EA76A7E4D8C8A456534FE3C5B1C"/>
  </w:style>
  <w:style w:type="paragraph" w:customStyle="1" w:styleId="1B8AD486B61046CDB3FB9155E054D659">
    <w:name w:val="1B8AD486B61046CDB3FB9155E054D659"/>
  </w:style>
  <w:style w:type="paragraph" w:customStyle="1" w:styleId="B18C97A1D22045C1925D4DDB731CCA83">
    <w:name w:val="B18C97A1D22045C1925D4DDB731CCA83"/>
  </w:style>
  <w:style w:type="paragraph" w:customStyle="1" w:styleId="76301458D4194F61B6B9A3C948DD079E">
    <w:name w:val="76301458D4194F61B6B9A3C948DD079E"/>
  </w:style>
  <w:style w:type="paragraph" w:customStyle="1" w:styleId="E13842F5430947A093373485015BE7DB">
    <w:name w:val="E13842F5430947A093373485015BE7DB"/>
  </w:style>
  <w:style w:type="paragraph" w:customStyle="1" w:styleId="1212D8DE7EF9409EB58F7939A4789D3F">
    <w:name w:val="1212D8DE7EF9409EB58F7939A4789D3F"/>
  </w:style>
  <w:style w:type="paragraph" w:customStyle="1" w:styleId="8117FEFAEBB5494ABA6622F08FE87459">
    <w:name w:val="8117FEFAEBB5494ABA6622F08FE87459"/>
  </w:style>
  <w:style w:type="paragraph" w:customStyle="1" w:styleId="DD60A78FFCB943E9ABBD9E0904DCA725">
    <w:name w:val="DD60A78FFCB943E9ABBD9E0904DCA725"/>
  </w:style>
  <w:style w:type="paragraph" w:customStyle="1" w:styleId="E21D0A60990542F3A16441D68FC9E96E">
    <w:name w:val="E21D0A60990542F3A16441D68FC9E96E"/>
  </w:style>
  <w:style w:type="paragraph" w:customStyle="1" w:styleId="A6B1F648AB7341B48E75A4ACC1EEE0BF">
    <w:name w:val="A6B1F648AB7341B48E75A4ACC1EEE0BF"/>
  </w:style>
  <w:style w:type="paragraph" w:customStyle="1" w:styleId="4A13F119E876419BA488E56A1BF2FAC5">
    <w:name w:val="4A13F119E876419BA488E56A1BF2FAC5"/>
  </w:style>
  <w:style w:type="paragraph" w:customStyle="1" w:styleId="A46AC43A1B574FD9BEDBA5B427365307">
    <w:name w:val="A46AC43A1B574FD9BEDBA5B427365307"/>
  </w:style>
  <w:style w:type="paragraph" w:customStyle="1" w:styleId="8312C08C9EC6456D89632AEC0D43AA54">
    <w:name w:val="8312C08C9EC6456D89632AEC0D43AA54"/>
  </w:style>
  <w:style w:type="paragraph" w:customStyle="1" w:styleId="8CFB2551F67643769AE46E07C6A7C818">
    <w:name w:val="8CFB2551F67643769AE46E07C6A7C818"/>
  </w:style>
  <w:style w:type="paragraph" w:customStyle="1" w:styleId="816D76D7492A48F99D1F865F8262A5EC">
    <w:name w:val="816D76D7492A48F99D1F865F8262A5EC"/>
  </w:style>
  <w:style w:type="paragraph" w:customStyle="1" w:styleId="A5219292ACD84150858DAB7C574CAFDF">
    <w:name w:val="A5219292ACD84150858DAB7C574CAFDF"/>
  </w:style>
  <w:style w:type="paragraph" w:customStyle="1" w:styleId="1CC22EC79ABD408BA7F8E657AC786E90">
    <w:name w:val="1CC22EC79ABD408BA7F8E657AC786E90"/>
  </w:style>
  <w:style w:type="paragraph" w:customStyle="1" w:styleId="8E64D413F9944E40B2DFF6AC257D90CE">
    <w:name w:val="8E64D413F9944E40B2DFF6AC257D90CE"/>
  </w:style>
  <w:style w:type="paragraph" w:customStyle="1" w:styleId="CA5B08BCBAD94309AA88EF7044BBF99C">
    <w:name w:val="CA5B08BCBAD94309AA88EF7044BBF99C"/>
  </w:style>
  <w:style w:type="paragraph" w:customStyle="1" w:styleId="8976E083C61D4F59AA3B0700736D92FA">
    <w:name w:val="8976E083C61D4F59AA3B0700736D92FA"/>
  </w:style>
  <w:style w:type="paragraph" w:customStyle="1" w:styleId="3E46C8D91ED6426A936FC04CC78E244E">
    <w:name w:val="3E46C8D91ED6426A936FC04CC78E244E"/>
  </w:style>
  <w:style w:type="paragraph" w:customStyle="1" w:styleId="AE1FA109025341C5BC1E910440A24E57">
    <w:name w:val="AE1FA109025341C5BC1E910440A24E57"/>
  </w:style>
  <w:style w:type="paragraph" w:customStyle="1" w:styleId="42BC4FC0A0314083AB51694111B6DEFC">
    <w:name w:val="42BC4FC0A0314083AB51694111B6DEFC"/>
  </w:style>
  <w:style w:type="paragraph" w:customStyle="1" w:styleId="F7CC41C2B39247C0ADC356B50A9E2D59">
    <w:name w:val="F7CC41C2B39247C0ADC356B50A9E2D59"/>
  </w:style>
  <w:style w:type="paragraph" w:customStyle="1" w:styleId="A9364FCE543A4EEBAF6D4571BD43E997">
    <w:name w:val="A9364FCE543A4EEBAF6D4571BD43E997"/>
  </w:style>
  <w:style w:type="paragraph" w:customStyle="1" w:styleId="5995D867D3DB440F9B5F24D25ED90325">
    <w:name w:val="5995D867D3DB440F9B5F24D25ED90325"/>
  </w:style>
  <w:style w:type="paragraph" w:customStyle="1" w:styleId="544337BF55594E52B09E8F56E64E8748">
    <w:name w:val="544337BF55594E52B09E8F56E64E8748"/>
  </w:style>
  <w:style w:type="paragraph" w:customStyle="1" w:styleId="49A7620F6E3146CD92E681745F389916">
    <w:name w:val="49A7620F6E3146CD92E681745F389916"/>
  </w:style>
  <w:style w:type="paragraph" w:customStyle="1" w:styleId="F76FEAABB88A453DA40193523536B71B">
    <w:name w:val="F76FEAABB88A453DA40193523536B71B"/>
  </w:style>
  <w:style w:type="paragraph" w:customStyle="1" w:styleId="1FDFF299CD774CEF9F3A10CD739F33FC">
    <w:name w:val="1FDFF299CD774CEF9F3A10CD739F33FC"/>
  </w:style>
  <w:style w:type="paragraph" w:customStyle="1" w:styleId="A0EF887912B441A881D648ADEE95E0F4">
    <w:name w:val="A0EF887912B441A881D648ADEE95E0F4"/>
  </w:style>
  <w:style w:type="paragraph" w:customStyle="1" w:styleId="FE205F72CA5A472FABD09212033E3A45">
    <w:name w:val="FE205F72CA5A472FABD09212033E3A45"/>
  </w:style>
  <w:style w:type="paragraph" w:customStyle="1" w:styleId="5FEEE3CCB2634F7DBCA34E837444255E">
    <w:name w:val="5FEEE3CCB2634F7DBCA34E837444255E"/>
  </w:style>
  <w:style w:type="paragraph" w:customStyle="1" w:styleId="DF0E5ED907BD404195E926096556C6FB">
    <w:name w:val="DF0E5ED907BD404195E926096556C6FB"/>
  </w:style>
  <w:style w:type="paragraph" w:customStyle="1" w:styleId="9DB1ED869D3A4A49954726EBD845C858">
    <w:name w:val="9DB1ED869D3A4A49954726EBD845C858"/>
  </w:style>
  <w:style w:type="paragraph" w:customStyle="1" w:styleId="28E50AAD182648AA82D8D700783975A4">
    <w:name w:val="28E50AAD182648AA82D8D700783975A4"/>
  </w:style>
  <w:style w:type="paragraph" w:customStyle="1" w:styleId="552571FB3FFF48B884FDD22D82E7DAE3">
    <w:name w:val="552571FB3FFF48B884FDD22D82E7DAE3"/>
  </w:style>
  <w:style w:type="paragraph" w:customStyle="1" w:styleId="E83C33F70208430E85BC1056D004DACA">
    <w:name w:val="E83C33F70208430E85BC1056D004DACA"/>
  </w:style>
  <w:style w:type="paragraph" w:customStyle="1" w:styleId="9D15F73603264608B5C52534506D48F9">
    <w:name w:val="9D15F73603264608B5C52534506D48F9"/>
  </w:style>
  <w:style w:type="paragraph" w:customStyle="1" w:styleId="4ED2450637604F10AD656BB16892A145">
    <w:name w:val="4ED2450637604F10AD656BB16892A145"/>
  </w:style>
  <w:style w:type="paragraph" w:customStyle="1" w:styleId="4E43648EFE3542C7B2918919F31A1B1F">
    <w:name w:val="4E43648EFE3542C7B2918919F31A1B1F"/>
  </w:style>
  <w:style w:type="paragraph" w:customStyle="1" w:styleId="510F1D759EEB40339A666A6379E2D0D6">
    <w:name w:val="510F1D759EEB40339A666A6379E2D0D6"/>
  </w:style>
  <w:style w:type="paragraph" w:customStyle="1" w:styleId="8D870AF361F2498ABFB3EF8C456111A4">
    <w:name w:val="8D870AF361F2498ABFB3EF8C456111A4"/>
  </w:style>
  <w:style w:type="paragraph" w:customStyle="1" w:styleId="B2C62D0BA04443BDAF23F4DFB1BF93E1">
    <w:name w:val="B2C62D0BA04443BDAF23F4DFB1BF93E1"/>
  </w:style>
  <w:style w:type="paragraph" w:customStyle="1" w:styleId="D5FF6F602A87416084A0F98D3F5A8441">
    <w:name w:val="D5FF6F602A87416084A0F98D3F5A8441"/>
  </w:style>
  <w:style w:type="paragraph" w:customStyle="1" w:styleId="6373BEEEC81641438D289AFD767F05CB">
    <w:name w:val="6373BEEEC81641438D289AFD767F05CB"/>
  </w:style>
  <w:style w:type="paragraph" w:customStyle="1" w:styleId="025A04C9F4B5468BA8CBF01E54AEC4A5">
    <w:name w:val="025A04C9F4B5468BA8CBF01E54AEC4A5"/>
  </w:style>
  <w:style w:type="paragraph" w:customStyle="1" w:styleId="CF176792F1C146EAB544C5B7967100B2">
    <w:name w:val="CF176792F1C146EAB544C5B7967100B2"/>
    <w:rsid w:val="00A2051C"/>
  </w:style>
  <w:style w:type="paragraph" w:customStyle="1" w:styleId="D173E45BE74545358C7C58DD5E2A9747">
    <w:name w:val="D173E45BE74545358C7C58DD5E2A9747"/>
    <w:rsid w:val="00A2051C"/>
  </w:style>
  <w:style w:type="paragraph" w:customStyle="1" w:styleId="F8F56650920D4C3FA9D65FF6940CD47B">
    <w:name w:val="F8F56650920D4C3FA9D65FF6940CD47B"/>
    <w:rsid w:val="00A2051C"/>
  </w:style>
  <w:style w:type="paragraph" w:customStyle="1" w:styleId="5D808B66F4344EA0940AD2C41578B2F7">
    <w:name w:val="5D808B66F4344EA0940AD2C41578B2F7"/>
    <w:rsid w:val="00501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2E353D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C:\Users\azavalaana\AppData\Roaming\Microsoft\Templates\Project status report (Red design).dotx</Template>
  <TotalTime>513</TotalTime>
  <Pages>7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Zavala Anaya, Antonio</cp:lastModifiedBy>
  <cp:revision>9</cp:revision>
  <cp:lastPrinted>2012-12-03T18:15:00Z</cp:lastPrinted>
  <dcterms:created xsi:type="dcterms:W3CDTF">2019-10-23T14:45:00Z</dcterms:created>
  <dcterms:modified xsi:type="dcterms:W3CDTF">2019-12-09T16:21:00Z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2018-06-14T07:16:11.1049621Z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