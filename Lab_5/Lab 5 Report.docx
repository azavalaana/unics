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7026"/>
        <w:gridCol w:w="3774"/>
      </w:tblGrid>
      <w:tr w:rsidR="002A792A" w14:paraId="7FEF7E96" w14:textId="77777777" w:rsidTr="60C574D1">
        <w:tc>
          <w:tcPr>
            <w:tcW w:w="7026" w:type="dxa"/>
            <w:vAlign w:val="bottom"/>
          </w:tcPr>
          <w:p w14:paraId="6E8B0F59" w14:textId="43AE216E" w:rsidR="002A792A" w:rsidRDefault="002A1879" w:rsidP="0060786E">
            <w:pPr>
              <w:pStyle w:val="Title"/>
            </w:pPr>
            <w:r>
              <w:t xml:space="preserve">Lab </w:t>
            </w:r>
            <w:r w:rsidR="0060786E">
              <w:t>5</w:t>
            </w:r>
            <w:r w:rsidR="60C574D1">
              <w:t xml:space="preserve"> </w:t>
            </w:r>
            <w:r w:rsidR="0005605E">
              <w:t>R</w:t>
            </w:r>
            <w:r w:rsidR="60C574D1">
              <w:t>eport</w:t>
            </w:r>
          </w:p>
        </w:tc>
        <w:tc>
          <w:tcPr>
            <w:tcW w:w="3774" w:type="dxa"/>
            <w:vAlign w:val="bottom"/>
          </w:tcPr>
          <w:p w14:paraId="0DFFDF35" w14:textId="77777777" w:rsidR="002A792A" w:rsidRDefault="007F7FFE" w:rsidP="00D34246">
            <w:pPr>
              <w:pStyle w:val="Subtitle"/>
            </w:pPr>
            <w:r>
              <w:t>Antonio Zavala Anaya</w:t>
            </w:r>
          </w:p>
          <w:p w14:paraId="67D8B6F3" w14:textId="6124CE10" w:rsidR="007F7FFE" w:rsidRPr="007F7FFE" w:rsidRDefault="007F7FFE" w:rsidP="007F7FFE">
            <w:pPr>
              <w:jc w:val="right"/>
            </w:pPr>
            <w:r>
              <w:t>UTEP ID 80622587</w:t>
            </w:r>
          </w:p>
        </w:tc>
      </w:tr>
    </w:tbl>
    <w:tbl>
      <w:tblPr>
        <w:tblStyle w:val="ProjectStatusReport"/>
        <w:tblW w:w="0" w:type="auto"/>
        <w:tblLayout w:type="fixed"/>
        <w:tblLook w:val="04A0" w:firstRow="1" w:lastRow="0" w:firstColumn="1" w:lastColumn="0" w:noHBand="0" w:noVBand="1"/>
        <w:tblDescription w:val="Layout table to enter Project Title and Project status"/>
      </w:tblPr>
      <w:tblGrid>
        <w:gridCol w:w="10800"/>
      </w:tblGrid>
      <w:tr w:rsidR="002B75B6" w14:paraId="2DE0673D" w14:textId="77777777" w:rsidTr="00164CB1">
        <w:trPr>
          <w:trHeight w:val="1413"/>
        </w:trPr>
        <w:tc>
          <w:tcPr>
            <w:tcW w:w="10800" w:type="dxa"/>
            <w:tcBorders>
              <w:top w:val="nil"/>
              <w:bottom w:val="nil"/>
            </w:tcBorders>
          </w:tcPr>
          <w:p w14:paraId="2E071B1B" w14:textId="3B3AB053" w:rsidR="002B75B6" w:rsidRPr="00AB47EE" w:rsidRDefault="005006B4" w:rsidP="002B75B6">
            <w:pPr>
              <w:pStyle w:val="Heading1"/>
              <w:outlineLvl w:val="0"/>
              <w:rPr>
                <w:sz w:val="24"/>
              </w:rPr>
            </w:pPr>
            <w:sdt>
              <w:sdtPr>
                <w:rPr>
                  <w:sz w:val="24"/>
                </w:rPr>
                <w:alias w:val="Project Name:"/>
                <w:tag w:val="Project Name:"/>
                <w:id w:val="1435163794"/>
                <w:placeholder>
                  <w:docPart w:val="5D808B66F4344EA0940AD2C41578B2F7"/>
                </w:placeholder>
                <w:temporary/>
                <w:showingPlcHdr/>
                <w15:appearance w15:val="hidden"/>
              </w:sdtPr>
              <w:sdtEndPr/>
              <w:sdtContent>
                <w:r w:rsidR="002B75B6" w:rsidRPr="00AB47EE">
                  <w:rPr>
                    <w:sz w:val="24"/>
                  </w:rPr>
                  <w:t>Project Name:</w:t>
                </w:r>
              </w:sdtContent>
            </w:sdt>
            <w:r w:rsidR="002B75B6" w:rsidRPr="00AB47EE">
              <w:rPr>
                <w:sz w:val="24"/>
              </w:rPr>
              <w:t xml:space="preserve"> </w:t>
            </w:r>
            <w:r w:rsidR="00A3465D">
              <w:rPr>
                <w:sz w:val="24"/>
              </w:rPr>
              <w:t>Lab_</w:t>
            </w:r>
            <w:r w:rsidR="0060786E">
              <w:rPr>
                <w:sz w:val="24"/>
              </w:rPr>
              <w:t>5</w:t>
            </w:r>
            <w:r w:rsidR="00A3465D">
              <w:rPr>
                <w:sz w:val="24"/>
              </w:rPr>
              <w:t xml:space="preserve"> (GitHub Repo)</w:t>
            </w:r>
          </w:p>
          <w:p w14:paraId="136BE943" w14:textId="1542C511" w:rsidR="00997CEE" w:rsidRPr="00A3465D" w:rsidRDefault="0060786E" w:rsidP="00A3465D">
            <w:pPr>
              <w:pStyle w:val="Heading2"/>
              <w:outlineLvl w:val="1"/>
              <w:rPr>
                <w:sz w:val="20"/>
              </w:rPr>
            </w:pPr>
            <w:r>
              <w:rPr>
                <w:sz w:val="20"/>
              </w:rPr>
              <w:t>November</w:t>
            </w:r>
            <w:r w:rsidR="60C574D1" w:rsidRPr="00AB47EE">
              <w:rPr>
                <w:sz w:val="20"/>
              </w:rPr>
              <w:t xml:space="preserve"> 2019</w:t>
            </w:r>
          </w:p>
        </w:tc>
      </w:tr>
      <w:tr w:rsidR="007F7FFE" w:rsidRPr="00295268" w14:paraId="66D5835F" w14:textId="77777777" w:rsidTr="121B72F0">
        <w:trPr>
          <w:trHeight w:val="234"/>
        </w:trPr>
        <w:tc>
          <w:tcPr>
            <w:tcW w:w="10800" w:type="dxa"/>
            <w:tcBorders>
              <w:top w:val="nil"/>
              <w:bottom w:val="nil"/>
            </w:tcBorders>
          </w:tcPr>
          <w:p w14:paraId="7B5557BE" w14:textId="26B24827" w:rsidR="003203C6" w:rsidRDefault="00B908CB" w:rsidP="000F75B0">
            <w:pPr>
              <w:pStyle w:val="ListBullet2"/>
              <w:numPr>
                <w:ilvl w:val="0"/>
                <w:numId w:val="8"/>
              </w:numPr>
              <w:rPr>
                <w:sz w:val="22"/>
                <w:szCs w:val="18"/>
              </w:rPr>
            </w:pPr>
            <w:r w:rsidRPr="00295268">
              <w:rPr>
                <w:sz w:val="22"/>
                <w:szCs w:val="18"/>
              </w:rPr>
              <w:t>Purpose</w:t>
            </w:r>
            <w:r w:rsidR="0060786E">
              <w:rPr>
                <w:sz w:val="22"/>
                <w:szCs w:val="18"/>
              </w:rPr>
              <w:t xml:space="preserve"> Problem A</w:t>
            </w:r>
            <w:r w:rsidRPr="00295268">
              <w:rPr>
                <w:sz w:val="22"/>
                <w:szCs w:val="18"/>
              </w:rPr>
              <w:t xml:space="preserve">: </w:t>
            </w:r>
            <w:r w:rsidR="003203C6" w:rsidRPr="003203C6">
              <w:rPr>
                <w:sz w:val="22"/>
                <w:szCs w:val="18"/>
              </w:rPr>
              <w:t xml:space="preserve">Write a Python 3 program that: </w:t>
            </w:r>
          </w:p>
          <w:p w14:paraId="4564303C" w14:textId="580E1B80" w:rsidR="00A3465D" w:rsidRDefault="0060786E" w:rsidP="00A3465D">
            <w:pPr>
              <w:pStyle w:val="ListBullet2"/>
              <w:numPr>
                <w:ilvl w:val="1"/>
                <w:numId w:val="8"/>
              </w:numPr>
              <w:ind w:left="810"/>
              <w:rPr>
                <w:sz w:val="22"/>
                <w:szCs w:val="18"/>
              </w:rPr>
            </w:pPr>
            <w:r w:rsidRPr="0060786E">
              <w:rPr>
                <w:sz w:val="22"/>
                <w:szCs w:val="18"/>
                <w:lang w:val="en"/>
              </w:rPr>
              <w:t>Design and implement a data structure called </w:t>
            </w:r>
            <w:hyperlink r:id="rId8" w:anchor="LRU" w:tgtFrame="_blank" w:history="1">
              <w:r w:rsidRPr="0060786E">
                <w:rPr>
                  <w:rStyle w:val="Hyperlink"/>
                  <w:sz w:val="22"/>
                  <w:szCs w:val="18"/>
                  <w:lang w:val="en"/>
                </w:rPr>
                <w:t>Least Recently Used (LRU)</w:t>
              </w:r>
            </w:hyperlink>
            <w:r w:rsidRPr="0060786E">
              <w:rPr>
                <w:sz w:val="22"/>
                <w:szCs w:val="18"/>
                <w:lang w:val="en"/>
              </w:rPr>
              <w:t> cache. This data structure supports the following operations</w:t>
            </w:r>
            <w:r w:rsidR="005A63D5">
              <w:rPr>
                <w:sz w:val="22"/>
                <w:szCs w:val="18"/>
              </w:rPr>
              <w:t xml:space="preserve">, </w:t>
            </w:r>
          </w:p>
          <w:p w14:paraId="32899D20" w14:textId="77777777" w:rsidR="0060786E" w:rsidRPr="0060786E" w:rsidRDefault="0060786E" w:rsidP="00A3465D">
            <w:pPr>
              <w:pStyle w:val="ListBullet2"/>
              <w:numPr>
                <w:ilvl w:val="2"/>
                <w:numId w:val="8"/>
              </w:numPr>
              <w:ind w:left="1620"/>
              <w:rPr>
                <w:sz w:val="22"/>
                <w:szCs w:val="18"/>
                <w:lang w:val="en"/>
              </w:rPr>
            </w:pPr>
            <w:proofErr w:type="gramStart"/>
            <w:r w:rsidRPr="0060786E">
              <w:rPr>
                <w:sz w:val="22"/>
                <w:szCs w:val="18"/>
                <w:lang w:val="en"/>
              </w:rPr>
              <w:t>get(</w:t>
            </w:r>
            <w:proofErr w:type="gramEnd"/>
            <w:r w:rsidRPr="0060786E">
              <w:rPr>
                <w:sz w:val="22"/>
                <w:szCs w:val="18"/>
                <w:lang w:val="en"/>
              </w:rPr>
              <w:t>key) - Gets the value (will always be positive) of the key if the key exists in the cache, otherwise return -1.</w:t>
            </w:r>
            <w:r w:rsidRPr="0060786E">
              <w:rPr>
                <w:sz w:val="22"/>
                <w:szCs w:val="18"/>
              </w:rPr>
              <w:t> </w:t>
            </w:r>
          </w:p>
          <w:p w14:paraId="657E0742" w14:textId="77777777" w:rsidR="0060786E" w:rsidRPr="0060786E" w:rsidRDefault="0060786E" w:rsidP="00A3465D">
            <w:pPr>
              <w:pStyle w:val="ListBullet2"/>
              <w:numPr>
                <w:ilvl w:val="2"/>
                <w:numId w:val="8"/>
              </w:numPr>
              <w:ind w:left="1620"/>
              <w:rPr>
                <w:sz w:val="22"/>
                <w:szCs w:val="18"/>
                <w:lang w:val="en"/>
              </w:rPr>
            </w:pPr>
            <w:proofErr w:type="gramStart"/>
            <w:r w:rsidRPr="0060786E">
              <w:rPr>
                <w:sz w:val="22"/>
                <w:szCs w:val="18"/>
                <w:lang w:val="en"/>
              </w:rPr>
              <w:t>put(</w:t>
            </w:r>
            <w:proofErr w:type="gramEnd"/>
            <w:r w:rsidRPr="0060786E">
              <w:rPr>
                <w:sz w:val="22"/>
                <w:szCs w:val="18"/>
                <w:lang w:val="en"/>
              </w:rPr>
              <w:t>key, value) - Insert or replace the value if the given key is not already in the cache. When the cache reaches its maximum capacity, it should invalidate the </w:t>
            </w:r>
            <w:r w:rsidRPr="0060786E">
              <w:rPr>
                <w:b/>
                <w:bCs/>
                <w:sz w:val="22"/>
                <w:szCs w:val="18"/>
                <w:u w:val="single"/>
                <w:lang w:val="en"/>
              </w:rPr>
              <w:t>least recently used item</w:t>
            </w:r>
            <w:r w:rsidRPr="0060786E">
              <w:rPr>
                <w:sz w:val="22"/>
                <w:szCs w:val="18"/>
                <w:lang w:val="en"/>
              </w:rPr>
              <w:t> before inserting a new item.</w:t>
            </w:r>
            <w:r w:rsidRPr="0060786E">
              <w:rPr>
                <w:sz w:val="22"/>
                <w:szCs w:val="18"/>
              </w:rPr>
              <w:t> </w:t>
            </w:r>
          </w:p>
          <w:p w14:paraId="0044FEEA" w14:textId="77777777" w:rsidR="005A63D5" w:rsidRPr="0060786E" w:rsidRDefault="0060786E" w:rsidP="00A3465D">
            <w:pPr>
              <w:pStyle w:val="ListBullet2"/>
              <w:numPr>
                <w:ilvl w:val="2"/>
                <w:numId w:val="8"/>
              </w:numPr>
              <w:ind w:left="1620"/>
              <w:rPr>
                <w:sz w:val="22"/>
                <w:szCs w:val="18"/>
                <w:lang w:val="en"/>
              </w:rPr>
            </w:pPr>
            <w:proofErr w:type="gramStart"/>
            <w:r w:rsidRPr="0060786E">
              <w:rPr>
                <w:sz w:val="22"/>
                <w:szCs w:val="18"/>
                <w:lang w:val="en"/>
              </w:rPr>
              <w:t>size(</w:t>
            </w:r>
            <w:proofErr w:type="gramEnd"/>
            <w:r w:rsidRPr="0060786E">
              <w:rPr>
                <w:sz w:val="22"/>
                <w:szCs w:val="18"/>
                <w:lang w:val="en"/>
              </w:rPr>
              <w:t>) – Returns the number of key/value pairs currently stored in the cache</w:t>
            </w:r>
            <w:r w:rsidR="005A63D5" w:rsidRPr="005A63D5">
              <w:rPr>
                <w:sz w:val="22"/>
                <w:szCs w:val="18"/>
              </w:rPr>
              <w:t>.</w:t>
            </w:r>
          </w:p>
          <w:p w14:paraId="27445FBB" w14:textId="77777777" w:rsidR="0060786E" w:rsidRPr="0060786E" w:rsidRDefault="0060786E" w:rsidP="00A3465D">
            <w:pPr>
              <w:pStyle w:val="ListBullet2"/>
              <w:numPr>
                <w:ilvl w:val="2"/>
                <w:numId w:val="8"/>
              </w:numPr>
              <w:ind w:left="1620"/>
              <w:rPr>
                <w:sz w:val="22"/>
                <w:szCs w:val="18"/>
                <w:lang w:val="en"/>
              </w:rPr>
            </w:pPr>
            <w:proofErr w:type="spellStart"/>
            <w:r w:rsidRPr="0060786E">
              <w:rPr>
                <w:sz w:val="22"/>
                <w:szCs w:val="18"/>
                <w:lang w:val="en"/>
              </w:rPr>
              <w:t>max_capacity</w:t>
            </w:r>
            <w:proofErr w:type="spellEnd"/>
            <w:r w:rsidRPr="0060786E">
              <w:rPr>
                <w:sz w:val="22"/>
                <w:szCs w:val="18"/>
                <w:lang w:val="en"/>
              </w:rPr>
              <w:t>() – Returns the maximum capacity of the cache</w:t>
            </w:r>
            <w:r w:rsidRPr="0060786E">
              <w:rPr>
                <w:sz w:val="22"/>
                <w:szCs w:val="18"/>
              </w:rPr>
              <w:t> </w:t>
            </w:r>
          </w:p>
          <w:p w14:paraId="2AC186C8" w14:textId="51316394" w:rsidR="0060786E" w:rsidRDefault="0060786E" w:rsidP="0060786E">
            <w:pPr>
              <w:pStyle w:val="ListBullet2"/>
              <w:numPr>
                <w:ilvl w:val="0"/>
                <w:numId w:val="0"/>
              </w:numPr>
              <w:ind w:left="216" w:hanging="216"/>
              <w:rPr>
                <w:sz w:val="22"/>
                <w:szCs w:val="18"/>
              </w:rPr>
            </w:pPr>
            <w:r w:rsidRPr="0060786E">
              <w:rPr>
                <w:sz w:val="22"/>
                <w:szCs w:val="18"/>
                <w:lang w:val="en"/>
              </w:rPr>
              <w:t>All operations MUST run in </w:t>
            </w:r>
            <w:proofErr w:type="gramStart"/>
            <w:r w:rsidRPr="0060786E">
              <w:rPr>
                <w:sz w:val="22"/>
                <w:szCs w:val="18"/>
                <w:lang w:val="en"/>
              </w:rPr>
              <w:t>O(</w:t>
            </w:r>
            <w:proofErr w:type="gramEnd"/>
            <w:r w:rsidRPr="0060786E">
              <w:rPr>
                <w:sz w:val="22"/>
                <w:szCs w:val="18"/>
                <w:lang w:val="en"/>
              </w:rPr>
              <w:t>1) time complexity. You are free to uses Python’s set and/or dictionary data structures. If you need to use a doubly linked list (hint), you need to code it yourself.</w:t>
            </w:r>
            <w:r w:rsidRPr="0060786E">
              <w:rPr>
                <w:sz w:val="22"/>
                <w:szCs w:val="18"/>
              </w:rPr>
              <w:t> </w:t>
            </w:r>
            <w:r>
              <w:rPr>
                <w:sz w:val="22"/>
                <w:szCs w:val="18"/>
              </w:rPr>
              <w:br/>
            </w:r>
          </w:p>
          <w:p w14:paraId="4225EFAE" w14:textId="396E8B87" w:rsidR="0060786E" w:rsidRDefault="0060786E" w:rsidP="0060786E">
            <w:pPr>
              <w:pStyle w:val="ListBullet2"/>
              <w:numPr>
                <w:ilvl w:val="0"/>
                <w:numId w:val="8"/>
              </w:numPr>
              <w:rPr>
                <w:sz w:val="22"/>
                <w:szCs w:val="18"/>
              </w:rPr>
            </w:pPr>
            <w:r w:rsidRPr="00295268">
              <w:rPr>
                <w:sz w:val="22"/>
                <w:szCs w:val="18"/>
              </w:rPr>
              <w:t>Purpose</w:t>
            </w:r>
            <w:r>
              <w:rPr>
                <w:sz w:val="22"/>
                <w:szCs w:val="18"/>
              </w:rPr>
              <w:t xml:space="preserve"> Problem B</w:t>
            </w:r>
            <w:r w:rsidRPr="00295268">
              <w:rPr>
                <w:sz w:val="22"/>
                <w:szCs w:val="18"/>
              </w:rPr>
              <w:t xml:space="preserve">: </w:t>
            </w:r>
            <w:r w:rsidRPr="003203C6">
              <w:rPr>
                <w:sz w:val="22"/>
                <w:szCs w:val="18"/>
              </w:rPr>
              <w:t xml:space="preserve">Write a Python 3 program that: </w:t>
            </w:r>
          </w:p>
          <w:p w14:paraId="4B2014D4" w14:textId="77777777" w:rsidR="0060786E" w:rsidRDefault="0060786E" w:rsidP="0060786E">
            <w:pPr>
              <w:pStyle w:val="ListBullet2"/>
              <w:numPr>
                <w:ilvl w:val="1"/>
                <w:numId w:val="8"/>
              </w:numPr>
              <w:ind w:left="810"/>
              <w:rPr>
                <w:sz w:val="22"/>
                <w:szCs w:val="18"/>
              </w:rPr>
            </w:pPr>
            <w:r w:rsidRPr="0060786E">
              <w:rPr>
                <w:sz w:val="22"/>
                <w:szCs w:val="18"/>
                <w:lang w:val="en"/>
              </w:rPr>
              <w:t>Given a list of words (strings), print the </w:t>
            </w:r>
            <w:r w:rsidRPr="0060786E">
              <w:rPr>
                <w:i/>
                <w:iCs/>
                <w:sz w:val="22"/>
                <w:szCs w:val="18"/>
                <w:lang w:val="en"/>
              </w:rPr>
              <w:t>k</w:t>
            </w:r>
            <w:r w:rsidRPr="0060786E">
              <w:rPr>
                <w:sz w:val="22"/>
                <w:szCs w:val="18"/>
                <w:lang w:val="en"/>
              </w:rPr>
              <w:t> most frequent elements in descending order. When you print, you have to print the word and its number of occurrences in the list.</w:t>
            </w:r>
            <w:r w:rsidRPr="0060786E">
              <w:rPr>
                <w:sz w:val="22"/>
                <w:szCs w:val="18"/>
              </w:rPr>
              <w:t> </w:t>
            </w:r>
          </w:p>
          <w:p w14:paraId="3949FF57" w14:textId="7964F974" w:rsidR="0060786E" w:rsidRPr="0060786E" w:rsidRDefault="0060786E" w:rsidP="0060786E">
            <w:pPr>
              <w:pStyle w:val="ListBullet2"/>
              <w:numPr>
                <w:ilvl w:val="1"/>
                <w:numId w:val="8"/>
              </w:numPr>
              <w:ind w:left="810"/>
              <w:rPr>
                <w:sz w:val="22"/>
                <w:szCs w:val="18"/>
              </w:rPr>
            </w:pPr>
            <w:r>
              <w:rPr>
                <w:sz w:val="22"/>
                <w:szCs w:val="18"/>
              </w:rPr>
              <w:t xml:space="preserve"> </w:t>
            </w:r>
            <w:r w:rsidRPr="0060786E">
              <w:rPr>
                <w:sz w:val="22"/>
                <w:szCs w:val="18"/>
                <w:lang w:val="en"/>
              </w:rPr>
              <w:t>If two words have the same frequency, the word with the lower alphabetical order comes first. Use a heap to receive credit.</w:t>
            </w:r>
            <w:r w:rsidRPr="0060786E">
              <w:rPr>
                <w:sz w:val="22"/>
                <w:szCs w:val="18"/>
              </w:rPr>
              <w:t> </w:t>
            </w:r>
          </w:p>
        </w:tc>
      </w:tr>
      <w:tr w:rsidR="007F7FFE" w:rsidRPr="00295268" w14:paraId="4A1F1383" w14:textId="77777777" w:rsidTr="121B72F0">
        <w:tc>
          <w:tcPr>
            <w:tcW w:w="10800" w:type="dxa"/>
            <w:tcBorders>
              <w:top w:val="nil"/>
              <w:bottom w:val="nil"/>
            </w:tcBorders>
          </w:tcPr>
          <w:p w14:paraId="7369AA0B" w14:textId="77777777" w:rsidR="00A3465D" w:rsidRPr="00A3465D" w:rsidRDefault="60C574D1" w:rsidP="00A3465D">
            <w:pPr>
              <w:pStyle w:val="ListBullet2"/>
              <w:numPr>
                <w:ilvl w:val="0"/>
                <w:numId w:val="8"/>
              </w:numPr>
              <w:rPr>
                <w:sz w:val="21"/>
                <w:szCs w:val="21"/>
                <w:lang w:val="en"/>
              </w:rPr>
            </w:pPr>
            <w:r w:rsidRPr="00295268">
              <w:rPr>
                <w:sz w:val="22"/>
                <w:szCs w:val="18"/>
              </w:rPr>
              <w:t>Process:</w:t>
            </w:r>
            <w:r w:rsidR="00B908CB" w:rsidRPr="00295268">
              <w:rPr>
                <w:sz w:val="22"/>
                <w:szCs w:val="18"/>
              </w:rPr>
              <w:t xml:space="preserve"> </w:t>
            </w:r>
            <w:r w:rsidR="121B72F0" w:rsidRPr="00295268">
              <w:rPr>
                <w:sz w:val="22"/>
                <w:szCs w:val="18"/>
              </w:rPr>
              <w:t xml:space="preserve"> </w:t>
            </w:r>
          </w:p>
          <w:p w14:paraId="1492EF46" w14:textId="5D5E9544" w:rsidR="00A3465D" w:rsidRDefault="0060786E" w:rsidP="00A3465D">
            <w:pPr>
              <w:pStyle w:val="ListBullet2"/>
              <w:numPr>
                <w:ilvl w:val="1"/>
                <w:numId w:val="8"/>
              </w:numPr>
              <w:ind w:left="810"/>
              <w:rPr>
                <w:sz w:val="21"/>
                <w:szCs w:val="21"/>
                <w:lang w:val="en"/>
              </w:rPr>
            </w:pPr>
            <w:r>
              <w:rPr>
                <w:sz w:val="21"/>
                <w:szCs w:val="21"/>
                <w:lang w:val="en"/>
              </w:rPr>
              <w:t>Investigate purpose, uses and process of the Least recently used data structure.</w:t>
            </w:r>
          </w:p>
          <w:p w14:paraId="10913A75" w14:textId="7E7DF3CB" w:rsidR="0060786E" w:rsidRDefault="0060786E" w:rsidP="00A3465D">
            <w:pPr>
              <w:pStyle w:val="ListBullet2"/>
              <w:numPr>
                <w:ilvl w:val="1"/>
                <w:numId w:val="8"/>
              </w:numPr>
              <w:ind w:left="810"/>
              <w:rPr>
                <w:sz w:val="21"/>
                <w:szCs w:val="21"/>
                <w:lang w:val="en"/>
              </w:rPr>
            </w:pPr>
            <w:r>
              <w:rPr>
                <w:sz w:val="21"/>
                <w:szCs w:val="21"/>
                <w:lang w:val="en"/>
              </w:rPr>
              <w:t>Create a doubly linked list with nodes containing next, previous pointers and the respective data of the node.</w:t>
            </w:r>
          </w:p>
          <w:p w14:paraId="5858A3C3" w14:textId="18319027" w:rsidR="00A3465D" w:rsidRPr="00265A1D" w:rsidRDefault="0060786E" w:rsidP="00265A1D">
            <w:pPr>
              <w:pStyle w:val="ListBullet2"/>
              <w:numPr>
                <w:ilvl w:val="1"/>
                <w:numId w:val="8"/>
              </w:numPr>
              <w:ind w:left="810"/>
              <w:rPr>
                <w:sz w:val="21"/>
                <w:szCs w:val="21"/>
                <w:lang w:val="en"/>
              </w:rPr>
            </w:pPr>
            <w:r>
              <w:rPr>
                <w:sz w:val="21"/>
                <w:szCs w:val="21"/>
                <w:lang w:val="en"/>
              </w:rPr>
              <w:t>Create a LRU class with</w:t>
            </w:r>
            <w:r w:rsidRPr="0060786E">
              <w:rPr>
                <w:rFonts w:asciiTheme="minorHAnsi" w:eastAsiaTheme="minorEastAsia" w:hAnsiTheme="minorHAnsi" w:cstheme="minorBidi"/>
                <w:color w:val="000000"/>
                <w:sz w:val="27"/>
                <w:szCs w:val="27"/>
              </w:rPr>
              <w:t xml:space="preserve"> </w:t>
            </w:r>
            <w:r w:rsidRPr="0060786E">
              <w:rPr>
                <w:sz w:val="21"/>
                <w:szCs w:val="21"/>
              </w:rPr>
              <w:t>the methods get, put, size, and max capacity.</w:t>
            </w:r>
          </w:p>
          <w:p w14:paraId="2D2F15F7" w14:textId="4455491A" w:rsidR="00265A1D" w:rsidRPr="00265A1D" w:rsidRDefault="00265A1D" w:rsidP="0060786E">
            <w:pPr>
              <w:pStyle w:val="ListBullet2"/>
              <w:numPr>
                <w:ilvl w:val="1"/>
                <w:numId w:val="8"/>
              </w:numPr>
              <w:ind w:left="810"/>
              <w:rPr>
                <w:sz w:val="21"/>
                <w:szCs w:val="21"/>
                <w:lang w:val="en"/>
              </w:rPr>
            </w:pPr>
            <w:r>
              <w:rPr>
                <w:sz w:val="21"/>
                <w:szCs w:val="21"/>
              </w:rPr>
              <w:t xml:space="preserve">For the get method, </w:t>
            </w:r>
            <w:r w:rsidRPr="00265A1D">
              <w:rPr>
                <w:sz w:val="21"/>
                <w:szCs w:val="21"/>
              </w:rPr>
              <w:t>return t</w:t>
            </w:r>
            <w:r>
              <w:rPr>
                <w:sz w:val="21"/>
                <w:szCs w:val="21"/>
              </w:rPr>
              <w:t xml:space="preserve">he value of the item and then </w:t>
            </w:r>
            <w:r w:rsidRPr="00265A1D">
              <w:rPr>
                <w:sz w:val="21"/>
                <w:szCs w:val="21"/>
              </w:rPr>
              <w:t xml:space="preserve">move that item as the most recent used item. </w:t>
            </w:r>
          </w:p>
          <w:p w14:paraId="178450DE" w14:textId="0DE90F98" w:rsidR="00B908CB" w:rsidRPr="0060786E" w:rsidRDefault="00265A1D" w:rsidP="00265A1D">
            <w:pPr>
              <w:pStyle w:val="ListBullet2"/>
              <w:numPr>
                <w:ilvl w:val="1"/>
                <w:numId w:val="8"/>
              </w:numPr>
              <w:ind w:left="810"/>
              <w:rPr>
                <w:sz w:val="21"/>
                <w:szCs w:val="21"/>
                <w:lang w:val="en"/>
              </w:rPr>
            </w:pPr>
            <w:r>
              <w:rPr>
                <w:sz w:val="21"/>
                <w:szCs w:val="21"/>
              </w:rPr>
              <w:t>For the put method, check</w:t>
            </w:r>
            <w:r w:rsidRPr="00265A1D">
              <w:rPr>
                <w:sz w:val="21"/>
                <w:szCs w:val="21"/>
              </w:rPr>
              <w:t xml:space="preserve"> if the key</w:t>
            </w:r>
            <w:r>
              <w:rPr>
                <w:sz w:val="21"/>
                <w:szCs w:val="21"/>
              </w:rPr>
              <w:t xml:space="preserve"> is not in the hash map, if not,</w:t>
            </w:r>
            <w:r w:rsidRPr="00265A1D">
              <w:rPr>
                <w:sz w:val="21"/>
                <w:szCs w:val="21"/>
              </w:rPr>
              <w:t xml:space="preserve"> the item </w:t>
            </w:r>
            <w:r>
              <w:rPr>
                <w:sz w:val="21"/>
                <w:szCs w:val="21"/>
              </w:rPr>
              <w:t xml:space="preserve">is added </w:t>
            </w:r>
            <w:r w:rsidRPr="00265A1D">
              <w:rPr>
                <w:sz w:val="21"/>
                <w:szCs w:val="21"/>
              </w:rPr>
              <w:t>in the hash map and set the item as the head of the doubly linked list and remove the tail if full. I</w:t>
            </w:r>
            <w:r>
              <w:rPr>
                <w:sz w:val="21"/>
                <w:szCs w:val="21"/>
              </w:rPr>
              <w:t>f the key is in the hash map, t</w:t>
            </w:r>
            <w:r w:rsidRPr="00265A1D">
              <w:rPr>
                <w:sz w:val="21"/>
                <w:szCs w:val="21"/>
              </w:rPr>
              <w:t>he value</w:t>
            </w:r>
            <w:r>
              <w:rPr>
                <w:sz w:val="21"/>
                <w:szCs w:val="21"/>
              </w:rPr>
              <w:t xml:space="preserve"> is changed</w:t>
            </w:r>
            <w:r w:rsidRPr="00265A1D">
              <w:rPr>
                <w:sz w:val="21"/>
                <w:szCs w:val="21"/>
              </w:rPr>
              <w:t>.</w:t>
            </w:r>
          </w:p>
        </w:tc>
      </w:tr>
      <w:tr w:rsidR="00637920" w:rsidRPr="00295268" w14:paraId="2ED1030C" w14:textId="77777777" w:rsidTr="00164CB1">
        <w:trPr>
          <w:trHeight w:val="1206"/>
        </w:trPr>
        <w:tc>
          <w:tcPr>
            <w:tcW w:w="10800" w:type="dxa"/>
            <w:tcBorders>
              <w:top w:val="nil"/>
              <w:bottom w:val="nil"/>
            </w:tcBorders>
          </w:tcPr>
          <w:p w14:paraId="73E5D4D5" w14:textId="1EC624D0" w:rsidR="00637920" w:rsidRPr="00295268" w:rsidRDefault="00265A1D" w:rsidP="000F75B0">
            <w:pPr>
              <w:pStyle w:val="ListBullet2"/>
              <w:numPr>
                <w:ilvl w:val="0"/>
                <w:numId w:val="8"/>
              </w:numPr>
              <w:rPr>
                <w:sz w:val="22"/>
                <w:szCs w:val="18"/>
              </w:rPr>
            </w:pPr>
            <w:r>
              <w:rPr>
                <w:sz w:val="22"/>
                <w:szCs w:val="18"/>
              </w:rPr>
              <w:lastRenderedPageBreak/>
              <w:t>F</w:t>
            </w:r>
            <w:r w:rsidR="00072227">
              <w:rPr>
                <w:sz w:val="22"/>
                <w:szCs w:val="18"/>
              </w:rPr>
              <w:t xml:space="preserve">iles used </w:t>
            </w:r>
            <w:r w:rsidR="00637920" w:rsidRPr="00295268">
              <w:rPr>
                <w:sz w:val="22"/>
                <w:szCs w:val="18"/>
              </w:rPr>
              <w:t>that will be used:</w:t>
            </w:r>
          </w:p>
          <w:p w14:paraId="12A9368C" w14:textId="309F0A5F" w:rsidR="007F71AA" w:rsidRPr="007F71AA" w:rsidRDefault="002603E6" w:rsidP="000F75B0">
            <w:pPr>
              <w:pStyle w:val="ListBullet2"/>
              <w:numPr>
                <w:ilvl w:val="0"/>
                <w:numId w:val="9"/>
              </w:numPr>
              <w:spacing w:after="160" w:line="259" w:lineRule="auto"/>
              <w:rPr>
                <w:sz w:val="22"/>
                <w:szCs w:val="16"/>
              </w:rPr>
            </w:pPr>
            <w:r>
              <w:rPr>
                <w:rFonts w:cs="Arial"/>
                <w:color w:val="1A1A1B"/>
                <w:sz w:val="20"/>
                <w:szCs w:val="16"/>
                <w:shd w:val="clear" w:color="auto" w:fill="FFFFFF"/>
              </w:rPr>
              <w:t>LRUCache.py</w:t>
            </w:r>
          </w:p>
          <w:p w14:paraId="1AE06D62" w14:textId="51060743" w:rsidR="00145B8B" w:rsidRPr="002603E6" w:rsidRDefault="002603E6" w:rsidP="002603E6">
            <w:pPr>
              <w:pStyle w:val="ListBullet2"/>
              <w:numPr>
                <w:ilvl w:val="0"/>
                <w:numId w:val="9"/>
              </w:numPr>
              <w:spacing w:after="160" w:line="259" w:lineRule="auto"/>
              <w:rPr>
                <w:sz w:val="22"/>
                <w:szCs w:val="16"/>
              </w:rPr>
            </w:pPr>
            <w:r>
              <w:rPr>
                <w:rFonts w:cs="Arial"/>
                <w:color w:val="1A1A1B"/>
                <w:sz w:val="20"/>
                <w:szCs w:val="16"/>
                <w:shd w:val="clear" w:color="auto" w:fill="FFFFFF"/>
              </w:rPr>
              <w:t>Problem 2.py</w:t>
            </w:r>
          </w:p>
        </w:tc>
      </w:tr>
    </w:tbl>
    <w:p w14:paraId="15CE5818" w14:textId="2BEE2CC8" w:rsidR="002D15B5" w:rsidRPr="002D15B5" w:rsidRDefault="00A3465D" w:rsidP="002D15B5">
      <w:pPr>
        <w:pStyle w:val="OffTrack"/>
        <w:rPr>
          <w:color w:val="auto"/>
          <w:sz w:val="22"/>
          <w:szCs w:val="22"/>
        </w:rPr>
      </w:pPr>
      <w:r>
        <w:rPr>
          <w:color w:val="auto"/>
          <w:sz w:val="22"/>
          <w:szCs w:val="22"/>
        </w:rPr>
        <w:t>Lab_</w:t>
      </w:r>
      <w:r w:rsidR="00265A1D">
        <w:rPr>
          <w:color w:val="auto"/>
          <w:sz w:val="22"/>
          <w:szCs w:val="22"/>
        </w:rPr>
        <w:t>5</w:t>
      </w:r>
      <w:r w:rsidR="002D15B5">
        <w:rPr>
          <w:color w:val="auto"/>
          <w:sz w:val="22"/>
          <w:szCs w:val="22"/>
        </w:rPr>
        <w:t xml:space="preserve"> program</w:t>
      </w:r>
      <w:r w:rsidR="001A4434">
        <w:rPr>
          <w:color w:val="auto"/>
          <w:sz w:val="22"/>
          <w:szCs w:val="22"/>
        </w:rPr>
        <w:t xml:space="preserve"> cod</w:t>
      </w:r>
      <w:r w:rsidR="002D15B5" w:rsidRPr="00295268">
        <w:rPr>
          <w:color w:val="auto"/>
          <w:sz w:val="22"/>
          <w:szCs w:val="22"/>
        </w:rPr>
        <w:t>e</w:t>
      </w:r>
      <w:r w:rsidR="002D15B5">
        <w:rPr>
          <w:color w:val="auto"/>
          <w:sz w:val="22"/>
          <w:szCs w:val="22"/>
        </w:rPr>
        <w:t>s</w:t>
      </w:r>
    </w:p>
    <w:p w14:paraId="1033F0AE" w14:textId="5947CDC9" w:rsidR="00A3465D" w:rsidRPr="002603E6" w:rsidRDefault="00265A1D" w:rsidP="00A3465D">
      <w:pPr>
        <w:pStyle w:val="ListBullet2"/>
        <w:numPr>
          <w:ilvl w:val="0"/>
          <w:numId w:val="9"/>
        </w:numPr>
        <w:spacing w:after="160" w:line="259" w:lineRule="auto"/>
        <w:rPr>
          <w:b/>
          <w:sz w:val="24"/>
          <w:szCs w:val="16"/>
        </w:rPr>
      </w:pPr>
      <w:r w:rsidRPr="002603E6">
        <w:rPr>
          <w:rFonts w:cs="Arial"/>
          <w:b/>
          <w:color w:val="1A1A1B"/>
          <w:sz w:val="22"/>
          <w:szCs w:val="16"/>
          <w:shd w:val="clear" w:color="auto" w:fill="FFFFFF"/>
        </w:rPr>
        <w:t>Problem A</w:t>
      </w:r>
    </w:p>
    <w:p w14:paraId="32AE7921" w14:textId="67B4B07B" w:rsidR="002603E6" w:rsidRDefault="002603E6" w:rsidP="002603E6">
      <w:pPr>
        <w:pStyle w:val="ListBullet2"/>
        <w:numPr>
          <w:ilvl w:val="0"/>
          <w:numId w:val="0"/>
        </w:numPr>
        <w:spacing w:after="160" w:line="259" w:lineRule="auto"/>
        <w:ind w:left="720"/>
        <w:rPr>
          <w:sz w:val="24"/>
          <w:szCs w:val="16"/>
        </w:rPr>
      </w:pPr>
      <w:r>
        <w:rPr>
          <w:noProof/>
          <w:lang w:eastAsia="en-US"/>
        </w:rPr>
        <w:drawing>
          <wp:inline distT="0" distB="0" distL="0" distR="0" wp14:anchorId="008A388F" wp14:editId="7AB2FC46">
            <wp:extent cx="4153269"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687" cy="4926045"/>
                    </a:xfrm>
                    <a:prstGeom prst="rect">
                      <a:avLst/>
                    </a:prstGeom>
                  </pic:spPr>
                </pic:pic>
              </a:graphicData>
            </a:graphic>
          </wp:inline>
        </w:drawing>
      </w:r>
    </w:p>
    <w:p w14:paraId="080BB3AF" w14:textId="77777777" w:rsidR="002603E6" w:rsidRDefault="002603E6" w:rsidP="002603E6">
      <w:pPr>
        <w:pStyle w:val="ListBullet2"/>
        <w:numPr>
          <w:ilvl w:val="0"/>
          <w:numId w:val="0"/>
        </w:numPr>
        <w:spacing w:after="160" w:line="259" w:lineRule="auto"/>
        <w:ind w:left="720"/>
        <w:rPr>
          <w:noProof/>
          <w:lang w:eastAsia="en-US"/>
        </w:rPr>
      </w:pPr>
      <w:r>
        <w:rPr>
          <w:noProof/>
          <w:lang w:eastAsia="en-US"/>
        </w:rPr>
        <w:lastRenderedPageBreak/>
        <w:drawing>
          <wp:inline distT="0" distB="0" distL="0" distR="0" wp14:anchorId="19186C0B" wp14:editId="06D6B475">
            <wp:extent cx="4170917" cy="4302997"/>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222" cy="4328072"/>
                    </a:xfrm>
                    <a:prstGeom prst="rect">
                      <a:avLst/>
                    </a:prstGeom>
                  </pic:spPr>
                </pic:pic>
              </a:graphicData>
            </a:graphic>
          </wp:inline>
        </w:drawing>
      </w:r>
      <w:r w:rsidRPr="002603E6">
        <w:rPr>
          <w:noProof/>
          <w:lang w:eastAsia="en-US"/>
        </w:rPr>
        <w:t xml:space="preserve"> </w:t>
      </w:r>
      <w:r>
        <w:rPr>
          <w:noProof/>
          <w:lang w:eastAsia="en-US"/>
        </w:rPr>
        <w:t xml:space="preserve">      </w:t>
      </w:r>
    </w:p>
    <w:p w14:paraId="19E34FE7" w14:textId="70403D75" w:rsidR="002603E6" w:rsidRDefault="002603E6" w:rsidP="002603E6">
      <w:pPr>
        <w:pStyle w:val="ListBullet2"/>
        <w:numPr>
          <w:ilvl w:val="0"/>
          <w:numId w:val="0"/>
        </w:numPr>
        <w:spacing w:after="160" w:line="259" w:lineRule="auto"/>
        <w:ind w:left="720"/>
        <w:rPr>
          <w:sz w:val="24"/>
          <w:szCs w:val="16"/>
        </w:rPr>
      </w:pPr>
      <w:r>
        <w:rPr>
          <w:noProof/>
          <w:lang w:eastAsia="en-US"/>
        </w:rPr>
        <w:t xml:space="preserve">  </w:t>
      </w:r>
      <w:r>
        <w:rPr>
          <w:noProof/>
          <w:lang w:eastAsia="en-US"/>
        </w:rPr>
        <w:drawing>
          <wp:inline distT="0" distB="0" distL="0" distR="0" wp14:anchorId="6891367E" wp14:editId="756BED2B">
            <wp:extent cx="3534402" cy="3390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8897" cy="3395212"/>
                    </a:xfrm>
                    <a:prstGeom prst="rect">
                      <a:avLst/>
                    </a:prstGeom>
                  </pic:spPr>
                </pic:pic>
              </a:graphicData>
            </a:graphic>
          </wp:inline>
        </w:drawing>
      </w:r>
    </w:p>
    <w:p w14:paraId="58126C0D" w14:textId="2590A8FC" w:rsidR="00265A1D" w:rsidRPr="002603E6" w:rsidRDefault="00265A1D" w:rsidP="00A3465D">
      <w:pPr>
        <w:pStyle w:val="ListBullet2"/>
        <w:numPr>
          <w:ilvl w:val="0"/>
          <w:numId w:val="9"/>
        </w:numPr>
        <w:spacing w:after="160" w:line="259" w:lineRule="auto"/>
        <w:rPr>
          <w:b/>
          <w:sz w:val="24"/>
          <w:szCs w:val="16"/>
        </w:rPr>
      </w:pPr>
      <w:r w:rsidRPr="002603E6">
        <w:rPr>
          <w:rFonts w:cs="Arial"/>
          <w:b/>
          <w:color w:val="1A1A1B"/>
          <w:sz w:val="22"/>
          <w:szCs w:val="16"/>
          <w:shd w:val="clear" w:color="auto" w:fill="FFFFFF"/>
        </w:rPr>
        <w:lastRenderedPageBreak/>
        <w:t>Problem B</w:t>
      </w:r>
    </w:p>
    <w:p w14:paraId="39AFA337" w14:textId="1D5CC751" w:rsidR="002603E6" w:rsidRDefault="002603E6" w:rsidP="002603E6">
      <w:pPr>
        <w:pStyle w:val="ListBullet2"/>
        <w:numPr>
          <w:ilvl w:val="0"/>
          <w:numId w:val="0"/>
        </w:numPr>
        <w:spacing w:after="160" w:line="259" w:lineRule="auto"/>
        <w:ind w:left="360"/>
        <w:rPr>
          <w:sz w:val="24"/>
          <w:szCs w:val="16"/>
        </w:rPr>
      </w:pPr>
      <w:r>
        <w:rPr>
          <w:noProof/>
          <w:lang w:eastAsia="en-US"/>
        </w:rPr>
        <w:drawing>
          <wp:inline distT="0" distB="0" distL="0" distR="0" wp14:anchorId="15136BA4" wp14:editId="7E6C9707">
            <wp:extent cx="3784417" cy="49339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964" cy="4946397"/>
                    </a:xfrm>
                    <a:prstGeom prst="rect">
                      <a:avLst/>
                    </a:prstGeom>
                  </pic:spPr>
                </pic:pic>
              </a:graphicData>
            </a:graphic>
          </wp:inline>
        </w:drawing>
      </w:r>
    </w:p>
    <w:p w14:paraId="0B572234" w14:textId="22A71C74" w:rsidR="002603E6" w:rsidRPr="009804AA" w:rsidRDefault="002603E6" w:rsidP="002603E6">
      <w:pPr>
        <w:pStyle w:val="ListBullet2"/>
        <w:numPr>
          <w:ilvl w:val="0"/>
          <w:numId w:val="0"/>
        </w:numPr>
        <w:spacing w:after="160" w:line="259" w:lineRule="auto"/>
        <w:ind w:left="360"/>
        <w:rPr>
          <w:sz w:val="24"/>
          <w:szCs w:val="16"/>
        </w:rPr>
      </w:pPr>
      <w:r>
        <w:rPr>
          <w:noProof/>
          <w:lang w:eastAsia="en-US"/>
        </w:rPr>
        <w:drawing>
          <wp:inline distT="0" distB="0" distL="0" distR="0" wp14:anchorId="7FFB4F8D" wp14:editId="5E95A919">
            <wp:extent cx="3428021" cy="21240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690" cy="2127588"/>
                    </a:xfrm>
                    <a:prstGeom prst="rect">
                      <a:avLst/>
                    </a:prstGeom>
                  </pic:spPr>
                </pic:pic>
              </a:graphicData>
            </a:graphic>
          </wp:inline>
        </w:drawing>
      </w:r>
    </w:p>
    <w:p w14:paraId="798EC715" w14:textId="1F6ABCA4" w:rsidR="006440E9" w:rsidRPr="001B7FBB" w:rsidRDefault="006440E9" w:rsidP="006440E9">
      <w:pPr>
        <w:pStyle w:val="ListBullet2"/>
        <w:numPr>
          <w:ilvl w:val="0"/>
          <w:numId w:val="0"/>
        </w:numPr>
        <w:spacing w:after="160" w:line="259" w:lineRule="auto"/>
        <w:ind w:left="216" w:hanging="216"/>
        <w:rPr>
          <w:sz w:val="22"/>
          <w:szCs w:val="16"/>
        </w:rPr>
      </w:pPr>
    </w:p>
    <w:p w14:paraId="5B089BED" w14:textId="325B9970" w:rsidR="004C403D" w:rsidRPr="004C403D" w:rsidRDefault="002603E6" w:rsidP="004C403D">
      <w:pPr>
        <w:pStyle w:val="OffTrack"/>
        <w:rPr>
          <w:color w:val="auto"/>
          <w:sz w:val="22"/>
          <w:szCs w:val="22"/>
        </w:rPr>
      </w:pPr>
      <w:r>
        <w:rPr>
          <w:color w:val="auto"/>
          <w:sz w:val="22"/>
          <w:szCs w:val="22"/>
        </w:rPr>
        <w:lastRenderedPageBreak/>
        <w:t>Test Cases</w:t>
      </w:r>
      <w:r w:rsidR="004C403D">
        <w:rPr>
          <w:color w:val="auto"/>
          <w:sz w:val="22"/>
          <w:szCs w:val="22"/>
        </w:rPr>
        <w:t xml:space="preserve"> </w:t>
      </w:r>
    </w:p>
    <w:p w14:paraId="2ACB08AA" w14:textId="4BD43422" w:rsidR="002603E6" w:rsidRDefault="004C403D" w:rsidP="004C403D">
      <w:pPr>
        <w:pStyle w:val="OffTrack"/>
        <w:numPr>
          <w:ilvl w:val="0"/>
          <w:numId w:val="9"/>
        </w:numPr>
        <w:rPr>
          <w:color w:val="auto"/>
          <w:sz w:val="22"/>
          <w:szCs w:val="22"/>
        </w:rPr>
      </w:pPr>
      <w:r>
        <w:rPr>
          <w:color w:val="auto"/>
          <w:sz w:val="22"/>
          <w:szCs w:val="22"/>
        </w:rPr>
        <w:t>Problem A</w:t>
      </w:r>
    </w:p>
    <w:p w14:paraId="04D8ECE4" w14:textId="7DFD4C07" w:rsidR="00B326C3" w:rsidRDefault="00B326C3" w:rsidP="004C403D">
      <w:pPr>
        <w:pStyle w:val="OffTrack"/>
        <w:numPr>
          <w:ilvl w:val="0"/>
          <w:numId w:val="0"/>
        </w:numPr>
        <w:ind w:left="360"/>
        <w:rPr>
          <w:color w:val="auto"/>
          <w:sz w:val="22"/>
          <w:szCs w:val="22"/>
        </w:rPr>
      </w:pPr>
      <w:r>
        <w:rPr>
          <w:color w:val="auto"/>
          <w:sz w:val="22"/>
          <w:szCs w:val="22"/>
        </w:rPr>
        <w:t>For problem A, I made a test case of making the cache capacity of 25</w:t>
      </w:r>
      <w:r w:rsidR="004C403D">
        <w:rPr>
          <w:color w:val="auto"/>
          <w:sz w:val="22"/>
          <w:szCs w:val="22"/>
        </w:rPr>
        <w:t>.</w:t>
      </w:r>
      <w:r>
        <w:rPr>
          <w:color w:val="auto"/>
          <w:sz w:val="22"/>
          <w:szCs w:val="22"/>
        </w:rPr>
        <w:t xml:space="preserve"> Then I set some numbers </w:t>
      </w:r>
      <w:r w:rsidR="0095619B">
        <w:rPr>
          <w:color w:val="auto"/>
          <w:sz w:val="22"/>
          <w:szCs w:val="22"/>
        </w:rPr>
        <w:t>inside the cache.</w:t>
      </w:r>
      <w:r w:rsidR="004C403D" w:rsidRPr="004C403D">
        <w:rPr>
          <w:color w:val="auto"/>
          <w:sz w:val="22"/>
          <w:szCs w:val="22"/>
        </w:rPr>
        <w:t xml:space="preserve"> </w:t>
      </w:r>
      <w:r w:rsidR="004C403D">
        <w:rPr>
          <w:color w:val="auto"/>
          <w:sz w:val="22"/>
          <w:szCs w:val="22"/>
        </w:rPr>
        <w:t>Then get two of them to see the changes as this would become the Least Recently Used nodes</w:t>
      </w:r>
      <w:r w:rsidR="004C403D">
        <w:rPr>
          <w:color w:val="auto"/>
          <w:sz w:val="22"/>
          <w:szCs w:val="22"/>
        </w:rPr>
        <w:t xml:space="preserve"> </w:t>
      </w:r>
      <w:r w:rsidR="004C403D">
        <w:rPr>
          <w:color w:val="auto"/>
          <w:sz w:val="22"/>
          <w:szCs w:val="22"/>
        </w:rPr>
        <w:t>In addition, print the size of the cache as of now</w:t>
      </w:r>
      <w:r w:rsidR="004C403D">
        <w:rPr>
          <w:color w:val="auto"/>
          <w:sz w:val="22"/>
          <w:szCs w:val="22"/>
        </w:rPr>
        <w:br/>
      </w:r>
    </w:p>
    <w:tbl>
      <w:tblPr>
        <w:tblStyle w:val="TableGrid"/>
        <w:tblW w:w="0" w:type="auto"/>
        <w:tblInd w:w="360" w:type="dxa"/>
        <w:tblLook w:val="04A0" w:firstRow="1" w:lastRow="0" w:firstColumn="1" w:lastColumn="0" w:noHBand="0" w:noVBand="1"/>
      </w:tblPr>
      <w:tblGrid>
        <w:gridCol w:w="10430"/>
      </w:tblGrid>
      <w:tr w:rsidR="00910007" w14:paraId="53DC39C5" w14:textId="77777777" w:rsidTr="00910007">
        <w:tc>
          <w:tcPr>
            <w:tcW w:w="10790" w:type="dxa"/>
          </w:tcPr>
          <w:p w14:paraId="029CC91E" w14:textId="64A4A821" w:rsidR="00910007" w:rsidRDefault="004C403D" w:rsidP="00B326C3">
            <w:pPr>
              <w:pStyle w:val="OffTrack"/>
              <w:numPr>
                <w:ilvl w:val="0"/>
                <w:numId w:val="0"/>
              </w:numPr>
              <w:rPr>
                <w:color w:val="auto"/>
                <w:sz w:val="22"/>
                <w:szCs w:val="22"/>
              </w:rPr>
            </w:pPr>
            <w:r w:rsidRPr="00910007">
              <w:rPr>
                <w:noProof/>
                <w:color w:val="auto"/>
                <w:sz w:val="22"/>
                <w:szCs w:val="22"/>
                <w:lang w:eastAsia="en-US"/>
              </w:rPr>
              <w:drawing>
                <wp:inline distT="0" distB="0" distL="0" distR="0" wp14:anchorId="6853F568" wp14:editId="574E3BDF">
                  <wp:extent cx="3105150" cy="1180641"/>
                  <wp:effectExtent l="0" t="0" r="0" b="635"/>
                  <wp:docPr id="12" name="Picture 12" descr="C:\Users\azavalaana\Downloads\Screen Shot 2019-11-27 at 10.44.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avalaana\Downloads\Screen Shot 2019-11-27 at 10.44.35 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 b="39834"/>
                          <a:stretch/>
                        </pic:blipFill>
                        <pic:spPr bwMode="auto">
                          <a:xfrm>
                            <a:off x="0" y="0"/>
                            <a:ext cx="3158403" cy="1200889"/>
                          </a:xfrm>
                          <a:prstGeom prst="rect">
                            <a:avLst/>
                          </a:prstGeom>
                          <a:noFill/>
                          <a:ln>
                            <a:noFill/>
                          </a:ln>
                          <a:extLst>
                            <a:ext uri="{53640926-AAD7-44D8-BBD7-CCE9431645EC}">
                              <a14:shadowObscured xmlns:a14="http://schemas.microsoft.com/office/drawing/2010/main"/>
                            </a:ext>
                          </a:extLst>
                        </pic:spPr>
                      </pic:pic>
                    </a:graphicData>
                  </a:graphic>
                </wp:inline>
              </w:drawing>
            </w:r>
            <w:r w:rsidRPr="00910007">
              <w:rPr>
                <w:noProof/>
                <w:color w:val="auto"/>
                <w:sz w:val="22"/>
                <w:szCs w:val="22"/>
                <w:lang w:eastAsia="en-US"/>
              </w:rPr>
              <w:drawing>
                <wp:inline distT="0" distB="0" distL="0" distR="0" wp14:anchorId="1BD2F194" wp14:editId="0812930A">
                  <wp:extent cx="3263450" cy="742315"/>
                  <wp:effectExtent l="0" t="0" r="0" b="635"/>
                  <wp:docPr id="21" name="Picture 21" descr="C:\Users\azavalaana\Downloads\Screen Shot 2019-11-27 at 10.44.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avalaana\Downloads\Screen Shot 2019-11-27 at 10.44.35 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3619" b="386"/>
                          <a:stretch/>
                        </pic:blipFill>
                        <pic:spPr bwMode="auto">
                          <a:xfrm>
                            <a:off x="0" y="0"/>
                            <a:ext cx="3319987" cy="755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10007" w14:paraId="3C0B3AC1" w14:textId="77777777" w:rsidTr="00910007">
        <w:tc>
          <w:tcPr>
            <w:tcW w:w="10790" w:type="dxa"/>
          </w:tcPr>
          <w:p w14:paraId="42A12B69" w14:textId="1350A0EF" w:rsidR="00910007" w:rsidRDefault="00910007" w:rsidP="00B326C3">
            <w:pPr>
              <w:pStyle w:val="OffTrack"/>
              <w:numPr>
                <w:ilvl w:val="0"/>
                <w:numId w:val="0"/>
              </w:numPr>
              <w:rPr>
                <w:color w:val="auto"/>
                <w:sz w:val="22"/>
                <w:szCs w:val="22"/>
              </w:rPr>
            </w:pPr>
            <w:r w:rsidRPr="00910007">
              <w:rPr>
                <w:noProof/>
                <w:color w:val="auto"/>
                <w:sz w:val="22"/>
                <w:szCs w:val="22"/>
                <w:lang w:eastAsia="en-US"/>
              </w:rPr>
              <w:drawing>
                <wp:inline distT="0" distB="0" distL="0" distR="0" wp14:anchorId="6DFC9DC2" wp14:editId="4CE7C506">
                  <wp:extent cx="5771420" cy="1171575"/>
                  <wp:effectExtent l="0" t="0" r="1270" b="0"/>
                  <wp:docPr id="13" name="Picture 13" descr="C:\Users\azavalaana\Downloads\Screen Shot 2019-11-27 at 10.44.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zavalaana\Downloads\Screen Shot 2019-11-27 at 10.44.42 A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445"/>
                          <a:stretch/>
                        </pic:blipFill>
                        <pic:spPr bwMode="auto">
                          <a:xfrm>
                            <a:off x="0" y="0"/>
                            <a:ext cx="5922003" cy="120214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BB1005" w14:textId="213D3AB9" w:rsidR="0095619B" w:rsidRDefault="004C403D" w:rsidP="004C403D">
      <w:pPr>
        <w:pStyle w:val="OffTrack"/>
        <w:numPr>
          <w:ilvl w:val="0"/>
          <w:numId w:val="0"/>
        </w:numPr>
        <w:rPr>
          <w:color w:val="auto"/>
          <w:sz w:val="22"/>
          <w:szCs w:val="22"/>
        </w:rPr>
      </w:pPr>
      <w:r>
        <w:rPr>
          <w:color w:val="auto"/>
          <w:sz w:val="22"/>
          <w:szCs w:val="22"/>
        </w:rPr>
        <w:t xml:space="preserve">     </w:t>
      </w:r>
      <w:r w:rsidR="0095619B">
        <w:rPr>
          <w:color w:val="auto"/>
          <w:sz w:val="22"/>
          <w:szCs w:val="22"/>
        </w:rPr>
        <w:t>Then I proceed to fill the whole cache us</w:t>
      </w:r>
      <w:r w:rsidR="00910007">
        <w:rPr>
          <w:color w:val="auto"/>
          <w:sz w:val="22"/>
          <w:szCs w:val="22"/>
        </w:rPr>
        <w:t xml:space="preserve">ing </w:t>
      </w:r>
      <w:proofErr w:type="gramStart"/>
      <w:r w:rsidR="00910007">
        <w:rPr>
          <w:color w:val="auto"/>
          <w:sz w:val="22"/>
          <w:szCs w:val="22"/>
        </w:rPr>
        <w:t>a for</w:t>
      </w:r>
      <w:proofErr w:type="gramEnd"/>
      <w:r w:rsidR="00910007">
        <w:rPr>
          <w:color w:val="auto"/>
          <w:sz w:val="22"/>
          <w:szCs w:val="22"/>
        </w:rPr>
        <w:t xml:space="preserve"> loop until it is full.</w:t>
      </w:r>
    </w:p>
    <w:tbl>
      <w:tblPr>
        <w:tblStyle w:val="TableGrid"/>
        <w:tblW w:w="0" w:type="auto"/>
        <w:tblInd w:w="360" w:type="dxa"/>
        <w:tblLook w:val="04A0" w:firstRow="1" w:lastRow="0" w:firstColumn="1" w:lastColumn="0" w:noHBand="0" w:noVBand="1"/>
      </w:tblPr>
      <w:tblGrid>
        <w:gridCol w:w="10430"/>
      </w:tblGrid>
      <w:tr w:rsidR="00910007" w14:paraId="42FACF1E" w14:textId="77777777" w:rsidTr="00363312">
        <w:tc>
          <w:tcPr>
            <w:tcW w:w="10790" w:type="dxa"/>
          </w:tcPr>
          <w:p w14:paraId="29B5EABB" w14:textId="7950BCF1" w:rsidR="00910007" w:rsidRDefault="00910007" w:rsidP="00363312">
            <w:pPr>
              <w:pStyle w:val="OffTrack"/>
              <w:numPr>
                <w:ilvl w:val="0"/>
                <w:numId w:val="0"/>
              </w:numPr>
              <w:rPr>
                <w:color w:val="auto"/>
                <w:sz w:val="22"/>
                <w:szCs w:val="22"/>
              </w:rPr>
            </w:pPr>
            <w:r w:rsidRPr="00910007">
              <w:rPr>
                <w:noProof/>
                <w:color w:val="auto"/>
                <w:sz w:val="22"/>
                <w:szCs w:val="22"/>
                <w:lang w:eastAsia="en-US"/>
              </w:rPr>
              <w:drawing>
                <wp:inline distT="0" distB="0" distL="0" distR="0" wp14:anchorId="19BE4744" wp14:editId="61FDD491">
                  <wp:extent cx="3629025" cy="778252"/>
                  <wp:effectExtent l="0" t="0" r="0" b="3175"/>
                  <wp:docPr id="18" name="Picture 18" descr="C:\Users\azavalaana\Downloads\Screen Shot 2019-11-27 at 10.4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zavalaana\Downloads\Screen Shot 2019-11-27 at 10.44.56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8997" cy="786824"/>
                          </a:xfrm>
                          <a:prstGeom prst="rect">
                            <a:avLst/>
                          </a:prstGeom>
                          <a:noFill/>
                          <a:ln>
                            <a:noFill/>
                          </a:ln>
                        </pic:spPr>
                      </pic:pic>
                    </a:graphicData>
                  </a:graphic>
                </wp:inline>
              </w:drawing>
            </w:r>
          </w:p>
        </w:tc>
      </w:tr>
      <w:tr w:rsidR="00910007" w14:paraId="33BC0090" w14:textId="77777777" w:rsidTr="00363312">
        <w:tc>
          <w:tcPr>
            <w:tcW w:w="10790" w:type="dxa"/>
          </w:tcPr>
          <w:p w14:paraId="2AE87ACE" w14:textId="5E2C7F72" w:rsidR="00910007" w:rsidRDefault="00910007" w:rsidP="00363312">
            <w:pPr>
              <w:pStyle w:val="OffTrack"/>
              <w:numPr>
                <w:ilvl w:val="0"/>
                <w:numId w:val="0"/>
              </w:numPr>
              <w:rPr>
                <w:color w:val="auto"/>
                <w:sz w:val="22"/>
                <w:szCs w:val="22"/>
              </w:rPr>
            </w:pPr>
            <w:r w:rsidRPr="00910007">
              <w:rPr>
                <w:noProof/>
                <w:color w:val="auto"/>
                <w:sz w:val="22"/>
                <w:szCs w:val="22"/>
                <w:lang w:eastAsia="en-US"/>
              </w:rPr>
              <w:drawing>
                <wp:inline distT="0" distB="0" distL="0" distR="0" wp14:anchorId="31DE088C" wp14:editId="27005AEE">
                  <wp:extent cx="10715625" cy="531425"/>
                  <wp:effectExtent l="0" t="0" r="0" b="2540"/>
                  <wp:docPr id="17" name="Picture 17" descr="C:\Users\azavalaana\Downloads\Screen Shot 2019-11-27 at 10.45.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avalaana\Downloads\Screen Shot 2019-11-27 at 10.45.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88670" cy="554885"/>
                          </a:xfrm>
                          <a:prstGeom prst="rect">
                            <a:avLst/>
                          </a:prstGeom>
                          <a:noFill/>
                          <a:ln>
                            <a:noFill/>
                          </a:ln>
                        </pic:spPr>
                      </pic:pic>
                    </a:graphicData>
                  </a:graphic>
                </wp:inline>
              </w:drawing>
            </w:r>
          </w:p>
        </w:tc>
      </w:tr>
    </w:tbl>
    <w:p w14:paraId="6405F679" w14:textId="1C641D78" w:rsidR="00910007" w:rsidRDefault="00910007" w:rsidP="00B326C3">
      <w:pPr>
        <w:pStyle w:val="OffTrack"/>
        <w:numPr>
          <w:ilvl w:val="0"/>
          <w:numId w:val="0"/>
        </w:numPr>
        <w:ind w:left="360"/>
        <w:rPr>
          <w:color w:val="auto"/>
          <w:sz w:val="22"/>
          <w:szCs w:val="22"/>
        </w:rPr>
      </w:pPr>
      <w:r>
        <w:rPr>
          <w:color w:val="auto"/>
          <w:sz w:val="22"/>
          <w:szCs w:val="22"/>
        </w:rPr>
        <w:t xml:space="preserve">After </w:t>
      </w:r>
      <w:proofErr w:type="spellStart"/>
      <w:r>
        <w:rPr>
          <w:color w:val="auto"/>
          <w:sz w:val="22"/>
          <w:szCs w:val="22"/>
        </w:rPr>
        <w:t>it’ss</w:t>
      </w:r>
      <w:proofErr w:type="spellEnd"/>
      <w:r>
        <w:rPr>
          <w:color w:val="auto"/>
          <w:sz w:val="22"/>
          <w:szCs w:val="22"/>
        </w:rPr>
        <w:t xml:space="preserve"> done, some new elements are set so it replace the oldest ones inside the LRU</w:t>
      </w:r>
    </w:p>
    <w:p w14:paraId="2ED38CCE" w14:textId="7C31BCB6" w:rsidR="00910007" w:rsidRDefault="00910007" w:rsidP="00B326C3">
      <w:pPr>
        <w:pStyle w:val="OffTrack"/>
        <w:numPr>
          <w:ilvl w:val="0"/>
          <w:numId w:val="0"/>
        </w:numPr>
        <w:ind w:left="360"/>
        <w:rPr>
          <w:color w:val="auto"/>
          <w:sz w:val="22"/>
          <w:szCs w:val="22"/>
        </w:rPr>
      </w:pPr>
      <w:r>
        <w:rPr>
          <w:color w:val="auto"/>
          <w:sz w:val="22"/>
          <w:szCs w:val="22"/>
        </w:rPr>
        <w:t>Print the newly edited cache and the max size as well as the current size of the cache</w:t>
      </w:r>
    </w:p>
    <w:tbl>
      <w:tblPr>
        <w:tblStyle w:val="TableGrid"/>
        <w:tblW w:w="0" w:type="auto"/>
        <w:tblInd w:w="360" w:type="dxa"/>
        <w:tblLook w:val="04A0" w:firstRow="1" w:lastRow="0" w:firstColumn="1" w:lastColumn="0" w:noHBand="0" w:noVBand="1"/>
      </w:tblPr>
      <w:tblGrid>
        <w:gridCol w:w="10430"/>
      </w:tblGrid>
      <w:tr w:rsidR="00910007" w14:paraId="6E331379" w14:textId="77777777" w:rsidTr="00363312">
        <w:tc>
          <w:tcPr>
            <w:tcW w:w="10790" w:type="dxa"/>
          </w:tcPr>
          <w:p w14:paraId="60B72C80" w14:textId="4D61FE82" w:rsidR="00910007" w:rsidRDefault="00910007" w:rsidP="00363312">
            <w:pPr>
              <w:pStyle w:val="OffTrack"/>
              <w:numPr>
                <w:ilvl w:val="0"/>
                <w:numId w:val="0"/>
              </w:numPr>
              <w:rPr>
                <w:color w:val="auto"/>
                <w:sz w:val="22"/>
                <w:szCs w:val="22"/>
              </w:rPr>
            </w:pPr>
            <w:r w:rsidRPr="00910007">
              <w:rPr>
                <w:noProof/>
                <w:color w:val="auto"/>
                <w:sz w:val="22"/>
                <w:szCs w:val="22"/>
                <w:lang w:eastAsia="en-US"/>
              </w:rPr>
              <w:drawing>
                <wp:inline distT="0" distB="0" distL="0" distR="0" wp14:anchorId="53645728" wp14:editId="6F4F1A58">
                  <wp:extent cx="1866900" cy="888217"/>
                  <wp:effectExtent l="0" t="0" r="0" b="7620"/>
                  <wp:docPr id="16" name="Picture 16" descr="C:\Users\azavalaana\Downloads\Screen Shot 2019-11-27 at 10.4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zavalaana\Downloads\Screen Shot 2019-11-27 at 10.45.18 AM.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27476"/>
                          <a:stretch/>
                        </pic:blipFill>
                        <pic:spPr bwMode="auto">
                          <a:xfrm>
                            <a:off x="0" y="0"/>
                            <a:ext cx="1890807" cy="899591"/>
                          </a:xfrm>
                          <a:prstGeom prst="rect">
                            <a:avLst/>
                          </a:prstGeom>
                          <a:noFill/>
                          <a:ln>
                            <a:noFill/>
                          </a:ln>
                          <a:extLst>
                            <a:ext uri="{53640926-AAD7-44D8-BBD7-CCE9431645EC}">
                              <a14:shadowObscured xmlns:a14="http://schemas.microsoft.com/office/drawing/2010/main"/>
                            </a:ext>
                          </a:extLst>
                        </pic:spPr>
                      </pic:pic>
                    </a:graphicData>
                  </a:graphic>
                </wp:inline>
              </w:drawing>
            </w:r>
            <w:r w:rsidRPr="00910007">
              <w:rPr>
                <w:noProof/>
                <w:color w:val="auto"/>
                <w:sz w:val="22"/>
                <w:szCs w:val="22"/>
                <w:lang w:eastAsia="en-US"/>
              </w:rPr>
              <w:drawing>
                <wp:inline distT="0" distB="0" distL="0" distR="0" wp14:anchorId="6807719D" wp14:editId="65588F60">
                  <wp:extent cx="4010025" cy="548067"/>
                  <wp:effectExtent l="0" t="0" r="0" b="4445"/>
                  <wp:docPr id="14" name="Picture 14" descr="C:\Users\azavalaana\Downloads\Screen Shot 2019-11-27 at 10.45.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zavalaana\Downloads\Screen Shot 2019-11-27 at 10.45.38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080" cy="551901"/>
                          </a:xfrm>
                          <a:prstGeom prst="rect">
                            <a:avLst/>
                          </a:prstGeom>
                          <a:noFill/>
                          <a:ln>
                            <a:noFill/>
                          </a:ln>
                        </pic:spPr>
                      </pic:pic>
                    </a:graphicData>
                  </a:graphic>
                </wp:inline>
              </w:drawing>
            </w:r>
          </w:p>
        </w:tc>
      </w:tr>
      <w:tr w:rsidR="00910007" w14:paraId="798FBE18" w14:textId="77777777" w:rsidTr="00363312">
        <w:tc>
          <w:tcPr>
            <w:tcW w:w="10790" w:type="dxa"/>
          </w:tcPr>
          <w:p w14:paraId="387EF527" w14:textId="3018CBE0" w:rsidR="00910007" w:rsidRDefault="00910007" w:rsidP="00363312">
            <w:pPr>
              <w:pStyle w:val="OffTrack"/>
              <w:numPr>
                <w:ilvl w:val="0"/>
                <w:numId w:val="0"/>
              </w:numPr>
              <w:rPr>
                <w:color w:val="auto"/>
                <w:sz w:val="22"/>
                <w:szCs w:val="22"/>
              </w:rPr>
            </w:pPr>
            <w:r w:rsidRPr="00910007">
              <w:rPr>
                <w:noProof/>
                <w:color w:val="auto"/>
                <w:sz w:val="22"/>
                <w:szCs w:val="22"/>
                <w:lang w:eastAsia="en-US"/>
              </w:rPr>
              <w:drawing>
                <wp:inline distT="0" distB="0" distL="0" distR="0" wp14:anchorId="2D805FEE" wp14:editId="551876F1">
                  <wp:extent cx="8390742" cy="1019175"/>
                  <wp:effectExtent l="0" t="0" r="0" b="0"/>
                  <wp:docPr id="15" name="Picture 15" descr="C:\Users\azavalaana\Downloads\Screen Shot 2019-11-27 at 10.45.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zavalaana\Downloads\Screen Shot 2019-11-27 at 10.45.30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20939" cy="1059282"/>
                          </a:xfrm>
                          <a:prstGeom prst="rect">
                            <a:avLst/>
                          </a:prstGeom>
                          <a:noFill/>
                          <a:ln>
                            <a:noFill/>
                          </a:ln>
                        </pic:spPr>
                      </pic:pic>
                    </a:graphicData>
                  </a:graphic>
                </wp:inline>
              </w:drawing>
            </w:r>
          </w:p>
        </w:tc>
      </w:tr>
    </w:tbl>
    <w:p w14:paraId="3193AA4B" w14:textId="77777777" w:rsidR="00B326C3" w:rsidRDefault="00B326C3" w:rsidP="00B326C3">
      <w:pPr>
        <w:pStyle w:val="OffTrack"/>
        <w:numPr>
          <w:ilvl w:val="0"/>
          <w:numId w:val="0"/>
        </w:numPr>
        <w:ind w:left="360"/>
        <w:rPr>
          <w:color w:val="auto"/>
          <w:sz w:val="22"/>
          <w:szCs w:val="22"/>
        </w:rPr>
      </w:pPr>
    </w:p>
    <w:p w14:paraId="53DF2983" w14:textId="766F9F5C" w:rsidR="001A4434" w:rsidRDefault="001A4434" w:rsidP="001A4434">
      <w:pPr>
        <w:pStyle w:val="OffTrack"/>
        <w:numPr>
          <w:ilvl w:val="0"/>
          <w:numId w:val="9"/>
        </w:numPr>
        <w:rPr>
          <w:color w:val="auto"/>
          <w:sz w:val="22"/>
          <w:szCs w:val="22"/>
        </w:rPr>
      </w:pPr>
      <w:r>
        <w:rPr>
          <w:color w:val="auto"/>
          <w:sz w:val="22"/>
          <w:szCs w:val="22"/>
        </w:rPr>
        <w:lastRenderedPageBreak/>
        <w:t xml:space="preserve">Problem B </w:t>
      </w:r>
    </w:p>
    <w:p w14:paraId="33418BF4" w14:textId="77777777" w:rsidR="004C403D" w:rsidRDefault="004C403D" w:rsidP="004C403D">
      <w:pPr>
        <w:pStyle w:val="OffTrack"/>
        <w:numPr>
          <w:ilvl w:val="0"/>
          <w:numId w:val="0"/>
        </w:numPr>
        <w:ind w:left="720"/>
        <w:rPr>
          <w:color w:val="auto"/>
          <w:sz w:val="22"/>
          <w:szCs w:val="22"/>
        </w:rPr>
      </w:pPr>
    </w:p>
    <w:p w14:paraId="650B1BA7" w14:textId="465C4911" w:rsidR="001A4434" w:rsidRDefault="001A4434" w:rsidP="001A4434">
      <w:pPr>
        <w:pStyle w:val="OffTrack"/>
        <w:numPr>
          <w:ilvl w:val="0"/>
          <w:numId w:val="0"/>
        </w:numPr>
        <w:ind w:left="360"/>
        <w:rPr>
          <w:color w:val="auto"/>
          <w:sz w:val="22"/>
          <w:szCs w:val="22"/>
        </w:rPr>
      </w:pPr>
      <w:r>
        <w:rPr>
          <w:color w:val="auto"/>
          <w:sz w:val="22"/>
          <w:szCs w:val="22"/>
        </w:rPr>
        <w:t>Word set:</w:t>
      </w:r>
    </w:p>
    <w:p w14:paraId="5D6BF6C7" w14:textId="735D8EA0" w:rsidR="001A4434" w:rsidRDefault="001A4434" w:rsidP="001A4434">
      <w:pPr>
        <w:pStyle w:val="OffTrack"/>
        <w:numPr>
          <w:ilvl w:val="0"/>
          <w:numId w:val="0"/>
        </w:numPr>
        <w:ind w:left="360"/>
        <w:jc w:val="center"/>
        <w:rPr>
          <w:color w:val="auto"/>
          <w:sz w:val="22"/>
          <w:szCs w:val="22"/>
        </w:rPr>
      </w:pPr>
      <w:r w:rsidRPr="001A4434">
        <w:rPr>
          <w:color w:val="auto"/>
          <w:sz w:val="22"/>
          <w:szCs w:val="22"/>
        </w:rPr>
        <w:t xml:space="preserve">This is a test to find the most repeated words in a series of strings to count </w:t>
      </w:r>
      <w:r w:rsidRPr="001A4434">
        <w:rPr>
          <w:color w:val="auto"/>
          <w:sz w:val="22"/>
          <w:szCs w:val="22"/>
        </w:rPr>
        <w:br/>
        <w:t xml:space="preserve">it will test many words, as those that can be found in a book. </w:t>
      </w:r>
      <w:r w:rsidRPr="001A4434">
        <w:rPr>
          <w:color w:val="auto"/>
          <w:sz w:val="22"/>
          <w:szCs w:val="22"/>
        </w:rPr>
        <w:br/>
        <w:t xml:space="preserve">They sometime hurt and words sometime inspire </w:t>
      </w:r>
      <w:r w:rsidRPr="001A4434">
        <w:rPr>
          <w:color w:val="auto"/>
          <w:sz w:val="22"/>
          <w:szCs w:val="22"/>
        </w:rPr>
        <w:br/>
        <w:t xml:space="preserve">Also sometime fewer words convey more meaning than a bag of words. </w:t>
      </w:r>
      <w:r w:rsidRPr="001A4434">
        <w:rPr>
          <w:color w:val="auto"/>
          <w:sz w:val="22"/>
          <w:szCs w:val="22"/>
        </w:rPr>
        <w:br/>
        <w:t>And books are to the mind as flint is to a sword, as it to keep its edge.</w:t>
      </w:r>
    </w:p>
    <w:p w14:paraId="33133EFE" w14:textId="43AD7BAB" w:rsidR="001A4434" w:rsidRDefault="001A4434" w:rsidP="001A4434">
      <w:pPr>
        <w:pStyle w:val="OffTrack"/>
        <w:numPr>
          <w:ilvl w:val="1"/>
          <w:numId w:val="9"/>
        </w:numPr>
        <w:rPr>
          <w:color w:val="auto"/>
          <w:sz w:val="22"/>
          <w:szCs w:val="22"/>
        </w:rPr>
      </w:pPr>
      <w:r>
        <w:rPr>
          <w:color w:val="auto"/>
          <w:sz w:val="22"/>
          <w:szCs w:val="22"/>
        </w:rPr>
        <w:t>K: 3</w:t>
      </w:r>
    </w:p>
    <w:tbl>
      <w:tblPr>
        <w:tblStyle w:val="TableGrid"/>
        <w:tblW w:w="0" w:type="auto"/>
        <w:tblInd w:w="360" w:type="dxa"/>
        <w:tblLook w:val="04A0" w:firstRow="1" w:lastRow="0" w:firstColumn="1" w:lastColumn="0" w:noHBand="0" w:noVBand="1"/>
      </w:tblPr>
      <w:tblGrid>
        <w:gridCol w:w="5497"/>
        <w:gridCol w:w="4933"/>
      </w:tblGrid>
      <w:tr w:rsidR="00B326C3" w14:paraId="789E7F17" w14:textId="77777777" w:rsidTr="001A4434">
        <w:tc>
          <w:tcPr>
            <w:tcW w:w="5395" w:type="dxa"/>
          </w:tcPr>
          <w:p w14:paraId="317D9D98" w14:textId="15029880" w:rsidR="001A4434" w:rsidRDefault="001A4434" w:rsidP="001A4434">
            <w:pPr>
              <w:pStyle w:val="OffTrack"/>
              <w:numPr>
                <w:ilvl w:val="0"/>
                <w:numId w:val="0"/>
              </w:numPr>
              <w:rPr>
                <w:color w:val="auto"/>
                <w:sz w:val="22"/>
                <w:szCs w:val="22"/>
              </w:rPr>
            </w:pPr>
            <w:r w:rsidRPr="001A4434">
              <w:rPr>
                <w:noProof/>
                <w:color w:val="auto"/>
                <w:sz w:val="22"/>
                <w:szCs w:val="22"/>
                <w:lang w:eastAsia="en-US"/>
              </w:rPr>
              <w:drawing>
                <wp:inline distT="0" distB="0" distL="0" distR="0" wp14:anchorId="0E98A86C" wp14:editId="556FD4EE">
                  <wp:extent cx="3433995" cy="1609725"/>
                  <wp:effectExtent l="0" t="0" r="0" b="0"/>
                  <wp:docPr id="3" name="Picture 3" descr="C:\Users\azavalaana\Downloads\OneDrive_1_11-27-2019\Screen Shot 2019-11-27 at 10.06.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avalaana\Downloads\OneDrive_1_11-27-2019\Screen Shot 2019-11-27 at 10.06.20 A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39263" b="18584"/>
                          <a:stretch/>
                        </pic:blipFill>
                        <pic:spPr bwMode="auto">
                          <a:xfrm>
                            <a:off x="0" y="0"/>
                            <a:ext cx="3469715" cy="16264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14:paraId="3B139095" w14:textId="14C270CB" w:rsidR="001A4434" w:rsidRDefault="00B326C3" w:rsidP="001A4434">
            <w:pPr>
              <w:pStyle w:val="OffTrack"/>
              <w:numPr>
                <w:ilvl w:val="0"/>
                <w:numId w:val="0"/>
              </w:numPr>
              <w:rPr>
                <w:color w:val="auto"/>
                <w:sz w:val="22"/>
                <w:szCs w:val="22"/>
              </w:rPr>
            </w:pPr>
            <w:r w:rsidRPr="00B326C3">
              <w:rPr>
                <w:noProof/>
                <w:color w:val="auto"/>
                <w:sz w:val="22"/>
                <w:szCs w:val="22"/>
                <w:lang w:eastAsia="en-US"/>
              </w:rPr>
              <w:drawing>
                <wp:inline distT="0" distB="0" distL="0" distR="0" wp14:anchorId="7D0F6A64" wp14:editId="5F3A1840">
                  <wp:extent cx="3057525" cy="1619250"/>
                  <wp:effectExtent l="0" t="0" r="9525" b="0"/>
                  <wp:docPr id="4" name="Picture 4" descr="C:\Users\azavalaana\Downloads\OneDrive_1_11-27-2019\Screen Shot 2019-11-27 at 10.06.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avalaana\Downloads\OneDrive_1_11-27-2019\Screen Shot 2019-11-27 at 10.06.37 A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 t="854" r="34542" b="-854"/>
                          <a:stretch/>
                        </pic:blipFill>
                        <pic:spPr bwMode="auto">
                          <a:xfrm>
                            <a:off x="0" y="0"/>
                            <a:ext cx="3122020" cy="165340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B77D7DF" w14:textId="2351F84F" w:rsidR="001A4434" w:rsidRDefault="001A4434" w:rsidP="001A4434">
      <w:pPr>
        <w:pStyle w:val="OffTrack"/>
        <w:numPr>
          <w:ilvl w:val="1"/>
          <w:numId w:val="9"/>
        </w:numPr>
        <w:rPr>
          <w:color w:val="auto"/>
          <w:sz w:val="22"/>
          <w:szCs w:val="22"/>
        </w:rPr>
      </w:pPr>
      <w:r>
        <w:rPr>
          <w:color w:val="auto"/>
          <w:sz w:val="22"/>
          <w:szCs w:val="22"/>
        </w:rPr>
        <w:t>K: 5</w:t>
      </w:r>
    </w:p>
    <w:tbl>
      <w:tblPr>
        <w:tblStyle w:val="TableGrid"/>
        <w:tblW w:w="0" w:type="auto"/>
        <w:tblInd w:w="360" w:type="dxa"/>
        <w:tblLook w:val="04A0" w:firstRow="1" w:lastRow="0" w:firstColumn="1" w:lastColumn="0" w:noHBand="0" w:noVBand="1"/>
      </w:tblPr>
      <w:tblGrid>
        <w:gridCol w:w="10430"/>
      </w:tblGrid>
      <w:tr w:rsidR="00B326C3" w14:paraId="3EE1EAF2" w14:textId="77777777" w:rsidTr="00B326C3">
        <w:tc>
          <w:tcPr>
            <w:tcW w:w="10790" w:type="dxa"/>
          </w:tcPr>
          <w:p w14:paraId="40E2263E" w14:textId="4A70B55D" w:rsidR="00B326C3" w:rsidRDefault="00B326C3" w:rsidP="00B326C3">
            <w:pPr>
              <w:pStyle w:val="OffTrack"/>
              <w:numPr>
                <w:ilvl w:val="0"/>
                <w:numId w:val="0"/>
              </w:numPr>
              <w:rPr>
                <w:color w:val="auto"/>
                <w:sz w:val="22"/>
                <w:szCs w:val="22"/>
              </w:rPr>
            </w:pPr>
            <w:r w:rsidRPr="00B326C3">
              <w:rPr>
                <w:noProof/>
                <w:color w:val="auto"/>
                <w:sz w:val="22"/>
                <w:szCs w:val="22"/>
                <w:lang w:eastAsia="en-US"/>
              </w:rPr>
              <w:drawing>
                <wp:inline distT="0" distB="0" distL="0" distR="0" wp14:anchorId="78BD11BB" wp14:editId="4A420731">
                  <wp:extent cx="5791200" cy="1529914"/>
                  <wp:effectExtent l="0" t="0" r="0" b="0"/>
                  <wp:docPr id="5" name="Picture 5" descr="C:\Users\azavalaana\Downloads\OneDrive_1_11-27-2019\Screen Shot 2019-11-27 at 10.06.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avalaana\Downloads\OneDrive_1_11-27-2019\Screen Shot 2019-11-27 at 10.06.49 A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28048"/>
                          <a:stretch/>
                        </pic:blipFill>
                        <pic:spPr bwMode="auto">
                          <a:xfrm>
                            <a:off x="0" y="0"/>
                            <a:ext cx="5826143" cy="153914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326C3" w14:paraId="04528DB9" w14:textId="77777777" w:rsidTr="00B326C3">
        <w:tc>
          <w:tcPr>
            <w:tcW w:w="10790" w:type="dxa"/>
          </w:tcPr>
          <w:p w14:paraId="7BFF1842" w14:textId="6A0A12FA" w:rsidR="00B326C3" w:rsidRDefault="00B326C3" w:rsidP="00B326C3">
            <w:pPr>
              <w:pStyle w:val="OffTrack"/>
              <w:numPr>
                <w:ilvl w:val="0"/>
                <w:numId w:val="0"/>
              </w:numPr>
              <w:rPr>
                <w:color w:val="auto"/>
                <w:sz w:val="22"/>
                <w:szCs w:val="22"/>
              </w:rPr>
            </w:pPr>
            <w:r w:rsidRPr="00B326C3">
              <w:rPr>
                <w:noProof/>
                <w:color w:val="auto"/>
                <w:sz w:val="22"/>
                <w:szCs w:val="22"/>
                <w:lang w:eastAsia="en-US"/>
              </w:rPr>
              <w:drawing>
                <wp:inline distT="0" distB="0" distL="0" distR="0" wp14:anchorId="3083D143" wp14:editId="36573B29">
                  <wp:extent cx="5753100" cy="2110044"/>
                  <wp:effectExtent l="0" t="0" r="0" b="5080"/>
                  <wp:docPr id="6" name="Picture 6" descr="C:\Users\azavalaana\Downloads\OneDrive_1_11-27-2019\Screen Shot 2019-11-27 at 10.0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avalaana\Downloads\OneDrive_1_11-27-2019\Screen Shot 2019-11-27 at 10.07.05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3400" cy="2132160"/>
                          </a:xfrm>
                          <a:prstGeom prst="rect">
                            <a:avLst/>
                          </a:prstGeom>
                          <a:noFill/>
                          <a:ln>
                            <a:noFill/>
                          </a:ln>
                        </pic:spPr>
                      </pic:pic>
                    </a:graphicData>
                  </a:graphic>
                </wp:inline>
              </w:drawing>
            </w:r>
          </w:p>
        </w:tc>
      </w:tr>
    </w:tbl>
    <w:p w14:paraId="1AAFB6B5" w14:textId="77777777" w:rsidR="00B326C3" w:rsidRDefault="00B326C3" w:rsidP="00B326C3">
      <w:pPr>
        <w:pStyle w:val="OffTrack"/>
        <w:numPr>
          <w:ilvl w:val="0"/>
          <w:numId w:val="0"/>
        </w:numPr>
        <w:ind w:left="360" w:hanging="360"/>
        <w:rPr>
          <w:color w:val="auto"/>
          <w:sz w:val="22"/>
          <w:szCs w:val="22"/>
        </w:rPr>
      </w:pPr>
    </w:p>
    <w:p w14:paraId="5A4DA798" w14:textId="2505092B" w:rsidR="004C403D" w:rsidRDefault="004C403D" w:rsidP="004C403D">
      <w:pPr>
        <w:pStyle w:val="OffTrack"/>
        <w:numPr>
          <w:ilvl w:val="0"/>
          <w:numId w:val="0"/>
        </w:numPr>
        <w:ind w:left="1440"/>
        <w:rPr>
          <w:color w:val="auto"/>
          <w:sz w:val="22"/>
          <w:szCs w:val="22"/>
        </w:rPr>
      </w:pPr>
    </w:p>
    <w:p w14:paraId="4D3D8957" w14:textId="77777777" w:rsidR="004C403D" w:rsidRDefault="004C403D" w:rsidP="004C403D">
      <w:pPr>
        <w:pStyle w:val="OffTrack"/>
        <w:numPr>
          <w:ilvl w:val="0"/>
          <w:numId w:val="0"/>
        </w:numPr>
        <w:ind w:left="1440"/>
        <w:rPr>
          <w:color w:val="auto"/>
          <w:sz w:val="22"/>
          <w:szCs w:val="22"/>
        </w:rPr>
      </w:pPr>
    </w:p>
    <w:p w14:paraId="0251F172" w14:textId="6F6394BA" w:rsidR="001A4434" w:rsidRDefault="001A4434" w:rsidP="001A4434">
      <w:pPr>
        <w:pStyle w:val="OffTrack"/>
        <w:numPr>
          <w:ilvl w:val="1"/>
          <w:numId w:val="9"/>
        </w:numPr>
        <w:rPr>
          <w:color w:val="auto"/>
          <w:sz w:val="22"/>
          <w:szCs w:val="22"/>
        </w:rPr>
      </w:pPr>
      <w:r>
        <w:rPr>
          <w:color w:val="auto"/>
          <w:sz w:val="22"/>
          <w:szCs w:val="22"/>
        </w:rPr>
        <w:t>K: 10</w:t>
      </w:r>
    </w:p>
    <w:tbl>
      <w:tblPr>
        <w:tblStyle w:val="TableGrid"/>
        <w:tblW w:w="0" w:type="auto"/>
        <w:tblInd w:w="360" w:type="dxa"/>
        <w:tblLook w:val="04A0" w:firstRow="1" w:lastRow="0" w:firstColumn="1" w:lastColumn="0" w:noHBand="0" w:noVBand="1"/>
      </w:tblPr>
      <w:tblGrid>
        <w:gridCol w:w="10430"/>
      </w:tblGrid>
      <w:tr w:rsidR="00B326C3" w14:paraId="695E3A96" w14:textId="77777777" w:rsidTr="00B326C3">
        <w:tc>
          <w:tcPr>
            <w:tcW w:w="10790" w:type="dxa"/>
          </w:tcPr>
          <w:p w14:paraId="385D2B98" w14:textId="00BEFC04" w:rsidR="00B326C3" w:rsidRDefault="00B326C3" w:rsidP="00B326C3">
            <w:pPr>
              <w:pStyle w:val="OffTrack"/>
              <w:numPr>
                <w:ilvl w:val="0"/>
                <w:numId w:val="0"/>
              </w:numPr>
              <w:rPr>
                <w:color w:val="auto"/>
                <w:sz w:val="22"/>
                <w:szCs w:val="22"/>
              </w:rPr>
            </w:pPr>
            <w:r w:rsidRPr="00B326C3">
              <w:rPr>
                <w:noProof/>
                <w:color w:val="auto"/>
                <w:sz w:val="22"/>
                <w:szCs w:val="22"/>
                <w:lang w:eastAsia="en-US"/>
              </w:rPr>
              <w:drawing>
                <wp:inline distT="0" distB="0" distL="0" distR="0" wp14:anchorId="0EB136C4" wp14:editId="31A0480D">
                  <wp:extent cx="8543925" cy="1714500"/>
                  <wp:effectExtent l="0" t="0" r="9525" b="0"/>
                  <wp:docPr id="10" name="Picture 10" descr="C:\Users\azavalaana\Downloads\OneDrive_1_11-27-2019\Screen Shot 2019-11-27 at 10.07.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avalaana\Downloads\OneDrive_1_11-27-2019\Screen Shot 2019-11-27 at 10.07.47 AM.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27711"/>
                          <a:stretch/>
                        </pic:blipFill>
                        <pic:spPr bwMode="auto">
                          <a:xfrm>
                            <a:off x="0" y="0"/>
                            <a:ext cx="8543925" cy="1714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326C3" w14:paraId="4A3CB9A2" w14:textId="77777777" w:rsidTr="00B326C3">
        <w:tc>
          <w:tcPr>
            <w:tcW w:w="10790" w:type="dxa"/>
          </w:tcPr>
          <w:p w14:paraId="5EFA7A8F" w14:textId="105B6612" w:rsidR="00B326C3" w:rsidRDefault="00B326C3" w:rsidP="00B326C3">
            <w:pPr>
              <w:pStyle w:val="OffTrack"/>
              <w:numPr>
                <w:ilvl w:val="0"/>
                <w:numId w:val="0"/>
              </w:numPr>
              <w:rPr>
                <w:color w:val="auto"/>
                <w:sz w:val="22"/>
                <w:szCs w:val="22"/>
              </w:rPr>
            </w:pPr>
            <w:r w:rsidRPr="00B326C3">
              <w:rPr>
                <w:noProof/>
                <w:color w:val="auto"/>
                <w:sz w:val="22"/>
                <w:szCs w:val="22"/>
                <w:lang w:eastAsia="en-US"/>
              </w:rPr>
              <w:drawing>
                <wp:inline distT="0" distB="0" distL="0" distR="0" wp14:anchorId="004CF040" wp14:editId="214933F8">
                  <wp:extent cx="6400800" cy="3248025"/>
                  <wp:effectExtent l="0" t="0" r="0" b="9525"/>
                  <wp:docPr id="11" name="Picture 11" descr="C:\Users\azavalaana\Downloads\OneDrive_1_11-27-2019\Screen Shot 2019-11-27 at 10.08.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avalaana\Downloads\OneDrive_1_11-27-2019\Screen Shot 2019-11-27 at 10.08.16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48025"/>
                          </a:xfrm>
                          <a:prstGeom prst="rect">
                            <a:avLst/>
                          </a:prstGeom>
                          <a:noFill/>
                          <a:ln>
                            <a:noFill/>
                          </a:ln>
                        </pic:spPr>
                      </pic:pic>
                    </a:graphicData>
                  </a:graphic>
                </wp:inline>
              </w:drawing>
            </w:r>
          </w:p>
        </w:tc>
        <w:bookmarkStart w:id="0" w:name="_GoBack"/>
        <w:bookmarkEnd w:id="0"/>
      </w:tr>
    </w:tbl>
    <w:p w14:paraId="35788076" w14:textId="77777777" w:rsidR="00B326C3" w:rsidRDefault="00B326C3" w:rsidP="00B326C3">
      <w:pPr>
        <w:pStyle w:val="OffTrack"/>
        <w:numPr>
          <w:ilvl w:val="0"/>
          <w:numId w:val="0"/>
        </w:numPr>
        <w:ind w:left="360" w:hanging="360"/>
        <w:rPr>
          <w:color w:val="auto"/>
          <w:sz w:val="22"/>
          <w:szCs w:val="22"/>
        </w:rPr>
      </w:pPr>
    </w:p>
    <w:p w14:paraId="236FC1E8" w14:textId="77777777" w:rsidR="001A4434" w:rsidRDefault="001A4434" w:rsidP="001A4434">
      <w:pPr>
        <w:pStyle w:val="OffTrack"/>
        <w:numPr>
          <w:ilvl w:val="0"/>
          <w:numId w:val="0"/>
        </w:numPr>
        <w:ind w:left="360" w:hanging="360"/>
        <w:rPr>
          <w:color w:val="auto"/>
          <w:sz w:val="22"/>
          <w:szCs w:val="22"/>
        </w:rPr>
      </w:pPr>
    </w:p>
    <w:p w14:paraId="2714DDFF" w14:textId="64DA6E6C" w:rsidR="006440E9" w:rsidRDefault="00265A1D" w:rsidP="00FE64D4">
      <w:pPr>
        <w:pStyle w:val="OffTrack"/>
        <w:rPr>
          <w:color w:val="auto"/>
          <w:sz w:val="22"/>
          <w:szCs w:val="22"/>
        </w:rPr>
      </w:pPr>
      <w:r>
        <w:rPr>
          <w:color w:val="auto"/>
          <w:sz w:val="22"/>
          <w:szCs w:val="22"/>
        </w:rPr>
        <w:t>Conclusion</w:t>
      </w:r>
    </w:p>
    <w:p w14:paraId="60FFF048" w14:textId="5731A959" w:rsidR="00265A1D" w:rsidRDefault="00265A1D" w:rsidP="00265A1D">
      <w:pPr>
        <w:pStyle w:val="OffTrack"/>
        <w:numPr>
          <w:ilvl w:val="0"/>
          <w:numId w:val="0"/>
        </w:numPr>
        <w:ind w:left="360" w:hanging="360"/>
        <w:rPr>
          <w:color w:val="auto"/>
          <w:sz w:val="22"/>
          <w:szCs w:val="22"/>
        </w:rPr>
      </w:pPr>
    </w:p>
    <w:p w14:paraId="54D4BFD7" w14:textId="1FFB6B23" w:rsidR="002603E6" w:rsidRDefault="002603E6" w:rsidP="00265A1D">
      <w:pPr>
        <w:pStyle w:val="OffTrack"/>
        <w:numPr>
          <w:ilvl w:val="0"/>
          <w:numId w:val="0"/>
        </w:numPr>
        <w:ind w:left="360" w:hanging="360"/>
        <w:rPr>
          <w:color w:val="auto"/>
          <w:sz w:val="22"/>
          <w:szCs w:val="22"/>
        </w:rPr>
      </w:pPr>
      <w:r>
        <w:rPr>
          <w:color w:val="auto"/>
          <w:sz w:val="22"/>
          <w:szCs w:val="22"/>
        </w:rPr>
        <w:t>With this lab I learned first the use of maps and hash tables in a different way such as in LRU Caches and how to make them as well as how to implement them at constant time by making the LRU Cache.</w:t>
      </w:r>
    </w:p>
    <w:p w14:paraId="0B49E49A" w14:textId="0FE71B19" w:rsidR="002603E6" w:rsidRDefault="002603E6" w:rsidP="00265A1D">
      <w:pPr>
        <w:pStyle w:val="OffTrack"/>
        <w:numPr>
          <w:ilvl w:val="0"/>
          <w:numId w:val="0"/>
        </w:numPr>
        <w:ind w:left="360" w:hanging="360"/>
        <w:rPr>
          <w:color w:val="auto"/>
          <w:sz w:val="22"/>
          <w:szCs w:val="22"/>
        </w:rPr>
      </w:pPr>
      <w:r>
        <w:rPr>
          <w:color w:val="auto"/>
          <w:sz w:val="22"/>
          <w:szCs w:val="22"/>
        </w:rPr>
        <w:t xml:space="preserve">This helped me understand better the efficiency </w:t>
      </w:r>
      <w:r w:rsidR="00142EDE">
        <w:rPr>
          <w:color w:val="auto"/>
          <w:sz w:val="22"/>
          <w:szCs w:val="22"/>
        </w:rPr>
        <w:t>in time complexity. From problem B the use of dictionaries and counters helped me to find easier the repeated words in the text file and organize them seeing which repeated the most as well as to implement libraries that can help such as by making the heap.</w:t>
      </w:r>
    </w:p>
    <w:p w14:paraId="4717F316" w14:textId="4AAA17D4" w:rsidR="006440E9" w:rsidRPr="005B3706" w:rsidRDefault="006440E9" w:rsidP="008206F3">
      <w:pPr>
        <w:pStyle w:val="ListBullet2"/>
        <w:numPr>
          <w:ilvl w:val="0"/>
          <w:numId w:val="0"/>
        </w:numPr>
        <w:spacing w:before="20" w:after="160" w:line="259" w:lineRule="auto"/>
        <w:ind w:left="216" w:hanging="216"/>
        <w:rPr>
          <w:sz w:val="22"/>
          <w:szCs w:val="16"/>
        </w:rPr>
      </w:pPr>
    </w:p>
    <w:sectPr w:rsidR="006440E9" w:rsidRPr="005B3706">
      <w:footerReference w:type="default" r:id="rId27"/>
      <w:pgSz w:w="12240" w:h="15840"/>
      <w:pgMar w:top="1080" w:right="720" w:bottom="21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F7BE5" w14:textId="77777777" w:rsidR="005006B4" w:rsidRDefault="005006B4">
      <w:pPr>
        <w:spacing w:after="0" w:line="240" w:lineRule="auto"/>
      </w:pPr>
      <w:r>
        <w:separator/>
      </w:r>
    </w:p>
  </w:endnote>
  <w:endnote w:type="continuationSeparator" w:id="0">
    <w:p w14:paraId="1ACB3466" w14:textId="77777777" w:rsidR="005006B4" w:rsidRDefault="0050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3B313" w14:textId="4A5477CF" w:rsidR="002A792A" w:rsidRDefault="00A3465D">
    <w:pPr>
      <w:pStyle w:val="Footer"/>
    </w:pPr>
    <w:r>
      <w:t>DATA STRUCTURES lab 3</w:t>
    </w:r>
    <w:r w:rsidR="00B932EF">
      <w:t xml:space="preserve"> </w:t>
    </w:r>
    <w:r w:rsidR="004548D6">
      <w:ptab w:relativeTo="margin" w:alignment="right" w:leader="none"/>
    </w:r>
    <w:r w:rsidR="004548D6">
      <w:fldChar w:fldCharType="begin"/>
    </w:r>
    <w:r w:rsidR="004548D6">
      <w:instrText xml:space="preserve"> PAGE   \* MERGEFORMAT </w:instrText>
    </w:r>
    <w:r w:rsidR="004548D6">
      <w:fldChar w:fldCharType="separate"/>
    </w:r>
    <w:r w:rsidR="004C403D">
      <w:rPr>
        <w:noProof/>
      </w:rPr>
      <w:t>5</w:t>
    </w:r>
    <w:r w:rsidR="0045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2129B" w14:textId="77777777" w:rsidR="005006B4" w:rsidRDefault="005006B4">
      <w:pPr>
        <w:spacing w:after="0" w:line="240" w:lineRule="auto"/>
      </w:pPr>
      <w:r>
        <w:separator/>
      </w:r>
    </w:p>
  </w:footnote>
  <w:footnote w:type="continuationSeparator" w:id="0">
    <w:p w14:paraId="41BA192F" w14:textId="77777777" w:rsidR="005006B4" w:rsidRDefault="00500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A09B2"/>
    <w:multiLevelType w:val="hybridMultilevel"/>
    <w:tmpl w:val="3D96E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5502"/>
    <w:multiLevelType w:val="hybridMultilevel"/>
    <w:tmpl w:val="30D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62142"/>
    <w:multiLevelType w:val="hybridMultilevel"/>
    <w:tmpl w:val="0720A880"/>
    <w:lvl w:ilvl="0" w:tplc="C008A240">
      <w:start w:val="1"/>
      <w:numFmt w:val="bullet"/>
      <w:pStyle w:val="HighRisk"/>
      <w:lvlText w:val=""/>
      <w:lvlJc w:val="left"/>
      <w:pPr>
        <w:ind w:left="360" w:hanging="360"/>
      </w:pPr>
      <w:rPr>
        <w:rFonts w:ascii="Wingdings 2" w:hAnsi="Wingdings 2" w:hint="default"/>
        <w:color w:val="E06B08"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54E26"/>
    <w:multiLevelType w:val="hybridMultilevel"/>
    <w:tmpl w:val="A104C0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47203"/>
    <w:multiLevelType w:val="hybridMultilevel"/>
    <w:tmpl w:val="FFD8B5C4"/>
    <w:lvl w:ilvl="0" w:tplc="B5D65E8E">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3744D"/>
    <w:multiLevelType w:val="hybridMultilevel"/>
    <w:tmpl w:val="0794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775D7"/>
    <w:multiLevelType w:val="hybridMultilevel"/>
    <w:tmpl w:val="C7185C2C"/>
    <w:lvl w:ilvl="0" w:tplc="D2187D1A">
      <w:start w:val="1"/>
      <w:numFmt w:val="bullet"/>
      <w:pStyle w:val="AtRisk"/>
      <w:lvlText w:val=""/>
      <w:lvlJc w:val="left"/>
      <w:pPr>
        <w:ind w:left="360" w:hanging="360"/>
      </w:pPr>
      <w:rPr>
        <w:rFonts w:ascii="Wingdings 2" w:hAnsi="Wingdings 2" w:hint="default"/>
        <w:color w:val="D59811" w:themeColor="accent3"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25B1E"/>
    <w:multiLevelType w:val="hybridMultilevel"/>
    <w:tmpl w:val="0F6E6DD4"/>
    <w:lvl w:ilvl="0" w:tplc="FFFFFFFF">
      <w:start w:val="1"/>
      <w:numFmt w:val="bullet"/>
      <w:pStyle w:val="OffTrack"/>
      <w:lvlText w:val=""/>
      <w:lvlJc w:val="left"/>
      <w:pPr>
        <w:ind w:left="360" w:hanging="360"/>
      </w:pPr>
      <w:rPr>
        <w:rFonts w:ascii="Wingdings 2" w:hAnsi="Wingdings 2" w:hint="default"/>
        <w:color w:val="DF1010"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D1A32"/>
    <w:multiLevelType w:val="hybridMultilevel"/>
    <w:tmpl w:val="510214B4"/>
    <w:lvl w:ilvl="0" w:tplc="A5008AEC">
      <w:start w:val="1"/>
      <w:numFmt w:val="bullet"/>
      <w:lvlText w:val=""/>
      <w:lvlJc w:val="left"/>
      <w:pPr>
        <w:ind w:left="720" w:hanging="360"/>
      </w:pPr>
      <w:rPr>
        <w:rFonts w:ascii="Symbol" w:hAnsi="Symbol" w:hint="default"/>
      </w:rPr>
    </w:lvl>
    <w:lvl w:ilvl="1" w:tplc="F7CE367A">
      <w:start w:val="1"/>
      <w:numFmt w:val="bullet"/>
      <w:lvlText w:val="o"/>
      <w:lvlJc w:val="left"/>
      <w:pPr>
        <w:ind w:left="1440" w:hanging="360"/>
      </w:pPr>
      <w:rPr>
        <w:rFonts w:ascii="Courier New" w:hAnsi="Courier New" w:hint="default"/>
      </w:rPr>
    </w:lvl>
    <w:lvl w:ilvl="2" w:tplc="5FAEEBE2">
      <w:start w:val="1"/>
      <w:numFmt w:val="bullet"/>
      <w:lvlText w:val=""/>
      <w:lvlJc w:val="left"/>
      <w:pPr>
        <w:ind w:left="2160" w:hanging="360"/>
      </w:pPr>
      <w:rPr>
        <w:rFonts w:ascii="Wingdings" w:hAnsi="Wingdings" w:hint="default"/>
      </w:rPr>
    </w:lvl>
    <w:lvl w:ilvl="3" w:tplc="D79C36A6">
      <w:start w:val="1"/>
      <w:numFmt w:val="bullet"/>
      <w:lvlText w:val=""/>
      <w:lvlJc w:val="left"/>
      <w:pPr>
        <w:ind w:left="2880" w:hanging="360"/>
      </w:pPr>
      <w:rPr>
        <w:rFonts w:ascii="Symbol" w:hAnsi="Symbol" w:hint="default"/>
      </w:rPr>
    </w:lvl>
    <w:lvl w:ilvl="4" w:tplc="D1BA4D7C">
      <w:start w:val="1"/>
      <w:numFmt w:val="bullet"/>
      <w:lvlText w:val="o"/>
      <w:lvlJc w:val="left"/>
      <w:pPr>
        <w:ind w:left="3600" w:hanging="360"/>
      </w:pPr>
      <w:rPr>
        <w:rFonts w:ascii="Courier New" w:hAnsi="Courier New" w:hint="default"/>
      </w:rPr>
    </w:lvl>
    <w:lvl w:ilvl="5" w:tplc="EBFE1568">
      <w:start w:val="1"/>
      <w:numFmt w:val="bullet"/>
      <w:lvlText w:val=""/>
      <w:lvlJc w:val="left"/>
      <w:pPr>
        <w:ind w:left="4320" w:hanging="360"/>
      </w:pPr>
      <w:rPr>
        <w:rFonts w:ascii="Wingdings" w:hAnsi="Wingdings" w:hint="default"/>
      </w:rPr>
    </w:lvl>
    <w:lvl w:ilvl="6" w:tplc="9480A160">
      <w:start w:val="1"/>
      <w:numFmt w:val="bullet"/>
      <w:lvlText w:val=""/>
      <w:lvlJc w:val="left"/>
      <w:pPr>
        <w:ind w:left="5040" w:hanging="360"/>
      </w:pPr>
      <w:rPr>
        <w:rFonts w:ascii="Symbol" w:hAnsi="Symbol" w:hint="default"/>
      </w:rPr>
    </w:lvl>
    <w:lvl w:ilvl="7" w:tplc="5900DD10">
      <w:start w:val="1"/>
      <w:numFmt w:val="bullet"/>
      <w:lvlText w:val="o"/>
      <w:lvlJc w:val="left"/>
      <w:pPr>
        <w:ind w:left="5760" w:hanging="360"/>
      </w:pPr>
      <w:rPr>
        <w:rFonts w:ascii="Courier New" w:hAnsi="Courier New" w:hint="default"/>
      </w:rPr>
    </w:lvl>
    <w:lvl w:ilvl="8" w:tplc="67BAD738">
      <w:start w:val="1"/>
      <w:numFmt w:val="bullet"/>
      <w:lvlText w:val=""/>
      <w:lvlJc w:val="left"/>
      <w:pPr>
        <w:ind w:left="6480" w:hanging="360"/>
      </w:pPr>
      <w:rPr>
        <w:rFonts w:ascii="Wingdings" w:hAnsi="Wingdings" w:hint="default"/>
      </w:rPr>
    </w:lvl>
  </w:abstractNum>
  <w:abstractNum w:abstractNumId="11" w15:restartNumberingAfterBreak="0">
    <w:nsid w:val="74983861"/>
    <w:multiLevelType w:val="hybridMultilevel"/>
    <w:tmpl w:val="D5FA94EC"/>
    <w:lvl w:ilvl="0" w:tplc="0FC450AC">
      <w:start w:val="1"/>
      <w:numFmt w:val="bullet"/>
      <w:lvlText w:val=""/>
      <w:lvlJc w:val="left"/>
      <w:pPr>
        <w:tabs>
          <w:tab w:val="num" w:pos="216"/>
        </w:tabs>
        <w:ind w:left="216" w:hanging="216"/>
      </w:pPr>
      <w:rPr>
        <w:rFonts w:ascii="Wingdings 2" w:hAnsi="Wingdings 2" w:hint="default"/>
        <w:color w:val="669748"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25F5E"/>
    <w:multiLevelType w:val="hybridMultilevel"/>
    <w:tmpl w:val="3F8AF4E4"/>
    <w:lvl w:ilvl="0" w:tplc="6E5EAD26">
      <w:start w:val="1"/>
      <w:numFmt w:val="bullet"/>
      <w:pStyle w:val="OnTrack"/>
      <w:lvlText w:val=""/>
      <w:lvlJc w:val="left"/>
      <w:pPr>
        <w:ind w:left="360" w:hanging="360"/>
      </w:pPr>
      <w:rPr>
        <w:rFonts w:ascii="Wingdings 2" w:hAnsi="Wingdings 2" w:hint="default"/>
        <w:color w:val="669748"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933C0"/>
    <w:multiLevelType w:val="hybridMultilevel"/>
    <w:tmpl w:val="EF1C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2"/>
  </w:num>
  <w:num w:numId="4">
    <w:abstractNumId w:val="4"/>
  </w:num>
  <w:num w:numId="5">
    <w:abstractNumId w:val="9"/>
  </w:num>
  <w:num w:numId="6">
    <w:abstractNumId w:val="8"/>
  </w:num>
  <w:num w:numId="7">
    <w:abstractNumId w:val="0"/>
  </w:num>
  <w:num w:numId="8">
    <w:abstractNumId w:val="11"/>
  </w:num>
  <w:num w:numId="9">
    <w:abstractNumId w:val="5"/>
  </w:num>
  <w:num w:numId="10">
    <w:abstractNumId w:val="6"/>
  </w:num>
  <w:num w:numId="11">
    <w:abstractNumId w:val="2"/>
  </w:num>
  <w:num w:numId="12">
    <w:abstractNumId w:val="13"/>
  </w:num>
  <w:num w:numId="13">
    <w:abstractNumId w:val="1"/>
  </w:num>
  <w:num w:numId="1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FE"/>
    <w:rsid w:val="000049EF"/>
    <w:rsid w:val="000140BE"/>
    <w:rsid w:val="000216CF"/>
    <w:rsid w:val="00022E13"/>
    <w:rsid w:val="000241D5"/>
    <w:rsid w:val="000303C2"/>
    <w:rsid w:val="00031F58"/>
    <w:rsid w:val="000361B1"/>
    <w:rsid w:val="000449D9"/>
    <w:rsid w:val="0005605E"/>
    <w:rsid w:val="000649B7"/>
    <w:rsid w:val="00066EDF"/>
    <w:rsid w:val="000706B0"/>
    <w:rsid w:val="000714D2"/>
    <w:rsid w:val="0007197D"/>
    <w:rsid w:val="00071A33"/>
    <w:rsid w:val="00072227"/>
    <w:rsid w:val="0008087C"/>
    <w:rsid w:val="00094634"/>
    <w:rsid w:val="00097071"/>
    <w:rsid w:val="000A0F81"/>
    <w:rsid w:val="000A696F"/>
    <w:rsid w:val="000B6494"/>
    <w:rsid w:val="000C1818"/>
    <w:rsid w:val="000C5060"/>
    <w:rsid w:val="000C5D22"/>
    <w:rsid w:val="000C659C"/>
    <w:rsid w:val="000C65BA"/>
    <w:rsid w:val="000E07DE"/>
    <w:rsid w:val="000E2BD0"/>
    <w:rsid w:val="000F364D"/>
    <w:rsid w:val="000F75B0"/>
    <w:rsid w:val="001005C2"/>
    <w:rsid w:val="0010099B"/>
    <w:rsid w:val="00101C9B"/>
    <w:rsid w:val="00102738"/>
    <w:rsid w:val="00102801"/>
    <w:rsid w:val="00106863"/>
    <w:rsid w:val="00116624"/>
    <w:rsid w:val="001256D3"/>
    <w:rsid w:val="0012723F"/>
    <w:rsid w:val="001364A2"/>
    <w:rsid w:val="001374F5"/>
    <w:rsid w:val="00141B2F"/>
    <w:rsid w:val="00142EDE"/>
    <w:rsid w:val="00145B8B"/>
    <w:rsid w:val="0014626A"/>
    <w:rsid w:val="001466DD"/>
    <w:rsid w:val="0015776C"/>
    <w:rsid w:val="00164CB1"/>
    <w:rsid w:val="0016742E"/>
    <w:rsid w:val="001740D7"/>
    <w:rsid w:val="00182202"/>
    <w:rsid w:val="001825BD"/>
    <w:rsid w:val="001876D4"/>
    <w:rsid w:val="00193E07"/>
    <w:rsid w:val="001A4434"/>
    <w:rsid w:val="001B7FBB"/>
    <w:rsid w:val="001C7960"/>
    <w:rsid w:val="001D0544"/>
    <w:rsid w:val="001D1E92"/>
    <w:rsid w:val="001D467C"/>
    <w:rsid w:val="001D603B"/>
    <w:rsid w:val="001E35FF"/>
    <w:rsid w:val="001E5F0A"/>
    <w:rsid w:val="001F798A"/>
    <w:rsid w:val="002000FB"/>
    <w:rsid w:val="00230290"/>
    <w:rsid w:val="0023698C"/>
    <w:rsid w:val="002429EA"/>
    <w:rsid w:val="0024599F"/>
    <w:rsid w:val="00247B43"/>
    <w:rsid w:val="002603E6"/>
    <w:rsid w:val="00260B39"/>
    <w:rsid w:val="00265A1D"/>
    <w:rsid w:val="0027578E"/>
    <w:rsid w:val="00281A6B"/>
    <w:rsid w:val="00290F73"/>
    <w:rsid w:val="00295268"/>
    <w:rsid w:val="002A1879"/>
    <w:rsid w:val="002A5622"/>
    <w:rsid w:val="002A6F6C"/>
    <w:rsid w:val="002A7158"/>
    <w:rsid w:val="002A792A"/>
    <w:rsid w:val="002B4771"/>
    <w:rsid w:val="002B5A7A"/>
    <w:rsid w:val="002B75B6"/>
    <w:rsid w:val="002D15B5"/>
    <w:rsid w:val="003043A0"/>
    <w:rsid w:val="0030584A"/>
    <w:rsid w:val="00307072"/>
    <w:rsid w:val="00307BB7"/>
    <w:rsid w:val="003203C6"/>
    <w:rsid w:val="00322C13"/>
    <w:rsid w:val="003339DE"/>
    <w:rsid w:val="00337F4A"/>
    <w:rsid w:val="0034644C"/>
    <w:rsid w:val="00346DF0"/>
    <w:rsid w:val="003514FB"/>
    <w:rsid w:val="003570EF"/>
    <w:rsid w:val="00361504"/>
    <w:rsid w:val="003638E9"/>
    <w:rsid w:val="00382BBD"/>
    <w:rsid w:val="00387081"/>
    <w:rsid w:val="003909A0"/>
    <w:rsid w:val="00396886"/>
    <w:rsid w:val="00396DD3"/>
    <w:rsid w:val="003A5998"/>
    <w:rsid w:val="003B560D"/>
    <w:rsid w:val="003C4D95"/>
    <w:rsid w:val="003D203D"/>
    <w:rsid w:val="003D2801"/>
    <w:rsid w:val="003E0FBC"/>
    <w:rsid w:val="003E48F5"/>
    <w:rsid w:val="003E7AA5"/>
    <w:rsid w:val="003F36AA"/>
    <w:rsid w:val="003F4BD3"/>
    <w:rsid w:val="00402E73"/>
    <w:rsid w:val="004131C1"/>
    <w:rsid w:val="00415810"/>
    <w:rsid w:val="004223A9"/>
    <w:rsid w:val="00430B26"/>
    <w:rsid w:val="0043115D"/>
    <w:rsid w:val="004366DC"/>
    <w:rsid w:val="00442436"/>
    <w:rsid w:val="004548D6"/>
    <w:rsid w:val="00466863"/>
    <w:rsid w:val="00472B9E"/>
    <w:rsid w:val="00473B98"/>
    <w:rsid w:val="00476EC2"/>
    <w:rsid w:val="004903D6"/>
    <w:rsid w:val="00493DDD"/>
    <w:rsid w:val="00494AA8"/>
    <w:rsid w:val="004A584E"/>
    <w:rsid w:val="004B5EAA"/>
    <w:rsid w:val="004B6694"/>
    <w:rsid w:val="004B7477"/>
    <w:rsid w:val="004B78E7"/>
    <w:rsid w:val="004C403D"/>
    <w:rsid w:val="004C7FDF"/>
    <w:rsid w:val="004D12F2"/>
    <w:rsid w:val="004D406B"/>
    <w:rsid w:val="004F0C33"/>
    <w:rsid w:val="004F4AFE"/>
    <w:rsid w:val="005006B4"/>
    <w:rsid w:val="005012F4"/>
    <w:rsid w:val="00501693"/>
    <w:rsid w:val="00502860"/>
    <w:rsid w:val="00523E40"/>
    <w:rsid w:val="005310A6"/>
    <w:rsid w:val="00542466"/>
    <w:rsid w:val="00552EC4"/>
    <w:rsid w:val="00555268"/>
    <w:rsid w:val="00555A14"/>
    <w:rsid w:val="00556179"/>
    <w:rsid w:val="005650B7"/>
    <w:rsid w:val="0058590B"/>
    <w:rsid w:val="00585C96"/>
    <w:rsid w:val="005877D7"/>
    <w:rsid w:val="005933C4"/>
    <w:rsid w:val="00593ACF"/>
    <w:rsid w:val="005961C5"/>
    <w:rsid w:val="005A0BC2"/>
    <w:rsid w:val="005A3649"/>
    <w:rsid w:val="005A5772"/>
    <w:rsid w:val="005A63D5"/>
    <w:rsid w:val="005B0AAC"/>
    <w:rsid w:val="005B3706"/>
    <w:rsid w:val="005B653B"/>
    <w:rsid w:val="005C17AF"/>
    <w:rsid w:val="005D5AA7"/>
    <w:rsid w:val="005F29DB"/>
    <w:rsid w:val="005F6ACD"/>
    <w:rsid w:val="005F6BB9"/>
    <w:rsid w:val="0060786E"/>
    <w:rsid w:val="00611C34"/>
    <w:rsid w:val="006205F4"/>
    <w:rsid w:val="006228EE"/>
    <w:rsid w:val="006278F6"/>
    <w:rsid w:val="0063266E"/>
    <w:rsid w:val="00637920"/>
    <w:rsid w:val="006440E9"/>
    <w:rsid w:val="00644206"/>
    <w:rsid w:val="00660017"/>
    <w:rsid w:val="00667F51"/>
    <w:rsid w:val="006A1D0F"/>
    <w:rsid w:val="006A29F5"/>
    <w:rsid w:val="006A6DF7"/>
    <w:rsid w:val="006B64A8"/>
    <w:rsid w:val="006C3702"/>
    <w:rsid w:val="006C4653"/>
    <w:rsid w:val="006C4E58"/>
    <w:rsid w:val="006C724C"/>
    <w:rsid w:val="006D2A66"/>
    <w:rsid w:val="006D480F"/>
    <w:rsid w:val="006D5646"/>
    <w:rsid w:val="006D737C"/>
    <w:rsid w:val="006F07D7"/>
    <w:rsid w:val="006F09B5"/>
    <w:rsid w:val="00721F19"/>
    <w:rsid w:val="007221EA"/>
    <w:rsid w:val="007234D9"/>
    <w:rsid w:val="007262F2"/>
    <w:rsid w:val="00726F54"/>
    <w:rsid w:val="007310D3"/>
    <w:rsid w:val="00742AA7"/>
    <w:rsid w:val="00754163"/>
    <w:rsid w:val="007577D5"/>
    <w:rsid w:val="00757D75"/>
    <w:rsid w:val="0076012B"/>
    <w:rsid w:val="00765AF3"/>
    <w:rsid w:val="00771172"/>
    <w:rsid w:val="0078112B"/>
    <w:rsid w:val="00797BCE"/>
    <w:rsid w:val="007B0EB3"/>
    <w:rsid w:val="007B216E"/>
    <w:rsid w:val="007C2386"/>
    <w:rsid w:val="007C4578"/>
    <w:rsid w:val="007C6EEA"/>
    <w:rsid w:val="007D3ADF"/>
    <w:rsid w:val="007E5A4D"/>
    <w:rsid w:val="007F0068"/>
    <w:rsid w:val="007F71AA"/>
    <w:rsid w:val="007F7FFE"/>
    <w:rsid w:val="00815FBB"/>
    <w:rsid w:val="008206F3"/>
    <w:rsid w:val="0082122D"/>
    <w:rsid w:val="00821339"/>
    <w:rsid w:val="00823C88"/>
    <w:rsid w:val="00827119"/>
    <w:rsid w:val="00831645"/>
    <w:rsid w:val="00834D6F"/>
    <w:rsid w:val="008452CF"/>
    <w:rsid w:val="0085262E"/>
    <w:rsid w:val="00854839"/>
    <w:rsid w:val="00854C84"/>
    <w:rsid w:val="008725BC"/>
    <w:rsid w:val="0087286A"/>
    <w:rsid w:val="008821E2"/>
    <w:rsid w:val="00883C6D"/>
    <w:rsid w:val="00890943"/>
    <w:rsid w:val="00890F18"/>
    <w:rsid w:val="00893936"/>
    <w:rsid w:val="008A1E55"/>
    <w:rsid w:val="008A5BAD"/>
    <w:rsid w:val="008B4B02"/>
    <w:rsid w:val="008B79C4"/>
    <w:rsid w:val="008C16DB"/>
    <w:rsid w:val="008C2666"/>
    <w:rsid w:val="008C3BF6"/>
    <w:rsid w:val="008C543B"/>
    <w:rsid w:val="008D0FAE"/>
    <w:rsid w:val="008D25BF"/>
    <w:rsid w:val="008D74CE"/>
    <w:rsid w:val="008F7817"/>
    <w:rsid w:val="00910007"/>
    <w:rsid w:val="00910060"/>
    <w:rsid w:val="0091445C"/>
    <w:rsid w:val="00920E90"/>
    <w:rsid w:val="00927907"/>
    <w:rsid w:val="009324E5"/>
    <w:rsid w:val="00935DBA"/>
    <w:rsid w:val="009378EB"/>
    <w:rsid w:val="00943FEB"/>
    <w:rsid w:val="00945CD1"/>
    <w:rsid w:val="0095619B"/>
    <w:rsid w:val="00956514"/>
    <w:rsid w:val="00962226"/>
    <w:rsid w:val="00966B68"/>
    <w:rsid w:val="00966E55"/>
    <w:rsid w:val="009741A7"/>
    <w:rsid w:val="009804AA"/>
    <w:rsid w:val="00983EAC"/>
    <w:rsid w:val="0098534F"/>
    <w:rsid w:val="0098738A"/>
    <w:rsid w:val="00993614"/>
    <w:rsid w:val="00995549"/>
    <w:rsid w:val="00997CEE"/>
    <w:rsid w:val="009A2858"/>
    <w:rsid w:val="009A341A"/>
    <w:rsid w:val="009C0505"/>
    <w:rsid w:val="009D2045"/>
    <w:rsid w:val="009D2834"/>
    <w:rsid w:val="009D728A"/>
    <w:rsid w:val="009E474D"/>
    <w:rsid w:val="009E4E96"/>
    <w:rsid w:val="009F206B"/>
    <w:rsid w:val="00A04677"/>
    <w:rsid w:val="00A05C71"/>
    <w:rsid w:val="00A1130B"/>
    <w:rsid w:val="00A11525"/>
    <w:rsid w:val="00A15255"/>
    <w:rsid w:val="00A160B1"/>
    <w:rsid w:val="00A24E60"/>
    <w:rsid w:val="00A32A28"/>
    <w:rsid w:val="00A33FDA"/>
    <w:rsid w:val="00A3465D"/>
    <w:rsid w:val="00A42991"/>
    <w:rsid w:val="00A479C4"/>
    <w:rsid w:val="00A52683"/>
    <w:rsid w:val="00A569CD"/>
    <w:rsid w:val="00A61F37"/>
    <w:rsid w:val="00A628E6"/>
    <w:rsid w:val="00A72E08"/>
    <w:rsid w:val="00A7498F"/>
    <w:rsid w:val="00A75C9A"/>
    <w:rsid w:val="00A85872"/>
    <w:rsid w:val="00A87A1C"/>
    <w:rsid w:val="00A917C0"/>
    <w:rsid w:val="00A9627A"/>
    <w:rsid w:val="00AB08ED"/>
    <w:rsid w:val="00AB17FC"/>
    <w:rsid w:val="00AB1910"/>
    <w:rsid w:val="00AB47EE"/>
    <w:rsid w:val="00AB674C"/>
    <w:rsid w:val="00AD65D8"/>
    <w:rsid w:val="00AF3E64"/>
    <w:rsid w:val="00AF77CE"/>
    <w:rsid w:val="00B00FF8"/>
    <w:rsid w:val="00B16AD0"/>
    <w:rsid w:val="00B22ED9"/>
    <w:rsid w:val="00B2495B"/>
    <w:rsid w:val="00B326C3"/>
    <w:rsid w:val="00B3358F"/>
    <w:rsid w:val="00B36C57"/>
    <w:rsid w:val="00B36D8C"/>
    <w:rsid w:val="00B4688C"/>
    <w:rsid w:val="00B47777"/>
    <w:rsid w:val="00B50064"/>
    <w:rsid w:val="00B55692"/>
    <w:rsid w:val="00B600AF"/>
    <w:rsid w:val="00B62FE8"/>
    <w:rsid w:val="00B66E4B"/>
    <w:rsid w:val="00B8736D"/>
    <w:rsid w:val="00B87FAD"/>
    <w:rsid w:val="00B908CB"/>
    <w:rsid w:val="00B932EF"/>
    <w:rsid w:val="00BA0048"/>
    <w:rsid w:val="00BA1E0E"/>
    <w:rsid w:val="00BA5A1F"/>
    <w:rsid w:val="00BB096A"/>
    <w:rsid w:val="00BB2959"/>
    <w:rsid w:val="00BB7DEB"/>
    <w:rsid w:val="00BC52C6"/>
    <w:rsid w:val="00BC7662"/>
    <w:rsid w:val="00BD4E5D"/>
    <w:rsid w:val="00BD61B4"/>
    <w:rsid w:val="00BE25B9"/>
    <w:rsid w:val="00BF2918"/>
    <w:rsid w:val="00BF4416"/>
    <w:rsid w:val="00C01E23"/>
    <w:rsid w:val="00C0408B"/>
    <w:rsid w:val="00C07AEC"/>
    <w:rsid w:val="00C22BAB"/>
    <w:rsid w:val="00C3688B"/>
    <w:rsid w:val="00C401FC"/>
    <w:rsid w:val="00C40E10"/>
    <w:rsid w:val="00C41381"/>
    <w:rsid w:val="00C4211F"/>
    <w:rsid w:val="00C4593E"/>
    <w:rsid w:val="00C514E8"/>
    <w:rsid w:val="00C56B2D"/>
    <w:rsid w:val="00C60584"/>
    <w:rsid w:val="00C62CD6"/>
    <w:rsid w:val="00C72B2A"/>
    <w:rsid w:val="00CA529A"/>
    <w:rsid w:val="00CC429B"/>
    <w:rsid w:val="00CD2F72"/>
    <w:rsid w:val="00CE1993"/>
    <w:rsid w:val="00CE5FFC"/>
    <w:rsid w:val="00CF6D85"/>
    <w:rsid w:val="00D102F8"/>
    <w:rsid w:val="00D13D62"/>
    <w:rsid w:val="00D17167"/>
    <w:rsid w:val="00D25E8F"/>
    <w:rsid w:val="00D3023B"/>
    <w:rsid w:val="00D30A01"/>
    <w:rsid w:val="00D32379"/>
    <w:rsid w:val="00D34246"/>
    <w:rsid w:val="00D40B82"/>
    <w:rsid w:val="00D51D87"/>
    <w:rsid w:val="00D55D19"/>
    <w:rsid w:val="00D63076"/>
    <w:rsid w:val="00D64860"/>
    <w:rsid w:val="00D678F1"/>
    <w:rsid w:val="00D72C00"/>
    <w:rsid w:val="00D77D4B"/>
    <w:rsid w:val="00D94AEB"/>
    <w:rsid w:val="00DE6B11"/>
    <w:rsid w:val="00E05892"/>
    <w:rsid w:val="00E1416C"/>
    <w:rsid w:val="00E1615F"/>
    <w:rsid w:val="00E250A4"/>
    <w:rsid w:val="00E262A0"/>
    <w:rsid w:val="00E27C17"/>
    <w:rsid w:val="00E3152E"/>
    <w:rsid w:val="00E319E9"/>
    <w:rsid w:val="00E32D4A"/>
    <w:rsid w:val="00E32DD9"/>
    <w:rsid w:val="00E47901"/>
    <w:rsid w:val="00E53BEE"/>
    <w:rsid w:val="00E57282"/>
    <w:rsid w:val="00E60561"/>
    <w:rsid w:val="00E618DA"/>
    <w:rsid w:val="00E62D72"/>
    <w:rsid w:val="00E64A26"/>
    <w:rsid w:val="00E814A4"/>
    <w:rsid w:val="00E85CD2"/>
    <w:rsid w:val="00EA50D4"/>
    <w:rsid w:val="00EB5665"/>
    <w:rsid w:val="00EC009D"/>
    <w:rsid w:val="00EC0FC9"/>
    <w:rsid w:val="00EC6F2C"/>
    <w:rsid w:val="00ED6A79"/>
    <w:rsid w:val="00EE5BC7"/>
    <w:rsid w:val="00EE7671"/>
    <w:rsid w:val="00EE7820"/>
    <w:rsid w:val="00EF3092"/>
    <w:rsid w:val="00F00D6E"/>
    <w:rsid w:val="00F01FFD"/>
    <w:rsid w:val="00F03F72"/>
    <w:rsid w:val="00F06BBE"/>
    <w:rsid w:val="00F21C44"/>
    <w:rsid w:val="00F227D7"/>
    <w:rsid w:val="00F349B6"/>
    <w:rsid w:val="00F41A3B"/>
    <w:rsid w:val="00F661DE"/>
    <w:rsid w:val="00F7268F"/>
    <w:rsid w:val="00F76641"/>
    <w:rsid w:val="00F7674D"/>
    <w:rsid w:val="00F801D7"/>
    <w:rsid w:val="00F80CC7"/>
    <w:rsid w:val="00F865D0"/>
    <w:rsid w:val="00F866F3"/>
    <w:rsid w:val="00F87376"/>
    <w:rsid w:val="00F944A9"/>
    <w:rsid w:val="00F97689"/>
    <w:rsid w:val="00FA14B5"/>
    <w:rsid w:val="00FA4062"/>
    <w:rsid w:val="00FB3BA2"/>
    <w:rsid w:val="00FC5375"/>
    <w:rsid w:val="00FC7771"/>
    <w:rsid w:val="00FD6A00"/>
    <w:rsid w:val="00FE165F"/>
    <w:rsid w:val="00FE20BD"/>
    <w:rsid w:val="00FE395E"/>
    <w:rsid w:val="00FE4E21"/>
    <w:rsid w:val="00FE64D4"/>
    <w:rsid w:val="00FE7A28"/>
    <w:rsid w:val="00FF4DDB"/>
    <w:rsid w:val="00FF7B2E"/>
    <w:rsid w:val="02C518C7"/>
    <w:rsid w:val="09EC8B8A"/>
    <w:rsid w:val="1002C391"/>
    <w:rsid w:val="121B72F0"/>
    <w:rsid w:val="12B174F9"/>
    <w:rsid w:val="23F41686"/>
    <w:rsid w:val="361182E6"/>
    <w:rsid w:val="40AB6F56"/>
    <w:rsid w:val="44795113"/>
    <w:rsid w:val="45447B9A"/>
    <w:rsid w:val="4C67F861"/>
    <w:rsid w:val="51839239"/>
    <w:rsid w:val="5C4B43A9"/>
    <w:rsid w:val="5CDBDAC3"/>
    <w:rsid w:val="60C574D1"/>
    <w:rsid w:val="6762AF86"/>
    <w:rsid w:val="72BF4269"/>
    <w:rsid w:val="7479939C"/>
    <w:rsid w:val="7601320F"/>
    <w:rsid w:val="77D96B04"/>
    <w:rsid w:val="7B569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D3343"/>
  <w15:chartTrackingRefBased/>
  <w15:docId w15:val="{D703F878-B9B4-4178-AC15-CC2641F9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5FF"/>
  </w:style>
  <w:style w:type="paragraph" w:styleId="Heading1">
    <w:name w:val="heading 1"/>
    <w:basedOn w:val="Normal"/>
    <w:next w:val="Normal"/>
    <w:link w:val="Heading1Char"/>
    <w:uiPriority w:val="9"/>
    <w:qFormat/>
    <w:rsid w:val="001E35FF"/>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DF1010" w:themeColor="accent1" w:themeShade="BF"/>
      <w:sz w:val="22"/>
      <w:szCs w:val="22"/>
    </w:rPr>
  </w:style>
  <w:style w:type="paragraph" w:styleId="Heading2">
    <w:name w:val="heading 2"/>
    <w:basedOn w:val="Normal"/>
    <w:next w:val="Normal"/>
    <w:link w:val="Heading2Char"/>
    <w:uiPriority w:val="9"/>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rsid w:val="001E35FF"/>
    <w:pPr>
      <w:keepNext/>
      <w:keepLines/>
      <w:spacing w:before="40" w:after="0"/>
      <w:outlineLvl w:val="2"/>
    </w:pPr>
    <w:rPr>
      <w:rFonts w:asciiTheme="majorHAnsi" w:eastAsiaTheme="majorEastAsia" w:hAnsiTheme="majorHAnsi" w:cstheme="majorBidi"/>
      <w:color w:val="DF1010" w:themeColor="accent1" w:themeShade="BF"/>
      <w:sz w:val="16"/>
      <w:szCs w:val="16"/>
    </w:rPr>
  </w:style>
  <w:style w:type="paragraph" w:styleId="Heading4">
    <w:name w:val="heading 4"/>
    <w:basedOn w:val="Normal"/>
    <w:next w:val="Normal"/>
    <w:link w:val="Heading4Char"/>
    <w:uiPriority w:val="9"/>
    <w:semiHidden/>
    <w:unhideWhenUsed/>
    <w:qFormat/>
    <w:rsid w:val="001E35FF"/>
    <w:pPr>
      <w:keepNext/>
      <w:keepLines/>
      <w:spacing w:before="40" w:after="0"/>
      <w:outlineLvl w:val="3"/>
    </w:pPr>
    <w:rPr>
      <w:rFonts w:asciiTheme="majorHAnsi" w:eastAsiaTheme="majorEastAsia" w:hAnsiTheme="majorHAnsi" w:cstheme="majorBidi"/>
      <w:i/>
      <w:iCs/>
      <w:color w:val="DF1010" w:themeColor="accent1" w:themeShade="BF"/>
      <w:sz w:val="16"/>
    </w:rPr>
  </w:style>
  <w:style w:type="paragraph" w:styleId="Heading5">
    <w:name w:val="heading 5"/>
    <w:basedOn w:val="Normal"/>
    <w:next w:val="Normal"/>
    <w:link w:val="Heading5Char"/>
    <w:uiPriority w:val="9"/>
    <w:semiHidden/>
    <w:unhideWhenUsed/>
    <w:qFormat/>
    <w:rsid w:val="001E35FF"/>
    <w:pPr>
      <w:keepNext/>
      <w:keepLines/>
      <w:spacing w:before="40" w:after="200"/>
      <w:outlineLvl w:val="4"/>
    </w:pPr>
    <w:rPr>
      <w:rFonts w:asciiTheme="majorHAnsi" w:eastAsiaTheme="majorEastAsia" w:hAnsiTheme="majorHAnsi" w:cstheme="majorBidi"/>
      <w:color w:val="DF1010" w:themeColor="accent1" w:themeShade="BF"/>
      <w:sz w:val="16"/>
    </w:rPr>
  </w:style>
  <w:style w:type="paragraph" w:styleId="Heading6">
    <w:name w:val="heading 6"/>
    <w:basedOn w:val="Normal"/>
    <w:next w:val="Normal"/>
    <w:link w:val="Heading6Char"/>
    <w:uiPriority w:val="9"/>
    <w:semiHidden/>
    <w:unhideWhenUsed/>
    <w:qFormat/>
    <w:rsid w:val="001E35FF"/>
    <w:pPr>
      <w:keepNext/>
      <w:keepLines/>
      <w:spacing w:before="40" w:after="0"/>
      <w:outlineLvl w:val="5"/>
    </w:pPr>
    <w:rPr>
      <w:rFonts w:asciiTheme="majorHAnsi" w:eastAsiaTheme="majorEastAsia" w:hAnsiTheme="majorHAnsi" w:cstheme="majorBidi"/>
      <w:color w:val="940B0B" w:themeColor="accent1" w:themeShade="7F"/>
      <w:sz w:val="16"/>
    </w:rPr>
  </w:style>
  <w:style w:type="paragraph" w:styleId="Heading7">
    <w:name w:val="heading 7"/>
    <w:basedOn w:val="Normal"/>
    <w:next w:val="Normal"/>
    <w:link w:val="Heading7Char"/>
    <w:uiPriority w:val="9"/>
    <w:semiHidden/>
    <w:unhideWhenUsed/>
    <w:qFormat/>
    <w:rsid w:val="001E35FF"/>
    <w:pPr>
      <w:keepNext/>
      <w:keepLines/>
      <w:spacing w:before="40" w:after="0"/>
      <w:outlineLvl w:val="6"/>
    </w:pPr>
    <w:rPr>
      <w:rFonts w:asciiTheme="majorHAnsi" w:eastAsiaTheme="majorEastAsia" w:hAnsiTheme="majorHAnsi" w:cstheme="majorBidi"/>
      <w:i/>
      <w:iCs/>
      <w:color w:val="940B0B" w:themeColor="accent1" w:themeShade="7F"/>
      <w:sz w:val="16"/>
    </w:rPr>
  </w:style>
  <w:style w:type="paragraph" w:styleId="Heading8">
    <w:name w:val="heading 8"/>
    <w:basedOn w:val="Normal"/>
    <w:next w:val="Normal"/>
    <w:link w:val="Heading8Char"/>
    <w:uiPriority w:val="9"/>
    <w:semiHidden/>
    <w:unhideWhenUsed/>
    <w:qFormat/>
    <w:rsid w:val="001E35FF"/>
    <w:pPr>
      <w:keepNext/>
      <w:keepLines/>
      <w:spacing w:before="40" w:after="0"/>
      <w:outlineLvl w:val="7"/>
    </w:pPr>
    <w:rPr>
      <w:rFonts w:asciiTheme="majorHAnsi" w:eastAsiaTheme="majorEastAsia" w:hAnsiTheme="majorHAnsi" w:cstheme="majorBidi"/>
      <w:color w:val="48535F" w:themeColor="text1" w:themeTint="D8"/>
      <w:sz w:val="16"/>
      <w:szCs w:val="21"/>
    </w:rPr>
  </w:style>
  <w:style w:type="paragraph" w:styleId="Heading9">
    <w:name w:val="heading 9"/>
    <w:basedOn w:val="Normal"/>
    <w:next w:val="Normal"/>
    <w:link w:val="Heading9Char"/>
    <w:uiPriority w:val="9"/>
    <w:semiHidden/>
    <w:unhideWhenUsed/>
    <w:qFormat/>
    <w:rsid w:val="001E35FF"/>
    <w:pPr>
      <w:keepNext/>
      <w:keepLines/>
      <w:spacing w:before="40" w:after="0"/>
      <w:outlineLvl w:val="8"/>
    </w:pPr>
    <w:rPr>
      <w:rFonts w:asciiTheme="majorHAnsi" w:eastAsiaTheme="majorEastAsia" w:hAnsiTheme="majorHAnsi" w:cstheme="majorBidi"/>
      <w:i/>
      <w:iCs/>
      <w:color w:val="48535F" w:themeColor="text1" w:themeTint="D8"/>
      <w:sz w:val="1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08087C"/>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3"/>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3"/>
    <w:rsid w:val="0008087C"/>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E35FF"/>
    <w:rPr>
      <w:rFonts w:asciiTheme="majorHAnsi" w:eastAsiaTheme="majorEastAsia" w:hAnsiTheme="majorHAnsi" w:cstheme="majorBidi"/>
      <w:color w:val="DF1010" w:themeColor="accent1" w:themeShade="BF"/>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sid w:val="0008087C"/>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9"/>
    <w:rsid w:val="0008087C"/>
    <w:rPr>
      <w:rFonts w:asciiTheme="majorHAnsi" w:eastAsiaTheme="majorEastAsia" w:hAnsiTheme="majorHAnsi" w:cstheme="majorBidi"/>
      <w:sz w:val="16"/>
      <w:szCs w:val="16"/>
    </w:rPr>
  </w:style>
  <w:style w:type="paragraph" w:styleId="ListBullet2">
    <w:name w:val="List Bullet 2"/>
    <w:basedOn w:val="Normal"/>
    <w:uiPriority w:val="8"/>
    <w:unhideWhenUsed/>
    <w:qFormat/>
    <w:rsid w:val="001E35FF"/>
    <w:pPr>
      <w:numPr>
        <w:numId w:val="2"/>
      </w:numPr>
      <w:spacing w:after="60" w:line="240" w:lineRule="auto"/>
    </w:pPr>
    <w:rPr>
      <w:rFonts w:asciiTheme="majorHAnsi" w:eastAsiaTheme="majorEastAsia" w:hAnsiTheme="majorHAnsi" w:cstheme="majorBidi"/>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5"/>
    <w:qFormat/>
    <w:rsid w:val="001E35FF"/>
    <w:pPr>
      <w:numPr>
        <w:numId w:val="3"/>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1E35FF"/>
    <w:pPr>
      <w:numPr>
        <w:numId w:val="6"/>
      </w:numPr>
    </w:pPr>
  </w:style>
  <w:style w:type="paragraph" w:customStyle="1" w:styleId="HighRisk">
    <w:name w:val="High Risk"/>
    <w:basedOn w:val="OnTrack"/>
    <w:uiPriority w:val="6"/>
    <w:qFormat/>
    <w:rsid w:val="001E35FF"/>
    <w:pPr>
      <w:numPr>
        <w:numId w:val="4"/>
      </w:numPr>
    </w:pPr>
  </w:style>
  <w:style w:type="paragraph" w:customStyle="1" w:styleId="OffTrack">
    <w:name w:val="Off Track"/>
    <w:basedOn w:val="OnTrack"/>
    <w:uiPriority w:val="6"/>
    <w:qFormat/>
    <w:rsid w:val="001E35FF"/>
    <w:pPr>
      <w:numPr>
        <w:numId w:val="5"/>
      </w:numPr>
    </w:pPr>
  </w:style>
  <w:style w:type="paragraph" w:styleId="NoSpacing">
    <w:name w:val="No Spacing"/>
    <w:uiPriority w:val="8"/>
    <w:qFormat/>
    <w:pPr>
      <w:spacing w:after="0" w:line="288" w:lineRule="auto"/>
    </w:pPr>
  </w:style>
  <w:style w:type="character" w:styleId="Strong">
    <w:name w:val="Strong"/>
    <w:basedOn w:val="DefaultParagraphFont"/>
    <w:uiPriority w:val="4"/>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1E35FF"/>
    <w:pPr>
      <w:tabs>
        <w:tab w:val="center" w:pos="4680"/>
        <w:tab w:val="right" w:pos="9360"/>
      </w:tabs>
      <w:spacing w:after="0" w:line="240" w:lineRule="auto"/>
    </w:pPr>
    <w:rPr>
      <w:rFonts w:asciiTheme="majorHAnsi" w:eastAsiaTheme="majorEastAsia" w:hAnsiTheme="majorHAnsi" w:cstheme="majorBidi"/>
      <w:caps/>
      <w:color w:val="DF1010" w:themeColor="accent1" w:themeShade="BF"/>
      <w:sz w:val="16"/>
      <w:szCs w:val="16"/>
    </w:rPr>
  </w:style>
  <w:style w:type="character" w:customStyle="1" w:styleId="FooterChar">
    <w:name w:val="Footer Char"/>
    <w:basedOn w:val="DefaultParagraphFont"/>
    <w:link w:val="Footer"/>
    <w:uiPriority w:val="99"/>
    <w:rsid w:val="001E35FF"/>
    <w:rPr>
      <w:rFonts w:asciiTheme="majorHAnsi" w:eastAsiaTheme="majorEastAsia" w:hAnsiTheme="majorHAnsi" w:cstheme="majorBidi"/>
      <w:caps/>
      <w:color w:val="DF1010" w:themeColor="accent1" w:themeShade="BF"/>
      <w:sz w:val="16"/>
      <w:szCs w:val="16"/>
    </w:rPr>
  </w:style>
  <w:style w:type="paragraph" w:styleId="ListBullet">
    <w:name w:val="List Bullet"/>
    <w:basedOn w:val="Normal"/>
    <w:uiPriority w:val="8"/>
    <w:unhideWhenUsed/>
    <w:qFormat/>
    <w:pPr>
      <w:numPr>
        <w:numId w:val="7"/>
      </w:numPr>
      <w:contextualSpacing/>
    </w:pPr>
  </w:style>
  <w:style w:type="character" w:customStyle="1" w:styleId="Heading4Char">
    <w:name w:val="Heading 4 Char"/>
    <w:basedOn w:val="DefaultParagraphFont"/>
    <w:link w:val="Heading4"/>
    <w:uiPriority w:val="9"/>
    <w:semiHidden/>
    <w:rsid w:val="001E35FF"/>
    <w:rPr>
      <w:rFonts w:asciiTheme="majorHAnsi" w:eastAsiaTheme="majorEastAsia" w:hAnsiTheme="majorHAnsi" w:cstheme="majorBidi"/>
      <w:i/>
      <w:iCs/>
      <w:color w:val="DF1010" w:themeColor="accent1" w:themeShade="BF"/>
      <w:sz w:val="16"/>
    </w:rPr>
  </w:style>
  <w:style w:type="character" w:customStyle="1" w:styleId="Heading3Char">
    <w:name w:val="Heading 3 Char"/>
    <w:basedOn w:val="DefaultParagraphFont"/>
    <w:link w:val="Heading3"/>
    <w:uiPriority w:val="9"/>
    <w:semiHidden/>
    <w:rsid w:val="001E35FF"/>
    <w:rPr>
      <w:rFonts w:asciiTheme="majorHAnsi" w:eastAsiaTheme="majorEastAsia" w:hAnsiTheme="majorHAnsi" w:cstheme="majorBidi"/>
      <w:color w:val="DF1010" w:themeColor="accent1" w:themeShade="BF"/>
      <w:sz w:val="16"/>
      <w:szCs w:val="16"/>
    </w:rPr>
  </w:style>
  <w:style w:type="character" w:customStyle="1" w:styleId="Heading5Char">
    <w:name w:val="Heading 5 Char"/>
    <w:basedOn w:val="DefaultParagraphFont"/>
    <w:link w:val="Heading5"/>
    <w:uiPriority w:val="9"/>
    <w:semiHidden/>
    <w:rsid w:val="001E35FF"/>
    <w:rPr>
      <w:rFonts w:asciiTheme="majorHAnsi" w:eastAsiaTheme="majorEastAsia" w:hAnsiTheme="majorHAnsi" w:cstheme="majorBidi"/>
      <w:color w:val="DF1010" w:themeColor="accent1" w:themeShade="BF"/>
      <w:sz w:val="16"/>
    </w:rPr>
  </w:style>
  <w:style w:type="character" w:customStyle="1" w:styleId="Heading6Char">
    <w:name w:val="Heading 6 Char"/>
    <w:basedOn w:val="DefaultParagraphFont"/>
    <w:link w:val="Heading6"/>
    <w:uiPriority w:val="9"/>
    <w:semiHidden/>
    <w:rsid w:val="001E35FF"/>
    <w:rPr>
      <w:rFonts w:asciiTheme="majorHAnsi" w:eastAsiaTheme="majorEastAsia" w:hAnsiTheme="majorHAnsi" w:cstheme="majorBidi"/>
      <w:color w:val="940B0B" w:themeColor="accent1" w:themeShade="7F"/>
      <w:sz w:val="16"/>
    </w:rPr>
  </w:style>
  <w:style w:type="character" w:customStyle="1" w:styleId="Heading7Char">
    <w:name w:val="Heading 7 Char"/>
    <w:basedOn w:val="DefaultParagraphFont"/>
    <w:link w:val="Heading7"/>
    <w:uiPriority w:val="9"/>
    <w:semiHidden/>
    <w:rsid w:val="001E35FF"/>
    <w:rPr>
      <w:rFonts w:asciiTheme="majorHAnsi" w:eastAsiaTheme="majorEastAsia" w:hAnsiTheme="majorHAnsi" w:cstheme="majorBidi"/>
      <w:i/>
      <w:iCs/>
      <w:color w:val="940B0B" w:themeColor="accent1" w:themeShade="7F"/>
      <w:sz w:val="16"/>
    </w:rPr>
  </w:style>
  <w:style w:type="character" w:customStyle="1" w:styleId="Heading8Char">
    <w:name w:val="Heading 8 Char"/>
    <w:basedOn w:val="DefaultParagraphFont"/>
    <w:link w:val="Heading8"/>
    <w:uiPriority w:val="9"/>
    <w:semiHidden/>
    <w:rsid w:val="001E35FF"/>
    <w:rPr>
      <w:rFonts w:asciiTheme="majorHAnsi" w:eastAsiaTheme="majorEastAsia" w:hAnsiTheme="majorHAnsi" w:cstheme="majorBidi"/>
      <w:color w:val="48535F" w:themeColor="text1" w:themeTint="D8"/>
      <w:sz w:val="16"/>
      <w:szCs w:val="21"/>
    </w:rPr>
  </w:style>
  <w:style w:type="character" w:customStyle="1" w:styleId="Heading9Char">
    <w:name w:val="Heading 9 Char"/>
    <w:basedOn w:val="DefaultParagraphFont"/>
    <w:link w:val="Heading9"/>
    <w:uiPriority w:val="9"/>
    <w:semiHidden/>
    <w:rsid w:val="001E35FF"/>
    <w:rPr>
      <w:rFonts w:asciiTheme="majorHAnsi" w:eastAsiaTheme="majorEastAsia" w:hAnsiTheme="majorHAnsi" w:cstheme="majorBidi"/>
      <w:i/>
      <w:iCs/>
      <w:color w:val="48535F" w:themeColor="text1" w:themeTint="D8"/>
      <w:sz w:val="16"/>
      <w:szCs w:val="21"/>
    </w:rPr>
  </w:style>
  <w:style w:type="character" w:styleId="IntenseEmphasis">
    <w:name w:val="Intense Emphasis"/>
    <w:basedOn w:val="DefaultParagraphFont"/>
    <w:uiPriority w:val="21"/>
    <w:semiHidden/>
    <w:unhideWhenUsed/>
    <w:qFormat/>
    <w:rsid w:val="001E35FF"/>
    <w:rPr>
      <w:i/>
      <w:iCs/>
      <w:color w:val="DF1010" w:themeColor="accent1" w:themeShade="BF"/>
    </w:rPr>
  </w:style>
  <w:style w:type="paragraph" w:styleId="IntenseQuote">
    <w:name w:val="Intense Quote"/>
    <w:basedOn w:val="Normal"/>
    <w:next w:val="Normal"/>
    <w:link w:val="IntenseQuoteChar"/>
    <w:uiPriority w:val="30"/>
    <w:semiHidden/>
    <w:unhideWhenUsed/>
    <w:qFormat/>
    <w:rsid w:val="001E35FF"/>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1E35FF"/>
    <w:rPr>
      <w:i/>
      <w:iCs/>
      <w:color w:val="DF1010" w:themeColor="accent1" w:themeShade="BF"/>
    </w:rPr>
  </w:style>
  <w:style w:type="character" w:styleId="IntenseReference">
    <w:name w:val="Intense Reference"/>
    <w:basedOn w:val="DefaultParagraphFont"/>
    <w:uiPriority w:val="32"/>
    <w:semiHidden/>
    <w:unhideWhenUsed/>
    <w:qFormat/>
    <w:rsid w:val="001E35FF"/>
    <w:rPr>
      <w:b/>
      <w:bCs/>
      <w:caps w:val="0"/>
      <w:smallCaps/>
      <w:color w:val="DF1010" w:themeColor="accent1" w:themeShade="BF"/>
      <w:spacing w:val="5"/>
    </w:rPr>
  </w:style>
  <w:style w:type="paragraph" w:styleId="BlockText">
    <w:name w:val="Block Text"/>
    <w:basedOn w:val="Normal"/>
    <w:uiPriority w:val="99"/>
    <w:semiHidden/>
    <w:unhideWhenUsed/>
    <w:rsid w:val="001E35FF"/>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1E35FF"/>
    <w:rPr>
      <w:color w:val="7B4968" w:themeColor="accent5" w:themeShade="BF"/>
      <w:u w:val="single"/>
    </w:rPr>
  </w:style>
  <w:style w:type="character" w:styleId="Hyperlink">
    <w:name w:val="Hyperlink"/>
    <w:basedOn w:val="DefaultParagraphFont"/>
    <w:uiPriority w:val="99"/>
    <w:unhideWhenUsed/>
    <w:rsid w:val="001E35FF"/>
    <w:rPr>
      <w:color w:val="295A66" w:themeColor="accent4" w:themeShade="80"/>
      <w:u w:val="single"/>
    </w:rPr>
  </w:style>
  <w:style w:type="character" w:customStyle="1" w:styleId="UnresolvedMention1">
    <w:name w:val="Unresolved Mention1"/>
    <w:basedOn w:val="DefaultParagraphFont"/>
    <w:uiPriority w:val="99"/>
    <w:semiHidden/>
    <w:unhideWhenUsed/>
    <w:rsid w:val="001E35FF"/>
    <w:rPr>
      <w:color w:val="6A7A8C" w:themeColor="text1" w:themeTint="A6"/>
      <w:shd w:val="clear" w:color="auto" w:fill="E1DFDD"/>
    </w:rPr>
  </w:style>
  <w:style w:type="paragraph" w:styleId="ListParagraph">
    <w:name w:val="List Paragraph"/>
    <w:basedOn w:val="Normal"/>
    <w:uiPriority w:val="34"/>
    <w:unhideWhenUsed/>
    <w:qFormat/>
    <w:rsid w:val="003514FB"/>
    <w:pPr>
      <w:ind w:left="720"/>
      <w:contextualSpacing/>
    </w:pPr>
  </w:style>
  <w:style w:type="character" w:customStyle="1" w:styleId="pl-k">
    <w:name w:val="pl-k"/>
    <w:basedOn w:val="DefaultParagraphFont"/>
    <w:rsid w:val="005961C5"/>
  </w:style>
  <w:style w:type="character" w:customStyle="1" w:styleId="pl-c1">
    <w:name w:val="pl-c1"/>
    <w:basedOn w:val="DefaultParagraphFont"/>
    <w:rsid w:val="005961C5"/>
  </w:style>
  <w:style w:type="character" w:customStyle="1" w:styleId="pl-v">
    <w:name w:val="pl-v"/>
    <w:basedOn w:val="DefaultParagraphFont"/>
    <w:rsid w:val="005961C5"/>
  </w:style>
  <w:style w:type="character" w:customStyle="1" w:styleId="pl-s">
    <w:name w:val="pl-s"/>
    <w:basedOn w:val="DefaultParagraphFont"/>
    <w:rsid w:val="005961C5"/>
  </w:style>
  <w:style w:type="character" w:customStyle="1" w:styleId="pl-pds">
    <w:name w:val="pl-pds"/>
    <w:basedOn w:val="DefaultParagraphFont"/>
    <w:rsid w:val="005961C5"/>
  </w:style>
  <w:style w:type="table" w:styleId="PlainTable2">
    <w:name w:val="Plain Table 2"/>
    <w:basedOn w:val="TableNormal"/>
    <w:uiPriority w:val="42"/>
    <w:rsid w:val="009804AA"/>
    <w:pPr>
      <w:spacing w:after="0" w:line="240" w:lineRule="auto"/>
    </w:pPr>
    <w:tblPr>
      <w:tblStyleRowBandSize w:val="1"/>
      <w:tblStyleColBandSize w:val="1"/>
      <w:tblBorders>
        <w:top w:val="single" w:sz="4" w:space="0" w:color="8B98A8" w:themeColor="text1" w:themeTint="80"/>
        <w:bottom w:val="single" w:sz="4" w:space="0" w:color="8B98A8" w:themeColor="text1" w:themeTint="80"/>
      </w:tblBorders>
    </w:tblPr>
    <w:tblStylePr w:type="firstRow">
      <w:rPr>
        <w:b/>
        <w:bCs/>
      </w:rPr>
      <w:tblPr/>
      <w:tcPr>
        <w:tcBorders>
          <w:bottom w:val="single" w:sz="4" w:space="0" w:color="8B98A8" w:themeColor="text1" w:themeTint="80"/>
        </w:tcBorders>
      </w:tcPr>
    </w:tblStylePr>
    <w:tblStylePr w:type="lastRow">
      <w:rPr>
        <w:b/>
        <w:bCs/>
      </w:rPr>
      <w:tblPr/>
      <w:tcPr>
        <w:tcBorders>
          <w:top w:val="single" w:sz="4" w:space="0" w:color="8B98A8" w:themeColor="text1" w:themeTint="80"/>
        </w:tcBorders>
      </w:tcPr>
    </w:tblStylePr>
    <w:tblStylePr w:type="firstCol">
      <w:rPr>
        <w:b/>
        <w:bCs/>
      </w:rPr>
    </w:tblStylePr>
    <w:tblStylePr w:type="lastCol">
      <w:rPr>
        <w:b/>
        <w:bCs/>
      </w:rPr>
    </w:tblStylePr>
    <w:tblStylePr w:type="band1Vert">
      <w:tblPr/>
      <w:tcPr>
        <w:tcBorders>
          <w:left w:val="single" w:sz="4" w:space="0" w:color="8B98A8" w:themeColor="text1" w:themeTint="80"/>
          <w:right w:val="single" w:sz="4" w:space="0" w:color="8B98A8" w:themeColor="text1" w:themeTint="80"/>
        </w:tcBorders>
      </w:tcPr>
    </w:tblStylePr>
    <w:tblStylePr w:type="band2Vert">
      <w:tblPr/>
      <w:tcPr>
        <w:tcBorders>
          <w:left w:val="single" w:sz="4" w:space="0" w:color="8B98A8" w:themeColor="text1" w:themeTint="80"/>
          <w:right w:val="single" w:sz="4" w:space="0" w:color="8B98A8" w:themeColor="text1" w:themeTint="80"/>
        </w:tcBorders>
      </w:tcPr>
    </w:tblStylePr>
    <w:tblStylePr w:type="band1Horz">
      <w:tblPr/>
      <w:tcPr>
        <w:tcBorders>
          <w:top w:val="single" w:sz="4" w:space="0" w:color="8B98A8" w:themeColor="text1" w:themeTint="80"/>
          <w:bottom w:val="single" w:sz="4" w:space="0" w:color="8B98A8"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1675">
      <w:bodyDiv w:val="1"/>
      <w:marLeft w:val="0"/>
      <w:marRight w:val="0"/>
      <w:marTop w:val="0"/>
      <w:marBottom w:val="0"/>
      <w:divBdr>
        <w:top w:val="none" w:sz="0" w:space="0" w:color="auto"/>
        <w:left w:val="none" w:sz="0" w:space="0" w:color="auto"/>
        <w:bottom w:val="none" w:sz="0" w:space="0" w:color="auto"/>
        <w:right w:val="none" w:sz="0" w:space="0" w:color="auto"/>
      </w:divBdr>
    </w:div>
    <w:div w:id="162941442">
      <w:bodyDiv w:val="1"/>
      <w:marLeft w:val="0"/>
      <w:marRight w:val="0"/>
      <w:marTop w:val="0"/>
      <w:marBottom w:val="0"/>
      <w:divBdr>
        <w:top w:val="none" w:sz="0" w:space="0" w:color="auto"/>
        <w:left w:val="none" w:sz="0" w:space="0" w:color="auto"/>
        <w:bottom w:val="none" w:sz="0" w:space="0" w:color="auto"/>
        <w:right w:val="none" w:sz="0" w:space="0" w:color="auto"/>
      </w:divBdr>
    </w:div>
    <w:div w:id="314340396">
      <w:bodyDiv w:val="1"/>
      <w:marLeft w:val="0"/>
      <w:marRight w:val="0"/>
      <w:marTop w:val="0"/>
      <w:marBottom w:val="0"/>
      <w:divBdr>
        <w:top w:val="none" w:sz="0" w:space="0" w:color="auto"/>
        <w:left w:val="none" w:sz="0" w:space="0" w:color="auto"/>
        <w:bottom w:val="none" w:sz="0" w:space="0" w:color="auto"/>
        <w:right w:val="none" w:sz="0" w:space="0" w:color="auto"/>
      </w:divBdr>
    </w:div>
    <w:div w:id="386074393">
      <w:bodyDiv w:val="1"/>
      <w:marLeft w:val="0"/>
      <w:marRight w:val="0"/>
      <w:marTop w:val="0"/>
      <w:marBottom w:val="0"/>
      <w:divBdr>
        <w:top w:val="none" w:sz="0" w:space="0" w:color="auto"/>
        <w:left w:val="none" w:sz="0" w:space="0" w:color="auto"/>
        <w:bottom w:val="none" w:sz="0" w:space="0" w:color="auto"/>
        <w:right w:val="none" w:sz="0" w:space="0" w:color="auto"/>
      </w:divBdr>
    </w:div>
    <w:div w:id="621500673">
      <w:bodyDiv w:val="1"/>
      <w:marLeft w:val="0"/>
      <w:marRight w:val="0"/>
      <w:marTop w:val="0"/>
      <w:marBottom w:val="0"/>
      <w:divBdr>
        <w:top w:val="none" w:sz="0" w:space="0" w:color="auto"/>
        <w:left w:val="none" w:sz="0" w:space="0" w:color="auto"/>
        <w:bottom w:val="none" w:sz="0" w:space="0" w:color="auto"/>
        <w:right w:val="none" w:sz="0" w:space="0" w:color="auto"/>
      </w:divBdr>
      <w:divsChild>
        <w:div w:id="746028634">
          <w:marLeft w:val="0"/>
          <w:marRight w:val="0"/>
          <w:marTop w:val="0"/>
          <w:marBottom w:val="0"/>
          <w:divBdr>
            <w:top w:val="none" w:sz="0" w:space="0" w:color="auto"/>
            <w:left w:val="none" w:sz="0" w:space="0" w:color="auto"/>
            <w:bottom w:val="none" w:sz="0" w:space="0" w:color="auto"/>
            <w:right w:val="none" w:sz="0" w:space="0" w:color="auto"/>
          </w:divBdr>
          <w:divsChild>
            <w:div w:id="646016507">
              <w:marLeft w:val="0"/>
              <w:marRight w:val="0"/>
              <w:marTop w:val="0"/>
              <w:marBottom w:val="0"/>
              <w:divBdr>
                <w:top w:val="none" w:sz="0" w:space="0" w:color="auto"/>
                <w:left w:val="none" w:sz="0" w:space="0" w:color="auto"/>
                <w:bottom w:val="none" w:sz="0" w:space="0" w:color="auto"/>
                <w:right w:val="none" w:sz="0" w:space="0" w:color="auto"/>
              </w:divBdr>
            </w:div>
            <w:div w:id="1615166190">
              <w:marLeft w:val="0"/>
              <w:marRight w:val="0"/>
              <w:marTop w:val="0"/>
              <w:marBottom w:val="0"/>
              <w:divBdr>
                <w:top w:val="none" w:sz="0" w:space="0" w:color="auto"/>
                <w:left w:val="none" w:sz="0" w:space="0" w:color="auto"/>
                <w:bottom w:val="none" w:sz="0" w:space="0" w:color="auto"/>
                <w:right w:val="none" w:sz="0" w:space="0" w:color="auto"/>
              </w:divBdr>
            </w:div>
          </w:divsChild>
        </w:div>
        <w:div w:id="1827622134">
          <w:marLeft w:val="-225"/>
          <w:marRight w:val="0"/>
          <w:marTop w:val="0"/>
          <w:marBottom w:val="0"/>
          <w:divBdr>
            <w:top w:val="none" w:sz="0" w:space="0" w:color="auto"/>
            <w:left w:val="none" w:sz="0" w:space="0" w:color="auto"/>
            <w:bottom w:val="none" w:sz="0" w:space="0" w:color="auto"/>
            <w:right w:val="none" w:sz="0" w:space="0" w:color="auto"/>
          </w:divBdr>
          <w:divsChild>
            <w:div w:id="16928015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45012771">
      <w:bodyDiv w:val="1"/>
      <w:marLeft w:val="0"/>
      <w:marRight w:val="0"/>
      <w:marTop w:val="0"/>
      <w:marBottom w:val="0"/>
      <w:divBdr>
        <w:top w:val="none" w:sz="0" w:space="0" w:color="auto"/>
        <w:left w:val="none" w:sz="0" w:space="0" w:color="auto"/>
        <w:bottom w:val="none" w:sz="0" w:space="0" w:color="auto"/>
        <w:right w:val="none" w:sz="0" w:space="0" w:color="auto"/>
      </w:divBdr>
    </w:div>
    <w:div w:id="683282229">
      <w:bodyDiv w:val="1"/>
      <w:marLeft w:val="0"/>
      <w:marRight w:val="0"/>
      <w:marTop w:val="0"/>
      <w:marBottom w:val="0"/>
      <w:divBdr>
        <w:top w:val="none" w:sz="0" w:space="0" w:color="auto"/>
        <w:left w:val="none" w:sz="0" w:space="0" w:color="auto"/>
        <w:bottom w:val="none" w:sz="0" w:space="0" w:color="auto"/>
        <w:right w:val="none" w:sz="0" w:space="0" w:color="auto"/>
      </w:divBdr>
    </w:div>
    <w:div w:id="696197957">
      <w:bodyDiv w:val="1"/>
      <w:marLeft w:val="0"/>
      <w:marRight w:val="0"/>
      <w:marTop w:val="0"/>
      <w:marBottom w:val="0"/>
      <w:divBdr>
        <w:top w:val="none" w:sz="0" w:space="0" w:color="auto"/>
        <w:left w:val="none" w:sz="0" w:space="0" w:color="auto"/>
        <w:bottom w:val="none" w:sz="0" w:space="0" w:color="auto"/>
        <w:right w:val="none" w:sz="0" w:space="0" w:color="auto"/>
      </w:divBdr>
    </w:div>
    <w:div w:id="757169227">
      <w:bodyDiv w:val="1"/>
      <w:marLeft w:val="0"/>
      <w:marRight w:val="0"/>
      <w:marTop w:val="0"/>
      <w:marBottom w:val="0"/>
      <w:divBdr>
        <w:top w:val="none" w:sz="0" w:space="0" w:color="auto"/>
        <w:left w:val="none" w:sz="0" w:space="0" w:color="auto"/>
        <w:bottom w:val="none" w:sz="0" w:space="0" w:color="auto"/>
        <w:right w:val="none" w:sz="0" w:space="0" w:color="auto"/>
      </w:divBdr>
      <w:divsChild>
        <w:div w:id="1277256789">
          <w:marLeft w:val="0"/>
          <w:marRight w:val="0"/>
          <w:marTop w:val="0"/>
          <w:marBottom w:val="0"/>
          <w:divBdr>
            <w:top w:val="none" w:sz="0" w:space="0" w:color="auto"/>
            <w:left w:val="none" w:sz="0" w:space="0" w:color="auto"/>
            <w:bottom w:val="none" w:sz="0" w:space="0" w:color="auto"/>
            <w:right w:val="none" w:sz="0" w:space="0" w:color="auto"/>
          </w:divBdr>
        </w:div>
        <w:div w:id="1652902472">
          <w:marLeft w:val="0"/>
          <w:marRight w:val="0"/>
          <w:marTop w:val="0"/>
          <w:marBottom w:val="0"/>
          <w:divBdr>
            <w:top w:val="none" w:sz="0" w:space="0" w:color="auto"/>
            <w:left w:val="none" w:sz="0" w:space="0" w:color="auto"/>
            <w:bottom w:val="none" w:sz="0" w:space="0" w:color="auto"/>
            <w:right w:val="none" w:sz="0" w:space="0" w:color="auto"/>
          </w:divBdr>
        </w:div>
        <w:div w:id="1024592853">
          <w:marLeft w:val="0"/>
          <w:marRight w:val="0"/>
          <w:marTop w:val="0"/>
          <w:marBottom w:val="0"/>
          <w:divBdr>
            <w:top w:val="none" w:sz="0" w:space="0" w:color="auto"/>
            <w:left w:val="none" w:sz="0" w:space="0" w:color="auto"/>
            <w:bottom w:val="none" w:sz="0" w:space="0" w:color="auto"/>
            <w:right w:val="none" w:sz="0" w:space="0" w:color="auto"/>
          </w:divBdr>
        </w:div>
        <w:div w:id="135531803">
          <w:marLeft w:val="0"/>
          <w:marRight w:val="0"/>
          <w:marTop w:val="0"/>
          <w:marBottom w:val="0"/>
          <w:divBdr>
            <w:top w:val="none" w:sz="0" w:space="0" w:color="auto"/>
            <w:left w:val="none" w:sz="0" w:space="0" w:color="auto"/>
            <w:bottom w:val="none" w:sz="0" w:space="0" w:color="auto"/>
            <w:right w:val="none" w:sz="0" w:space="0" w:color="auto"/>
          </w:divBdr>
        </w:div>
        <w:div w:id="1751388074">
          <w:marLeft w:val="0"/>
          <w:marRight w:val="0"/>
          <w:marTop w:val="0"/>
          <w:marBottom w:val="0"/>
          <w:divBdr>
            <w:top w:val="none" w:sz="0" w:space="0" w:color="auto"/>
            <w:left w:val="none" w:sz="0" w:space="0" w:color="auto"/>
            <w:bottom w:val="none" w:sz="0" w:space="0" w:color="auto"/>
            <w:right w:val="none" w:sz="0" w:space="0" w:color="auto"/>
          </w:divBdr>
        </w:div>
        <w:div w:id="1889949331">
          <w:marLeft w:val="0"/>
          <w:marRight w:val="0"/>
          <w:marTop w:val="0"/>
          <w:marBottom w:val="0"/>
          <w:divBdr>
            <w:top w:val="none" w:sz="0" w:space="0" w:color="auto"/>
            <w:left w:val="none" w:sz="0" w:space="0" w:color="auto"/>
            <w:bottom w:val="none" w:sz="0" w:space="0" w:color="auto"/>
            <w:right w:val="none" w:sz="0" w:space="0" w:color="auto"/>
          </w:divBdr>
        </w:div>
        <w:div w:id="1328434385">
          <w:marLeft w:val="0"/>
          <w:marRight w:val="0"/>
          <w:marTop w:val="0"/>
          <w:marBottom w:val="0"/>
          <w:divBdr>
            <w:top w:val="none" w:sz="0" w:space="0" w:color="auto"/>
            <w:left w:val="none" w:sz="0" w:space="0" w:color="auto"/>
            <w:bottom w:val="none" w:sz="0" w:space="0" w:color="auto"/>
            <w:right w:val="none" w:sz="0" w:space="0" w:color="auto"/>
          </w:divBdr>
        </w:div>
        <w:div w:id="43451579">
          <w:marLeft w:val="0"/>
          <w:marRight w:val="0"/>
          <w:marTop w:val="0"/>
          <w:marBottom w:val="0"/>
          <w:divBdr>
            <w:top w:val="none" w:sz="0" w:space="0" w:color="auto"/>
            <w:left w:val="none" w:sz="0" w:space="0" w:color="auto"/>
            <w:bottom w:val="none" w:sz="0" w:space="0" w:color="auto"/>
            <w:right w:val="none" w:sz="0" w:space="0" w:color="auto"/>
          </w:divBdr>
        </w:div>
        <w:div w:id="804933911">
          <w:marLeft w:val="0"/>
          <w:marRight w:val="0"/>
          <w:marTop w:val="0"/>
          <w:marBottom w:val="0"/>
          <w:divBdr>
            <w:top w:val="none" w:sz="0" w:space="0" w:color="auto"/>
            <w:left w:val="none" w:sz="0" w:space="0" w:color="auto"/>
            <w:bottom w:val="none" w:sz="0" w:space="0" w:color="auto"/>
            <w:right w:val="none" w:sz="0" w:space="0" w:color="auto"/>
          </w:divBdr>
        </w:div>
        <w:div w:id="1876233248">
          <w:marLeft w:val="0"/>
          <w:marRight w:val="0"/>
          <w:marTop w:val="0"/>
          <w:marBottom w:val="0"/>
          <w:divBdr>
            <w:top w:val="none" w:sz="0" w:space="0" w:color="auto"/>
            <w:left w:val="none" w:sz="0" w:space="0" w:color="auto"/>
            <w:bottom w:val="none" w:sz="0" w:space="0" w:color="auto"/>
            <w:right w:val="none" w:sz="0" w:space="0" w:color="auto"/>
          </w:divBdr>
        </w:div>
        <w:div w:id="2033846871">
          <w:marLeft w:val="0"/>
          <w:marRight w:val="0"/>
          <w:marTop w:val="0"/>
          <w:marBottom w:val="0"/>
          <w:divBdr>
            <w:top w:val="none" w:sz="0" w:space="0" w:color="auto"/>
            <w:left w:val="none" w:sz="0" w:space="0" w:color="auto"/>
            <w:bottom w:val="none" w:sz="0" w:space="0" w:color="auto"/>
            <w:right w:val="none" w:sz="0" w:space="0" w:color="auto"/>
          </w:divBdr>
        </w:div>
      </w:divsChild>
    </w:div>
    <w:div w:id="766267694">
      <w:bodyDiv w:val="1"/>
      <w:marLeft w:val="0"/>
      <w:marRight w:val="0"/>
      <w:marTop w:val="0"/>
      <w:marBottom w:val="0"/>
      <w:divBdr>
        <w:top w:val="none" w:sz="0" w:space="0" w:color="auto"/>
        <w:left w:val="none" w:sz="0" w:space="0" w:color="auto"/>
        <w:bottom w:val="none" w:sz="0" w:space="0" w:color="auto"/>
        <w:right w:val="none" w:sz="0" w:space="0" w:color="auto"/>
      </w:divBdr>
      <w:divsChild>
        <w:div w:id="477768994">
          <w:marLeft w:val="0"/>
          <w:marRight w:val="0"/>
          <w:marTop w:val="0"/>
          <w:marBottom w:val="0"/>
          <w:divBdr>
            <w:top w:val="none" w:sz="0" w:space="0" w:color="auto"/>
            <w:left w:val="none" w:sz="0" w:space="0" w:color="auto"/>
            <w:bottom w:val="none" w:sz="0" w:space="0" w:color="auto"/>
            <w:right w:val="none" w:sz="0" w:space="0" w:color="auto"/>
          </w:divBdr>
        </w:div>
        <w:div w:id="1535925822">
          <w:marLeft w:val="0"/>
          <w:marRight w:val="0"/>
          <w:marTop w:val="0"/>
          <w:marBottom w:val="0"/>
          <w:divBdr>
            <w:top w:val="none" w:sz="0" w:space="0" w:color="auto"/>
            <w:left w:val="none" w:sz="0" w:space="0" w:color="auto"/>
            <w:bottom w:val="none" w:sz="0" w:space="0" w:color="auto"/>
            <w:right w:val="none" w:sz="0" w:space="0" w:color="auto"/>
          </w:divBdr>
        </w:div>
        <w:div w:id="1822113340">
          <w:marLeft w:val="0"/>
          <w:marRight w:val="0"/>
          <w:marTop w:val="0"/>
          <w:marBottom w:val="0"/>
          <w:divBdr>
            <w:top w:val="none" w:sz="0" w:space="0" w:color="auto"/>
            <w:left w:val="none" w:sz="0" w:space="0" w:color="auto"/>
            <w:bottom w:val="none" w:sz="0" w:space="0" w:color="auto"/>
            <w:right w:val="none" w:sz="0" w:space="0" w:color="auto"/>
          </w:divBdr>
        </w:div>
        <w:div w:id="829635949">
          <w:marLeft w:val="0"/>
          <w:marRight w:val="0"/>
          <w:marTop w:val="0"/>
          <w:marBottom w:val="0"/>
          <w:divBdr>
            <w:top w:val="none" w:sz="0" w:space="0" w:color="auto"/>
            <w:left w:val="none" w:sz="0" w:space="0" w:color="auto"/>
            <w:bottom w:val="none" w:sz="0" w:space="0" w:color="auto"/>
            <w:right w:val="none" w:sz="0" w:space="0" w:color="auto"/>
          </w:divBdr>
        </w:div>
        <w:div w:id="1154179940">
          <w:marLeft w:val="0"/>
          <w:marRight w:val="0"/>
          <w:marTop w:val="0"/>
          <w:marBottom w:val="0"/>
          <w:divBdr>
            <w:top w:val="none" w:sz="0" w:space="0" w:color="auto"/>
            <w:left w:val="none" w:sz="0" w:space="0" w:color="auto"/>
            <w:bottom w:val="none" w:sz="0" w:space="0" w:color="auto"/>
            <w:right w:val="none" w:sz="0" w:space="0" w:color="auto"/>
          </w:divBdr>
        </w:div>
        <w:div w:id="535973437">
          <w:marLeft w:val="0"/>
          <w:marRight w:val="0"/>
          <w:marTop w:val="0"/>
          <w:marBottom w:val="0"/>
          <w:divBdr>
            <w:top w:val="none" w:sz="0" w:space="0" w:color="auto"/>
            <w:left w:val="none" w:sz="0" w:space="0" w:color="auto"/>
            <w:bottom w:val="none" w:sz="0" w:space="0" w:color="auto"/>
            <w:right w:val="none" w:sz="0" w:space="0" w:color="auto"/>
          </w:divBdr>
        </w:div>
        <w:div w:id="451440556">
          <w:marLeft w:val="0"/>
          <w:marRight w:val="0"/>
          <w:marTop w:val="0"/>
          <w:marBottom w:val="0"/>
          <w:divBdr>
            <w:top w:val="none" w:sz="0" w:space="0" w:color="auto"/>
            <w:left w:val="none" w:sz="0" w:space="0" w:color="auto"/>
            <w:bottom w:val="none" w:sz="0" w:space="0" w:color="auto"/>
            <w:right w:val="none" w:sz="0" w:space="0" w:color="auto"/>
          </w:divBdr>
        </w:div>
        <w:div w:id="930503178">
          <w:marLeft w:val="0"/>
          <w:marRight w:val="0"/>
          <w:marTop w:val="0"/>
          <w:marBottom w:val="0"/>
          <w:divBdr>
            <w:top w:val="none" w:sz="0" w:space="0" w:color="auto"/>
            <w:left w:val="none" w:sz="0" w:space="0" w:color="auto"/>
            <w:bottom w:val="none" w:sz="0" w:space="0" w:color="auto"/>
            <w:right w:val="none" w:sz="0" w:space="0" w:color="auto"/>
          </w:divBdr>
        </w:div>
        <w:div w:id="2092700665">
          <w:marLeft w:val="0"/>
          <w:marRight w:val="0"/>
          <w:marTop w:val="0"/>
          <w:marBottom w:val="0"/>
          <w:divBdr>
            <w:top w:val="none" w:sz="0" w:space="0" w:color="auto"/>
            <w:left w:val="none" w:sz="0" w:space="0" w:color="auto"/>
            <w:bottom w:val="none" w:sz="0" w:space="0" w:color="auto"/>
            <w:right w:val="none" w:sz="0" w:space="0" w:color="auto"/>
          </w:divBdr>
        </w:div>
        <w:div w:id="1425342886">
          <w:marLeft w:val="0"/>
          <w:marRight w:val="0"/>
          <w:marTop w:val="0"/>
          <w:marBottom w:val="0"/>
          <w:divBdr>
            <w:top w:val="none" w:sz="0" w:space="0" w:color="auto"/>
            <w:left w:val="none" w:sz="0" w:space="0" w:color="auto"/>
            <w:bottom w:val="none" w:sz="0" w:space="0" w:color="auto"/>
            <w:right w:val="none" w:sz="0" w:space="0" w:color="auto"/>
          </w:divBdr>
        </w:div>
        <w:div w:id="156577096">
          <w:marLeft w:val="0"/>
          <w:marRight w:val="0"/>
          <w:marTop w:val="0"/>
          <w:marBottom w:val="0"/>
          <w:divBdr>
            <w:top w:val="none" w:sz="0" w:space="0" w:color="auto"/>
            <w:left w:val="none" w:sz="0" w:space="0" w:color="auto"/>
            <w:bottom w:val="none" w:sz="0" w:space="0" w:color="auto"/>
            <w:right w:val="none" w:sz="0" w:space="0" w:color="auto"/>
          </w:divBdr>
        </w:div>
      </w:divsChild>
    </w:div>
    <w:div w:id="903831733">
      <w:bodyDiv w:val="1"/>
      <w:marLeft w:val="0"/>
      <w:marRight w:val="0"/>
      <w:marTop w:val="0"/>
      <w:marBottom w:val="0"/>
      <w:divBdr>
        <w:top w:val="none" w:sz="0" w:space="0" w:color="auto"/>
        <w:left w:val="none" w:sz="0" w:space="0" w:color="auto"/>
        <w:bottom w:val="none" w:sz="0" w:space="0" w:color="auto"/>
        <w:right w:val="none" w:sz="0" w:space="0" w:color="auto"/>
      </w:divBdr>
    </w:div>
    <w:div w:id="905725622">
      <w:bodyDiv w:val="1"/>
      <w:marLeft w:val="0"/>
      <w:marRight w:val="0"/>
      <w:marTop w:val="0"/>
      <w:marBottom w:val="0"/>
      <w:divBdr>
        <w:top w:val="none" w:sz="0" w:space="0" w:color="auto"/>
        <w:left w:val="none" w:sz="0" w:space="0" w:color="auto"/>
        <w:bottom w:val="none" w:sz="0" w:space="0" w:color="auto"/>
        <w:right w:val="none" w:sz="0" w:space="0" w:color="auto"/>
      </w:divBdr>
    </w:div>
    <w:div w:id="987589477">
      <w:bodyDiv w:val="1"/>
      <w:marLeft w:val="0"/>
      <w:marRight w:val="0"/>
      <w:marTop w:val="0"/>
      <w:marBottom w:val="0"/>
      <w:divBdr>
        <w:top w:val="none" w:sz="0" w:space="0" w:color="auto"/>
        <w:left w:val="none" w:sz="0" w:space="0" w:color="auto"/>
        <w:bottom w:val="none" w:sz="0" w:space="0" w:color="auto"/>
        <w:right w:val="none" w:sz="0" w:space="0" w:color="auto"/>
      </w:divBdr>
    </w:div>
    <w:div w:id="1006440715">
      <w:bodyDiv w:val="1"/>
      <w:marLeft w:val="0"/>
      <w:marRight w:val="0"/>
      <w:marTop w:val="0"/>
      <w:marBottom w:val="0"/>
      <w:divBdr>
        <w:top w:val="none" w:sz="0" w:space="0" w:color="auto"/>
        <w:left w:val="none" w:sz="0" w:space="0" w:color="auto"/>
        <w:bottom w:val="none" w:sz="0" w:space="0" w:color="auto"/>
        <w:right w:val="none" w:sz="0" w:space="0" w:color="auto"/>
      </w:divBdr>
    </w:div>
    <w:div w:id="1036272855">
      <w:bodyDiv w:val="1"/>
      <w:marLeft w:val="0"/>
      <w:marRight w:val="0"/>
      <w:marTop w:val="0"/>
      <w:marBottom w:val="0"/>
      <w:divBdr>
        <w:top w:val="none" w:sz="0" w:space="0" w:color="auto"/>
        <w:left w:val="none" w:sz="0" w:space="0" w:color="auto"/>
        <w:bottom w:val="none" w:sz="0" w:space="0" w:color="auto"/>
        <w:right w:val="none" w:sz="0" w:space="0" w:color="auto"/>
      </w:divBdr>
    </w:div>
    <w:div w:id="1352604425">
      <w:bodyDiv w:val="1"/>
      <w:marLeft w:val="0"/>
      <w:marRight w:val="0"/>
      <w:marTop w:val="0"/>
      <w:marBottom w:val="0"/>
      <w:divBdr>
        <w:top w:val="none" w:sz="0" w:space="0" w:color="auto"/>
        <w:left w:val="none" w:sz="0" w:space="0" w:color="auto"/>
        <w:bottom w:val="none" w:sz="0" w:space="0" w:color="auto"/>
        <w:right w:val="none" w:sz="0" w:space="0" w:color="auto"/>
      </w:divBdr>
    </w:div>
    <w:div w:id="1450127401">
      <w:bodyDiv w:val="1"/>
      <w:marLeft w:val="0"/>
      <w:marRight w:val="0"/>
      <w:marTop w:val="0"/>
      <w:marBottom w:val="0"/>
      <w:divBdr>
        <w:top w:val="none" w:sz="0" w:space="0" w:color="auto"/>
        <w:left w:val="none" w:sz="0" w:space="0" w:color="auto"/>
        <w:bottom w:val="none" w:sz="0" w:space="0" w:color="auto"/>
        <w:right w:val="none" w:sz="0" w:space="0" w:color="auto"/>
      </w:divBdr>
    </w:div>
    <w:div w:id="1550416774">
      <w:bodyDiv w:val="1"/>
      <w:marLeft w:val="0"/>
      <w:marRight w:val="0"/>
      <w:marTop w:val="0"/>
      <w:marBottom w:val="0"/>
      <w:divBdr>
        <w:top w:val="none" w:sz="0" w:space="0" w:color="auto"/>
        <w:left w:val="none" w:sz="0" w:space="0" w:color="auto"/>
        <w:bottom w:val="none" w:sz="0" w:space="0" w:color="auto"/>
        <w:right w:val="none" w:sz="0" w:space="0" w:color="auto"/>
      </w:divBdr>
    </w:div>
    <w:div w:id="1577544180">
      <w:bodyDiv w:val="1"/>
      <w:marLeft w:val="0"/>
      <w:marRight w:val="0"/>
      <w:marTop w:val="0"/>
      <w:marBottom w:val="0"/>
      <w:divBdr>
        <w:top w:val="none" w:sz="0" w:space="0" w:color="auto"/>
        <w:left w:val="none" w:sz="0" w:space="0" w:color="auto"/>
        <w:bottom w:val="none" w:sz="0" w:space="0" w:color="auto"/>
        <w:right w:val="none" w:sz="0" w:space="0" w:color="auto"/>
      </w:divBdr>
    </w:div>
    <w:div w:id="1689329428">
      <w:bodyDiv w:val="1"/>
      <w:marLeft w:val="0"/>
      <w:marRight w:val="0"/>
      <w:marTop w:val="0"/>
      <w:marBottom w:val="0"/>
      <w:divBdr>
        <w:top w:val="none" w:sz="0" w:space="0" w:color="auto"/>
        <w:left w:val="none" w:sz="0" w:space="0" w:color="auto"/>
        <w:bottom w:val="none" w:sz="0" w:space="0" w:color="auto"/>
        <w:right w:val="none" w:sz="0" w:space="0" w:color="auto"/>
      </w:divBdr>
    </w:div>
    <w:div w:id="184754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che_replacement_polici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avalaana\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08B66F4344EA0940AD2C41578B2F7"/>
        <w:category>
          <w:name w:val="General"/>
          <w:gallery w:val="placeholder"/>
        </w:category>
        <w:types>
          <w:type w:val="bbPlcHdr"/>
        </w:types>
        <w:behaviors>
          <w:behavior w:val="content"/>
        </w:behaviors>
        <w:guid w:val="{5F26F802-855D-44B5-8E1B-7CDF1969C8AA}"/>
      </w:docPartPr>
      <w:docPartBody>
        <w:p w:rsidR="007F36B7" w:rsidRDefault="005012F4" w:rsidP="005012F4">
          <w:pPr>
            <w:pStyle w:val="5D808B66F4344EA0940AD2C41578B2F7"/>
          </w:pPr>
          <w: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1C"/>
    <w:rsid w:val="00134A63"/>
    <w:rsid w:val="00274CBB"/>
    <w:rsid w:val="0036570D"/>
    <w:rsid w:val="00392937"/>
    <w:rsid w:val="005012F4"/>
    <w:rsid w:val="007F36B7"/>
    <w:rsid w:val="00A2051C"/>
    <w:rsid w:val="00A57891"/>
    <w:rsid w:val="00A966A1"/>
    <w:rsid w:val="00AD4434"/>
    <w:rsid w:val="00B829AF"/>
    <w:rsid w:val="00C328C1"/>
    <w:rsid w:val="00D4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E90D1985344BFCBD0E325240FDF6C7">
    <w:name w:val="D2E90D1985344BFCBD0E325240FDF6C7"/>
  </w:style>
  <w:style w:type="paragraph" w:customStyle="1" w:styleId="14CB478D5F3242EF93C622E68613D06F">
    <w:name w:val="14CB478D5F3242EF93C622E68613D06F"/>
  </w:style>
  <w:style w:type="character" w:styleId="Strong">
    <w:name w:val="Strong"/>
    <w:basedOn w:val="DefaultParagraphFont"/>
    <w:uiPriority w:val="4"/>
    <w:unhideWhenUsed/>
    <w:qFormat/>
    <w:rPr>
      <w:b/>
      <w:bCs/>
    </w:rPr>
  </w:style>
  <w:style w:type="paragraph" w:customStyle="1" w:styleId="582D18FD5DC2415AB4909F5AD54EFAC5">
    <w:name w:val="582D18FD5DC2415AB4909F5AD54EFAC5"/>
  </w:style>
  <w:style w:type="paragraph" w:customStyle="1" w:styleId="CB1985A13E074C3FAB78BEA5C730593C">
    <w:name w:val="CB1985A13E074C3FAB78BEA5C730593C"/>
  </w:style>
  <w:style w:type="paragraph" w:customStyle="1" w:styleId="76FC3F8E68A04583A41929B5347F1C9F">
    <w:name w:val="76FC3F8E68A04583A41929B5347F1C9F"/>
  </w:style>
  <w:style w:type="paragraph" w:customStyle="1" w:styleId="623DCA23B2434E4FB84DB2425C200C24">
    <w:name w:val="623DCA23B2434E4FB84DB2425C200C24"/>
  </w:style>
  <w:style w:type="paragraph" w:customStyle="1" w:styleId="78994EA76A7E4D8C8A456534FE3C5B1C">
    <w:name w:val="78994EA76A7E4D8C8A456534FE3C5B1C"/>
  </w:style>
  <w:style w:type="paragraph" w:customStyle="1" w:styleId="1B8AD486B61046CDB3FB9155E054D659">
    <w:name w:val="1B8AD486B61046CDB3FB9155E054D659"/>
  </w:style>
  <w:style w:type="paragraph" w:customStyle="1" w:styleId="B18C97A1D22045C1925D4DDB731CCA83">
    <w:name w:val="B18C97A1D22045C1925D4DDB731CCA83"/>
  </w:style>
  <w:style w:type="paragraph" w:customStyle="1" w:styleId="76301458D4194F61B6B9A3C948DD079E">
    <w:name w:val="76301458D4194F61B6B9A3C948DD079E"/>
  </w:style>
  <w:style w:type="paragraph" w:customStyle="1" w:styleId="E13842F5430947A093373485015BE7DB">
    <w:name w:val="E13842F5430947A093373485015BE7DB"/>
  </w:style>
  <w:style w:type="paragraph" w:customStyle="1" w:styleId="1212D8DE7EF9409EB58F7939A4789D3F">
    <w:name w:val="1212D8DE7EF9409EB58F7939A4789D3F"/>
  </w:style>
  <w:style w:type="paragraph" w:customStyle="1" w:styleId="8117FEFAEBB5494ABA6622F08FE87459">
    <w:name w:val="8117FEFAEBB5494ABA6622F08FE87459"/>
  </w:style>
  <w:style w:type="paragraph" w:customStyle="1" w:styleId="DD60A78FFCB943E9ABBD9E0904DCA725">
    <w:name w:val="DD60A78FFCB943E9ABBD9E0904DCA725"/>
  </w:style>
  <w:style w:type="paragraph" w:customStyle="1" w:styleId="E21D0A60990542F3A16441D68FC9E96E">
    <w:name w:val="E21D0A60990542F3A16441D68FC9E96E"/>
  </w:style>
  <w:style w:type="paragraph" w:customStyle="1" w:styleId="A6B1F648AB7341B48E75A4ACC1EEE0BF">
    <w:name w:val="A6B1F648AB7341B48E75A4ACC1EEE0BF"/>
  </w:style>
  <w:style w:type="paragraph" w:customStyle="1" w:styleId="4A13F119E876419BA488E56A1BF2FAC5">
    <w:name w:val="4A13F119E876419BA488E56A1BF2FAC5"/>
  </w:style>
  <w:style w:type="paragraph" w:customStyle="1" w:styleId="A46AC43A1B574FD9BEDBA5B427365307">
    <w:name w:val="A46AC43A1B574FD9BEDBA5B427365307"/>
  </w:style>
  <w:style w:type="paragraph" w:customStyle="1" w:styleId="8312C08C9EC6456D89632AEC0D43AA54">
    <w:name w:val="8312C08C9EC6456D89632AEC0D43AA54"/>
  </w:style>
  <w:style w:type="paragraph" w:customStyle="1" w:styleId="8CFB2551F67643769AE46E07C6A7C818">
    <w:name w:val="8CFB2551F67643769AE46E07C6A7C818"/>
  </w:style>
  <w:style w:type="paragraph" w:customStyle="1" w:styleId="816D76D7492A48F99D1F865F8262A5EC">
    <w:name w:val="816D76D7492A48F99D1F865F8262A5EC"/>
  </w:style>
  <w:style w:type="paragraph" w:customStyle="1" w:styleId="A5219292ACD84150858DAB7C574CAFDF">
    <w:name w:val="A5219292ACD84150858DAB7C574CAFDF"/>
  </w:style>
  <w:style w:type="paragraph" w:customStyle="1" w:styleId="1CC22EC79ABD408BA7F8E657AC786E90">
    <w:name w:val="1CC22EC79ABD408BA7F8E657AC786E90"/>
  </w:style>
  <w:style w:type="paragraph" w:customStyle="1" w:styleId="8E64D413F9944E40B2DFF6AC257D90CE">
    <w:name w:val="8E64D413F9944E40B2DFF6AC257D90CE"/>
  </w:style>
  <w:style w:type="paragraph" w:customStyle="1" w:styleId="CA5B08BCBAD94309AA88EF7044BBF99C">
    <w:name w:val="CA5B08BCBAD94309AA88EF7044BBF99C"/>
  </w:style>
  <w:style w:type="paragraph" w:customStyle="1" w:styleId="8976E083C61D4F59AA3B0700736D92FA">
    <w:name w:val="8976E083C61D4F59AA3B0700736D92FA"/>
  </w:style>
  <w:style w:type="paragraph" w:customStyle="1" w:styleId="3E46C8D91ED6426A936FC04CC78E244E">
    <w:name w:val="3E46C8D91ED6426A936FC04CC78E244E"/>
  </w:style>
  <w:style w:type="paragraph" w:customStyle="1" w:styleId="AE1FA109025341C5BC1E910440A24E57">
    <w:name w:val="AE1FA109025341C5BC1E910440A24E57"/>
  </w:style>
  <w:style w:type="paragraph" w:customStyle="1" w:styleId="42BC4FC0A0314083AB51694111B6DEFC">
    <w:name w:val="42BC4FC0A0314083AB51694111B6DEFC"/>
  </w:style>
  <w:style w:type="paragraph" w:customStyle="1" w:styleId="F7CC41C2B39247C0ADC356B50A9E2D59">
    <w:name w:val="F7CC41C2B39247C0ADC356B50A9E2D59"/>
  </w:style>
  <w:style w:type="paragraph" w:customStyle="1" w:styleId="A9364FCE543A4EEBAF6D4571BD43E997">
    <w:name w:val="A9364FCE543A4EEBAF6D4571BD43E997"/>
  </w:style>
  <w:style w:type="paragraph" w:customStyle="1" w:styleId="5995D867D3DB440F9B5F24D25ED90325">
    <w:name w:val="5995D867D3DB440F9B5F24D25ED90325"/>
  </w:style>
  <w:style w:type="paragraph" w:customStyle="1" w:styleId="544337BF55594E52B09E8F56E64E8748">
    <w:name w:val="544337BF55594E52B09E8F56E64E8748"/>
  </w:style>
  <w:style w:type="paragraph" w:customStyle="1" w:styleId="49A7620F6E3146CD92E681745F389916">
    <w:name w:val="49A7620F6E3146CD92E681745F389916"/>
  </w:style>
  <w:style w:type="paragraph" w:customStyle="1" w:styleId="F76FEAABB88A453DA40193523536B71B">
    <w:name w:val="F76FEAABB88A453DA40193523536B71B"/>
  </w:style>
  <w:style w:type="paragraph" w:customStyle="1" w:styleId="1FDFF299CD774CEF9F3A10CD739F33FC">
    <w:name w:val="1FDFF299CD774CEF9F3A10CD739F33FC"/>
  </w:style>
  <w:style w:type="paragraph" w:customStyle="1" w:styleId="A0EF887912B441A881D648ADEE95E0F4">
    <w:name w:val="A0EF887912B441A881D648ADEE95E0F4"/>
  </w:style>
  <w:style w:type="paragraph" w:customStyle="1" w:styleId="FE205F72CA5A472FABD09212033E3A45">
    <w:name w:val="FE205F72CA5A472FABD09212033E3A45"/>
  </w:style>
  <w:style w:type="paragraph" w:customStyle="1" w:styleId="5FEEE3CCB2634F7DBCA34E837444255E">
    <w:name w:val="5FEEE3CCB2634F7DBCA34E837444255E"/>
  </w:style>
  <w:style w:type="paragraph" w:customStyle="1" w:styleId="DF0E5ED907BD404195E926096556C6FB">
    <w:name w:val="DF0E5ED907BD404195E926096556C6FB"/>
  </w:style>
  <w:style w:type="paragraph" w:customStyle="1" w:styleId="9DB1ED869D3A4A49954726EBD845C858">
    <w:name w:val="9DB1ED869D3A4A49954726EBD845C858"/>
  </w:style>
  <w:style w:type="paragraph" w:customStyle="1" w:styleId="28E50AAD182648AA82D8D700783975A4">
    <w:name w:val="28E50AAD182648AA82D8D700783975A4"/>
  </w:style>
  <w:style w:type="paragraph" w:customStyle="1" w:styleId="552571FB3FFF48B884FDD22D82E7DAE3">
    <w:name w:val="552571FB3FFF48B884FDD22D82E7DAE3"/>
  </w:style>
  <w:style w:type="paragraph" w:customStyle="1" w:styleId="E83C33F70208430E85BC1056D004DACA">
    <w:name w:val="E83C33F70208430E85BC1056D004DACA"/>
  </w:style>
  <w:style w:type="paragraph" w:customStyle="1" w:styleId="9D15F73603264608B5C52534506D48F9">
    <w:name w:val="9D15F73603264608B5C52534506D48F9"/>
  </w:style>
  <w:style w:type="paragraph" w:customStyle="1" w:styleId="4ED2450637604F10AD656BB16892A145">
    <w:name w:val="4ED2450637604F10AD656BB16892A145"/>
  </w:style>
  <w:style w:type="paragraph" w:customStyle="1" w:styleId="4E43648EFE3542C7B2918919F31A1B1F">
    <w:name w:val="4E43648EFE3542C7B2918919F31A1B1F"/>
  </w:style>
  <w:style w:type="paragraph" w:customStyle="1" w:styleId="510F1D759EEB40339A666A6379E2D0D6">
    <w:name w:val="510F1D759EEB40339A666A6379E2D0D6"/>
  </w:style>
  <w:style w:type="paragraph" w:customStyle="1" w:styleId="8D870AF361F2498ABFB3EF8C456111A4">
    <w:name w:val="8D870AF361F2498ABFB3EF8C456111A4"/>
  </w:style>
  <w:style w:type="paragraph" w:customStyle="1" w:styleId="B2C62D0BA04443BDAF23F4DFB1BF93E1">
    <w:name w:val="B2C62D0BA04443BDAF23F4DFB1BF93E1"/>
  </w:style>
  <w:style w:type="paragraph" w:customStyle="1" w:styleId="D5FF6F602A87416084A0F98D3F5A8441">
    <w:name w:val="D5FF6F602A87416084A0F98D3F5A8441"/>
  </w:style>
  <w:style w:type="paragraph" w:customStyle="1" w:styleId="6373BEEEC81641438D289AFD767F05CB">
    <w:name w:val="6373BEEEC81641438D289AFD767F05CB"/>
  </w:style>
  <w:style w:type="paragraph" w:customStyle="1" w:styleId="025A04C9F4B5468BA8CBF01E54AEC4A5">
    <w:name w:val="025A04C9F4B5468BA8CBF01E54AEC4A5"/>
  </w:style>
  <w:style w:type="paragraph" w:customStyle="1" w:styleId="CF176792F1C146EAB544C5B7967100B2">
    <w:name w:val="CF176792F1C146EAB544C5B7967100B2"/>
    <w:rsid w:val="00A2051C"/>
  </w:style>
  <w:style w:type="paragraph" w:customStyle="1" w:styleId="D173E45BE74545358C7C58DD5E2A9747">
    <w:name w:val="D173E45BE74545358C7C58DD5E2A9747"/>
    <w:rsid w:val="00A2051C"/>
  </w:style>
  <w:style w:type="paragraph" w:customStyle="1" w:styleId="F8F56650920D4C3FA9D65FF6940CD47B">
    <w:name w:val="F8F56650920D4C3FA9D65FF6940CD47B"/>
    <w:rsid w:val="00A2051C"/>
  </w:style>
  <w:style w:type="paragraph" w:customStyle="1" w:styleId="5D808B66F4344EA0940AD2C41578B2F7">
    <w:name w:val="5D808B66F4344EA0940AD2C41578B2F7"/>
    <w:rsid w:val="00501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2E353D"/>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status report (Red design)</Template>
  <TotalTime>483</TotalTime>
  <Pages>7</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Zavala Anaya, Antonio</cp:lastModifiedBy>
  <cp:revision>7</cp:revision>
  <cp:lastPrinted>2012-12-03T18:15:00Z</cp:lastPrinted>
  <dcterms:created xsi:type="dcterms:W3CDTF">2019-10-23T14:45:00Z</dcterms:created>
  <dcterms:modified xsi:type="dcterms:W3CDTF">2019-11-27T17:53:00Z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2018-06-14T07:16:11.1049621Z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