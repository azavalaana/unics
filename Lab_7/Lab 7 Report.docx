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7FEF7E96" w14:textId="77777777" w:rsidTr="60C574D1">
        <w:tc>
          <w:tcPr>
            <w:tcW w:w="7026" w:type="dxa"/>
            <w:vAlign w:val="bottom"/>
          </w:tcPr>
          <w:p w14:paraId="6E8B0F59" w14:textId="5B24BD4F" w:rsidR="002A792A" w:rsidRDefault="002A1879" w:rsidP="0060786E">
            <w:pPr>
              <w:pStyle w:val="Title"/>
            </w:pPr>
            <w:r>
              <w:t xml:space="preserve">Lab </w:t>
            </w:r>
            <w:r w:rsidR="00F75784">
              <w:t>7</w:t>
            </w:r>
            <w:r w:rsidR="60C574D1">
              <w:t xml:space="preserve"> </w:t>
            </w:r>
            <w:r w:rsidR="0005605E">
              <w:t>R</w:t>
            </w:r>
            <w:r w:rsidR="60C574D1">
              <w:t>eport</w:t>
            </w:r>
          </w:p>
        </w:tc>
        <w:tc>
          <w:tcPr>
            <w:tcW w:w="3774" w:type="dxa"/>
            <w:vAlign w:val="bottom"/>
          </w:tcPr>
          <w:p w14:paraId="0DFFDF35" w14:textId="77777777" w:rsidR="002A792A" w:rsidRDefault="007F7FFE" w:rsidP="00D34246">
            <w:pPr>
              <w:pStyle w:val="Subtitle"/>
            </w:pPr>
            <w:r>
              <w:t>Antonio Zavala Anaya</w:t>
            </w:r>
          </w:p>
          <w:p w14:paraId="67D8B6F3" w14:textId="6124CE10" w:rsidR="007F7FFE" w:rsidRPr="007F7FFE" w:rsidRDefault="007F7FFE" w:rsidP="007F7FFE">
            <w:pPr>
              <w:jc w:val="right"/>
            </w:pPr>
            <w:r>
              <w:t>UTEP ID 80622587</w:t>
            </w:r>
          </w:p>
        </w:tc>
      </w:tr>
    </w:tbl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Layout table to enter Project Title and Project status"/>
      </w:tblPr>
      <w:tblGrid>
        <w:gridCol w:w="10800"/>
      </w:tblGrid>
      <w:tr w:rsidR="002B75B6" w14:paraId="2DE0673D" w14:textId="77777777" w:rsidTr="00164CB1">
        <w:trPr>
          <w:trHeight w:val="1413"/>
        </w:trPr>
        <w:tc>
          <w:tcPr>
            <w:tcW w:w="10800" w:type="dxa"/>
            <w:tcBorders>
              <w:top w:val="nil"/>
              <w:bottom w:val="nil"/>
            </w:tcBorders>
          </w:tcPr>
          <w:p w14:paraId="2E071B1B" w14:textId="5210587B" w:rsidR="002B75B6" w:rsidRPr="00AB47EE" w:rsidRDefault="004D40CB" w:rsidP="002B75B6">
            <w:pPr>
              <w:pStyle w:val="Heading1"/>
              <w:outlineLvl w:val="0"/>
              <w:rPr>
                <w:sz w:val="24"/>
              </w:rPr>
            </w:pPr>
            <w:sdt>
              <w:sdtPr>
                <w:rPr>
                  <w:sz w:val="24"/>
                </w:rPr>
                <w:alias w:val="Project Name:"/>
                <w:tag w:val="Project Name:"/>
                <w:id w:val="1435163794"/>
                <w:placeholder>
                  <w:docPart w:val="5D808B66F4344EA0940AD2C41578B2F7"/>
                </w:placeholder>
                <w:temporary/>
                <w:showingPlcHdr/>
                <w15:appearance w15:val="hidden"/>
              </w:sdtPr>
              <w:sdtEndPr/>
              <w:sdtContent>
                <w:r w:rsidR="002B75B6" w:rsidRPr="00AB47EE">
                  <w:rPr>
                    <w:sz w:val="24"/>
                  </w:rPr>
                  <w:t>Project Name:</w:t>
                </w:r>
              </w:sdtContent>
            </w:sdt>
            <w:r w:rsidR="002B75B6" w:rsidRPr="00AB47EE">
              <w:rPr>
                <w:sz w:val="24"/>
              </w:rPr>
              <w:t xml:space="preserve"> </w:t>
            </w:r>
            <w:r w:rsidR="00A3465D">
              <w:rPr>
                <w:sz w:val="24"/>
              </w:rPr>
              <w:t>Lab_</w:t>
            </w:r>
            <w:r w:rsidR="00F75784">
              <w:rPr>
                <w:sz w:val="24"/>
              </w:rPr>
              <w:t>7</w:t>
            </w:r>
            <w:r w:rsidR="00A3465D">
              <w:rPr>
                <w:sz w:val="24"/>
              </w:rPr>
              <w:t xml:space="preserve"> (GitHub Repo)</w:t>
            </w:r>
          </w:p>
          <w:p w14:paraId="136BE943" w14:textId="1542C511" w:rsidR="00997CEE" w:rsidRPr="00A3465D" w:rsidRDefault="0060786E" w:rsidP="00A3465D">
            <w:pPr>
              <w:pStyle w:val="Heading2"/>
              <w:outlineLvl w:val="1"/>
              <w:rPr>
                <w:sz w:val="20"/>
              </w:rPr>
            </w:pPr>
            <w:r>
              <w:rPr>
                <w:sz w:val="20"/>
              </w:rPr>
              <w:t>November</w:t>
            </w:r>
            <w:r w:rsidR="60C574D1" w:rsidRPr="00AB47EE">
              <w:rPr>
                <w:sz w:val="20"/>
              </w:rPr>
              <w:t xml:space="preserve"> 2019</w:t>
            </w:r>
          </w:p>
        </w:tc>
      </w:tr>
      <w:tr w:rsidR="007F7FFE" w:rsidRPr="00295268" w14:paraId="66D5835F" w14:textId="77777777" w:rsidTr="121B72F0">
        <w:trPr>
          <w:trHeight w:val="234"/>
        </w:trPr>
        <w:tc>
          <w:tcPr>
            <w:tcW w:w="10800" w:type="dxa"/>
            <w:tcBorders>
              <w:top w:val="nil"/>
              <w:bottom w:val="nil"/>
            </w:tcBorders>
          </w:tcPr>
          <w:p w14:paraId="6DB03CCD" w14:textId="1879D103" w:rsidR="000374D9" w:rsidRPr="000374D9" w:rsidRDefault="00B908CB" w:rsidP="000374D9">
            <w:pPr>
              <w:pStyle w:val="ListBullet2"/>
              <w:numPr>
                <w:ilvl w:val="0"/>
                <w:numId w:val="8"/>
              </w:numPr>
              <w:rPr>
                <w:sz w:val="22"/>
                <w:szCs w:val="18"/>
              </w:rPr>
            </w:pPr>
            <w:r w:rsidRPr="00295268">
              <w:rPr>
                <w:sz w:val="22"/>
                <w:szCs w:val="18"/>
              </w:rPr>
              <w:t xml:space="preserve">Purpose: </w:t>
            </w:r>
            <w:r w:rsidR="003203C6" w:rsidRPr="003203C6">
              <w:rPr>
                <w:sz w:val="22"/>
                <w:szCs w:val="18"/>
              </w:rPr>
              <w:t>Write a Python 3 program that</w:t>
            </w:r>
            <w:r w:rsidR="000374D9">
              <w:rPr>
                <w:sz w:val="22"/>
                <w:szCs w:val="18"/>
              </w:rPr>
              <w:t xml:space="preserve"> </w:t>
            </w:r>
            <w:r w:rsidR="000374D9" w:rsidRPr="000374D9">
              <w:rPr>
                <w:sz w:val="22"/>
                <w:szCs w:val="22"/>
              </w:rPr>
              <w:t>Implement the following dynamic-programming algorithm:</w:t>
            </w:r>
          </w:p>
          <w:p w14:paraId="1D19801B" w14:textId="77777777" w:rsidR="000374D9" w:rsidRPr="000374D9" w:rsidRDefault="000374D9" w:rsidP="000374D9">
            <w:pPr>
              <w:numPr>
                <w:ilvl w:val="0"/>
                <w:numId w:val="15"/>
              </w:numPr>
              <w:spacing w:line="276" w:lineRule="auto"/>
              <w:rPr>
                <w:sz w:val="22"/>
                <w:szCs w:val="22"/>
              </w:rPr>
            </w:pPr>
            <w:r w:rsidRPr="000374D9">
              <w:rPr>
                <w:sz w:val="22"/>
                <w:szCs w:val="22"/>
              </w:rPr>
              <w:t>Edit Distance</w:t>
            </w:r>
          </w:p>
          <w:p w14:paraId="76545A8E" w14:textId="77777777" w:rsidR="000374D9" w:rsidRPr="000374D9" w:rsidRDefault="000374D9" w:rsidP="000374D9">
            <w:pPr>
              <w:rPr>
                <w:sz w:val="22"/>
                <w:szCs w:val="22"/>
              </w:rPr>
            </w:pPr>
          </w:p>
          <w:p w14:paraId="6148B28A" w14:textId="15AC37C1" w:rsidR="000374D9" w:rsidRPr="000374D9" w:rsidRDefault="000374D9" w:rsidP="00037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 doing</w:t>
            </w:r>
            <w:r w:rsidRPr="000374D9">
              <w:rPr>
                <w:sz w:val="22"/>
                <w:szCs w:val="22"/>
              </w:rPr>
              <w:t xml:space="preserve"> at least one of the following to test your implementations:</w:t>
            </w:r>
          </w:p>
          <w:p w14:paraId="3CF64993" w14:textId="5ABF4CBB" w:rsidR="000374D9" w:rsidRPr="000374D9" w:rsidRDefault="000374D9" w:rsidP="000374D9">
            <w:pPr>
              <w:numPr>
                <w:ilvl w:val="0"/>
                <w:numId w:val="16"/>
              </w:numPr>
              <w:spacing w:line="276" w:lineRule="auto"/>
              <w:rPr>
                <w:color w:val="2E353D" w:themeColor="text1"/>
                <w:sz w:val="22"/>
                <w:szCs w:val="22"/>
              </w:rPr>
            </w:pPr>
            <w:r w:rsidRPr="000374D9">
              <w:rPr>
                <w:color w:val="2E353D" w:themeColor="text1"/>
                <w:sz w:val="22"/>
                <w:szCs w:val="22"/>
              </w:rPr>
              <w:t>Unit T</w:t>
            </w:r>
            <w:r w:rsidRPr="000374D9">
              <w:rPr>
                <w:color w:val="2E353D" w:themeColor="text1"/>
                <w:sz w:val="22"/>
                <w:szCs w:val="22"/>
              </w:rPr>
              <w:t>e</w:t>
            </w:r>
            <w:r w:rsidRPr="000374D9">
              <w:rPr>
                <w:color w:val="2E353D" w:themeColor="text1"/>
                <w:sz w:val="22"/>
                <w:szCs w:val="22"/>
              </w:rPr>
              <w:t>sts</w:t>
            </w:r>
          </w:p>
          <w:p w14:paraId="3949FF57" w14:textId="236E628E" w:rsidR="0060786E" w:rsidRPr="000374D9" w:rsidRDefault="000374D9" w:rsidP="000374D9">
            <w:pPr>
              <w:numPr>
                <w:ilvl w:val="0"/>
                <w:numId w:val="16"/>
              </w:numPr>
              <w:spacing w:line="276" w:lineRule="auto"/>
              <w:rPr>
                <w:sz w:val="22"/>
                <w:szCs w:val="22"/>
              </w:rPr>
            </w:pPr>
            <w:r w:rsidRPr="000374D9">
              <w:rPr>
                <w:sz w:val="22"/>
                <w:szCs w:val="22"/>
              </w:rPr>
              <w:t>Creating a separate file where you call your implementation using hard-coded strings</w:t>
            </w:r>
          </w:p>
        </w:tc>
      </w:tr>
      <w:tr w:rsidR="007F7FFE" w:rsidRPr="00295268" w14:paraId="4A1F1383" w14:textId="77777777" w:rsidTr="121B72F0">
        <w:tc>
          <w:tcPr>
            <w:tcW w:w="10800" w:type="dxa"/>
            <w:tcBorders>
              <w:top w:val="nil"/>
              <w:bottom w:val="nil"/>
            </w:tcBorders>
          </w:tcPr>
          <w:p w14:paraId="7369AA0B" w14:textId="77777777" w:rsidR="00A3465D" w:rsidRPr="00A3465D" w:rsidRDefault="60C574D1" w:rsidP="00A3465D">
            <w:pPr>
              <w:pStyle w:val="ListBullet2"/>
              <w:numPr>
                <w:ilvl w:val="0"/>
                <w:numId w:val="8"/>
              </w:numPr>
              <w:rPr>
                <w:sz w:val="21"/>
                <w:szCs w:val="21"/>
                <w:lang w:val="en"/>
              </w:rPr>
            </w:pPr>
            <w:r w:rsidRPr="00295268">
              <w:rPr>
                <w:sz w:val="22"/>
                <w:szCs w:val="18"/>
              </w:rPr>
              <w:t>Process:</w:t>
            </w:r>
            <w:r w:rsidR="00B908CB" w:rsidRPr="00295268">
              <w:rPr>
                <w:sz w:val="22"/>
                <w:szCs w:val="18"/>
              </w:rPr>
              <w:t xml:space="preserve"> </w:t>
            </w:r>
            <w:r w:rsidR="121B72F0" w:rsidRPr="00295268">
              <w:rPr>
                <w:sz w:val="22"/>
                <w:szCs w:val="18"/>
              </w:rPr>
              <w:t xml:space="preserve"> </w:t>
            </w:r>
          </w:p>
          <w:p w14:paraId="0E51572B" w14:textId="1438FFEB" w:rsidR="00B908CB" w:rsidRPr="0007430F" w:rsidRDefault="0007430F" w:rsidP="00265A1D">
            <w:pPr>
              <w:pStyle w:val="ListBullet2"/>
              <w:numPr>
                <w:ilvl w:val="1"/>
                <w:numId w:val="8"/>
              </w:numPr>
              <w:ind w:left="81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  <w:lang w:val="en"/>
              </w:rPr>
              <w:t xml:space="preserve">In the </w:t>
            </w:r>
            <w:proofErr w:type="spellStart"/>
            <w:proofErr w:type="gramStart"/>
            <w:r>
              <w:rPr>
                <w:sz w:val="21"/>
                <w:szCs w:val="21"/>
                <w:lang w:val="en"/>
              </w:rPr>
              <w:t>edit.distance</w:t>
            </w:r>
            <w:proofErr w:type="spellEnd"/>
            <w:proofErr w:type="gramEnd"/>
            <w:r>
              <w:rPr>
                <w:sz w:val="21"/>
                <w:szCs w:val="21"/>
                <w:lang w:val="en"/>
              </w:rPr>
              <w:t xml:space="preserve"> class file we create a 2D array to store both strings</w:t>
            </w:r>
            <w:r w:rsidR="00265A1D" w:rsidRPr="00265A1D">
              <w:rPr>
                <w:sz w:val="21"/>
                <w:szCs w:val="21"/>
              </w:rPr>
              <w:t>.</w:t>
            </w:r>
          </w:p>
          <w:p w14:paraId="3490622D" w14:textId="77777777" w:rsidR="0007430F" w:rsidRPr="0007430F" w:rsidRDefault="0007430F" w:rsidP="00265A1D">
            <w:pPr>
              <w:pStyle w:val="ListBullet2"/>
              <w:numPr>
                <w:ilvl w:val="1"/>
                <w:numId w:val="8"/>
              </w:numPr>
              <w:ind w:left="81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</w:rPr>
              <w:t xml:space="preserve">Fill the first row and column using both strings </w:t>
            </w:r>
          </w:p>
          <w:p w14:paraId="1294833C" w14:textId="77777777" w:rsidR="0007430F" w:rsidRPr="0007430F" w:rsidRDefault="0007430F" w:rsidP="00265A1D">
            <w:pPr>
              <w:pStyle w:val="ListBullet2"/>
              <w:numPr>
                <w:ilvl w:val="1"/>
                <w:numId w:val="8"/>
              </w:numPr>
              <w:ind w:left="81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</w:rPr>
              <w:t>Using nested for loops we acknowledge how many changes are going to be needed to change the first string into the second one.</w:t>
            </w:r>
          </w:p>
          <w:p w14:paraId="3E3750F3" w14:textId="77777777" w:rsidR="0007430F" w:rsidRPr="0007430F" w:rsidRDefault="0007430F" w:rsidP="00265A1D">
            <w:pPr>
              <w:pStyle w:val="ListBullet2"/>
              <w:numPr>
                <w:ilvl w:val="1"/>
                <w:numId w:val="8"/>
              </w:numPr>
              <w:ind w:left="81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</w:rPr>
              <w:t>If the character is equal for both the value on the diagonal is used otherwise the lowest value around the slot in the array is used plus one.</w:t>
            </w:r>
          </w:p>
          <w:p w14:paraId="2E4F42F0" w14:textId="77777777" w:rsidR="0007430F" w:rsidRPr="0007430F" w:rsidRDefault="0007430F" w:rsidP="00265A1D">
            <w:pPr>
              <w:pStyle w:val="ListBullet2"/>
              <w:numPr>
                <w:ilvl w:val="1"/>
                <w:numId w:val="8"/>
              </w:numPr>
              <w:ind w:left="81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</w:rPr>
              <w:t>At the end the value at the bottom right is the total number of changes needed to change the string and that is the value returned.</w:t>
            </w:r>
          </w:p>
          <w:p w14:paraId="528568CC" w14:textId="5860A274" w:rsidR="0007430F" w:rsidRPr="0007430F" w:rsidRDefault="0007430F" w:rsidP="00265A1D">
            <w:pPr>
              <w:pStyle w:val="ListBullet2"/>
              <w:numPr>
                <w:ilvl w:val="1"/>
                <w:numId w:val="8"/>
              </w:numPr>
              <w:ind w:left="810"/>
              <w:rPr>
                <w:sz w:val="21"/>
                <w:szCs w:val="21"/>
                <w:lang w:val="en"/>
              </w:rPr>
            </w:pPr>
            <w:r>
              <w:rPr>
                <w:sz w:val="21"/>
                <w:szCs w:val="21"/>
              </w:rPr>
              <w:t>The main method class file is used to try several test cases.</w:t>
            </w:r>
          </w:p>
          <w:p w14:paraId="0E4519BB" w14:textId="77777777" w:rsidR="0007430F" w:rsidRPr="0007430F" w:rsidRDefault="0007430F" w:rsidP="0007430F">
            <w:pPr>
              <w:pStyle w:val="ListBullet2"/>
              <w:numPr>
                <w:ilvl w:val="0"/>
                <w:numId w:val="0"/>
              </w:numPr>
              <w:ind w:left="810"/>
              <w:rPr>
                <w:sz w:val="21"/>
                <w:szCs w:val="21"/>
                <w:lang w:val="en"/>
              </w:rPr>
            </w:pPr>
          </w:p>
          <w:p w14:paraId="63123F56" w14:textId="77777777" w:rsidR="0007430F" w:rsidRPr="00295268" w:rsidRDefault="0007430F" w:rsidP="0007430F">
            <w:pPr>
              <w:pStyle w:val="ListBullet2"/>
              <w:numPr>
                <w:ilvl w:val="0"/>
                <w:numId w:val="8"/>
              </w:numPr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Files used </w:t>
            </w:r>
            <w:r w:rsidRPr="00295268">
              <w:rPr>
                <w:sz w:val="22"/>
                <w:szCs w:val="18"/>
              </w:rPr>
              <w:t>that will be used:</w:t>
            </w:r>
          </w:p>
          <w:p w14:paraId="7D71412B" w14:textId="77777777" w:rsidR="0007430F" w:rsidRDefault="0007430F" w:rsidP="0007430F">
            <w:pPr>
              <w:pStyle w:val="ListBullet2"/>
              <w:numPr>
                <w:ilvl w:val="0"/>
                <w:numId w:val="9"/>
              </w:numPr>
              <w:spacing w:after="160" w:line="259" w:lineRule="auto"/>
              <w:rPr>
                <w:sz w:val="22"/>
                <w:szCs w:val="16"/>
              </w:rPr>
            </w:pPr>
            <w:r>
              <w:rPr>
                <w:rFonts w:cs="Arial"/>
                <w:color w:val="1A1A1B"/>
                <w:sz w:val="20"/>
                <w:szCs w:val="16"/>
                <w:shd w:val="clear" w:color="auto" w:fill="FFFFFF"/>
              </w:rPr>
              <w:t>Edit_distance.py</w:t>
            </w:r>
          </w:p>
          <w:p w14:paraId="178450DE" w14:textId="73AF23FC" w:rsidR="0007430F" w:rsidRPr="0007430F" w:rsidRDefault="0007430F" w:rsidP="0007430F">
            <w:pPr>
              <w:pStyle w:val="ListBullet2"/>
              <w:numPr>
                <w:ilvl w:val="0"/>
                <w:numId w:val="9"/>
              </w:numPr>
              <w:spacing w:after="160" w:line="259" w:lineRule="auto"/>
              <w:rPr>
                <w:sz w:val="22"/>
                <w:szCs w:val="16"/>
              </w:rPr>
            </w:pPr>
            <w:r w:rsidRPr="0007430F">
              <w:rPr>
                <w:rFonts w:cs="Arial"/>
                <w:color w:val="1A1A1B"/>
                <w:sz w:val="20"/>
                <w:szCs w:val="16"/>
                <w:shd w:val="clear" w:color="auto" w:fill="FFFFFF"/>
              </w:rPr>
              <w:t>main.py</w:t>
            </w:r>
          </w:p>
        </w:tc>
      </w:tr>
    </w:tbl>
    <w:p w14:paraId="42AC97AB" w14:textId="77777777" w:rsidR="0007430F" w:rsidRDefault="0007430F" w:rsidP="0007430F">
      <w:pPr>
        <w:pStyle w:val="OffTrack"/>
        <w:numPr>
          <w:ilvl w:val="0"/>
          <w:numId w:val="0"/>
        </w:numPr>
        <w:ind w:left="360"/>
        <w:rPr>
          <w:color w:val="auto"/>
          <w:sz w:val="22"/>
          <w:szCs w:val="22"/>
        </w:rPr>
      </w:pPr>
    </w:p>
    <w:p w14:paraId="1C784F08" w14:textId="77777777" w:rsidR="0007430F" w:rsidRDefault="0007430F">
      <w:pPr>
        <w:rPr>
          <w:rFonts w:asciiTheme="majorHAnsi" w:eastAsiaTheme="majorEastAsia" w:hAnsiTheme="majorHAnsi" w:cstheme="majorBidi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br w:type="page"/>
      </w:r>
    </w:p>
    <w:p w14:paraId="15CE5818" w14:textId="72435748" w:rsidR="002D15B5" w:rsidRPr="002D15B5" w:rsidRDefault="00A3465D" w:rsidP="002D15B5">
      <w:pPr>
        <w:pStyle w:val="OffTrack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Lab_</w:t>
      </w:r>
      <w:r w:rsidR="00265A1D">
        <w:rPr>
          <w:color w:val="auto"/>
          <w:sz w:val="22"/>
          <w:szCs w:val="22"/>
        </w:rPr>
        <w:t>5</w:t>
      </w:r>
      <w:r w:rsidR="002D15B5">
        <w:rPr>
          <w:color w:val="auto"/>
          <w:sz w:val="22"/>
          <w:szCs w:val="22"/>
        </w:rPr>
        <w:t xml:space="preserve"> program</w:t>
      </w:r>
      <w:r w:rsidR="001A4434">
        <w:rPr>
          <w:color w:val="auto"/>
          <w:sz w:val="22"/>
          <w:szCs w:val="22"/>
        </w:rPr>
        <w:t xml:space="preserve"> cod</w:t>
      </w:r>
      <w:r w:rsidR="002D15B5" w:rsidRPr="00295268">
        <w:rPr>
          <w:color w:val="auto"/>
          <w:sz w:val="22"/>
          <w:szCs w:val="22"/>
        </w:rPr>
        <w:t>e</w:t>
      </w:r>
      <w:r w:rsidR="002D15B5">
        <w:rPr>
          <w:color w:val="auto"/>
          <w:sz w:val="22"/>
          <w:szCs w:val="22"/>
        </w:rPr>
        <w:t>s</w:t>
      </w:r>
    </w:p>
    <w:p w14:paraId="42CDD1EC" w14:textId="77777777" w:rsidR="0007430F" w:rsidRPr="0007430F" w:rsidRDefault="0007430F" w:rsidP="00A3465D">
      <w:pPr>
        <w:pStyle w:val="ListBullet2"/>
        <w:numPr>
          <w:ilvl w:val="0"/>
          <w:numId w:val="9"/>
        </w:numPr>
        <w:spacing w:after="160" w:line="259" w:lineRule="auto"/>
        <w:rPr>
          <w:b/>
          <w:sz w:val="24"/>
          <w:szCs w:val="16"/>
        </w:rPr>
      </w:pPr>
      <w:proofErr w:type="spellStart"/>
      <w:r>
        <w:rPr>
          <w:rFonts w:cs="Arial"/>
          <w:b/>
          <w:color w:val="1A1A1B"/>
          <w:sz w:val="22"/>
          <w:szCs w:val="16"/>
          <w:shd w:val="clear" w:color="auto" w:fill="FFFFFF"/>
        </w:rPr>
        <w:t>Edit_Distance</w:t>
      </w:r>
      <w:proofErr w:type="spellEnd"/>
      <w:r w:rsidR="00265A1D" w:rsidRPr="002603E6">
        <w:rPr>
          <w:rFonts w:cs="Arial"/>
          <w:b/>
          <w:color w:val="1A1A1B"/>
          <w:sz w:val="22"/>
          <w:szCs w:val="16"/>
          <w:shd w:val="clear" w:color="auto" w:fill="FFFFFF"/>
        </w:rPr>
        <w:t xml:space="preserve"> </w:t>
      </w:r>
    </w:p>
    <w:p w14:paraId="1033F0AE" w14:textId="75B354CF" w:rsidR="00A3465D" w:rsidRPr="002603E6" w:rsidRDefault="0007430F" w:rsidP="0007430F">
      <w:pPr>
        <w:pStyle w:val="ListBullet2"/>
        <w:numPr>
          <w:ilvl w:val="0"/>
          <w:numId w:val="0"/>
        </w:numPr>
        <w:spacing w:after="160" w:line="259" w:lineRule="auto"/>
        <w:ind w:left="360"/>
        <w:rPr>
          <w:b/>
          <w:sz w:val="24"/>
          <w:szCs w:val="16"/>
        </w:rPr>
      </w:pPr>
      <w:r>
        <w:rPr>
          <w:b/>
          <w:noProof/>
          <w:sz w:val="24"/>
          <w:szCs w:val="16"/>
        </w:rPr>
        <w:drawing>
          <wp:inline distT="0" distB="0" distL="0" distR="0" wp14:anchorId="7BC97385" wp14:editId="573E6AF6">
            <wp:extent cx="4587240" cy="2940506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9-12-09 at 10.29.3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292" cy="29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6C0D" w14:textId="275ADF43" w:rsidR="00265A1D" w:rsidRPr="0007430F" w:rsidRDefault="0007430F" w:rsidP="00A3465D">
      <w:pPr>
        <w:pStyle w:val="ListBullet2"/>
        <w:numPr>
          <w:ilvl w:val="0"/>
          <w:numId w:val="9"/>
        </w:numPr>
        <w:spacing w:after="160" w:line="259" w:lineRule="auto"/>
        <w:rPr>
          <w:b/>
          <w:sz w:val="24"/>
          <w:szCs w:val="16"/>
        </w:rPr>
      </w:pPr>
      <w:r>
        <w:rPr>
          <w:rFonts w:cs="Arial"/>
          <w:b/>
          <w:color w:val="1A1A1B"/>
          <w:sz w:val="22"/>
          <w:szCs w:val="16"/>
          <w:shd w:val="clear" w:color="auto" w:fill="FFFFFF"/>
        </w:rPr>
        <w:t>Main</w:t>
      </w:r>
      <w:r w:rsidR="00265A1D" w:rsidRPr="002603E6">
        <w:rPr>
          <w:rFonts w:cs="Arial"/>
          <w:b/>
          <w:color w:val="1A1A1B"/>
          <w:sz w:val="22"/>
          <w:szCs w:val="16"/>
          <w:shd w:val="clear" w:color="auto" w:fill="FFFFFF"/>
        </w:rPr>
        <w:t xml:space="preserve"> </w:t>
      </w:r>
    </w:p>
    <w:p w14:paraId="7BC7D546" w14:textId="00FCF78F" w:rsidR="0007430F" w:rsidRPr="002603E6" w:rsidRDefault="0007430F" w:rsidP="0007430F">
      <w:pPr>
        <w:pStyle w:val="ListBullet2"/>
        <w:numPr>
          <w:ilvl w:val="0"/>
          <w:numId w:val="0"/>
        </w:numPr>
        <w:spacing w:after="160" w:line="259" w:lineRule="auto"/>
        <w:ind w:left="360"/>
        <w:rPr>
          <w:b/>
          <w:sz w:val="24"/>
          <w:szCs w:val="16"/>
        </w:rPr>
      </w:pPr>
      <w:r>
        <w:rPr>
          <w:b/>
          <w:noProof/>
          <w:sz w:val="24"/>
          <w:szCs w:val="16"/>
        </w:rPr>
        <w:drawing>
          <wp:inline distT="0" distB="0" distL="0" distR="0" wp14:anchorId="03B1D190" wp14:editId="218A3301">
            <wp:extent cx="4328160" cy="404001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9-12-09 at 10.29.3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127" cy="40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9BED" w14:textId="32095236" w:rsidR="004C403D" w:rsidRPr="004C403D" w:rsidRDefault="002603E6" w:rsidP="004C403D">
      <w:pPr>
        <w:pStyle w:val="OffTrack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>Test Cases</w:t>
      </w:r>
      <w:r w:rsidR="004C403D">
        <w:rPr>
          <w:color w:val="auto"/>
          <w:sz w:val="22"/>
          <w:szCs w:val="22"/>
        </w:rPr>
        <w:t xml:space="preserve"> </w:t>
      </w:r>
    </w:p>
    <w:p w14:paraId="2ACB08AA" w14:textId="4DC5CFD5" w:rsidR="002603E6" w:rsidRDefault="0007430F" w:rsidP="004C403D">
      <w:pPr>
        <w:pStyle w:val="OffTrack"/>
        <w:numPr>
          <w:ilvl w:val="0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Test case 1</w:t>
      </w:r>
    </w:p>
    <w:p w14:paraId="38C3034F" w14:textId="19ABB614" w:rsidR="0007430F" w:rsidRDefault="00D24452" w:rsidP="0007430F">
      <w:pPr>
        <w:pStyle w:val="OffTrack"/>
        <w:numPr>
          <w:ilvl w:val="0"/>
          <w:numId w:val="0"/>
        </w:numPr>
        <w:ind w:left="720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</w:rPr>
        <w:drawing>
          <wp:inline distT="0" distB="0" distL="0" distR="0" wp14:anchorId="6B74DAC8" wp14:editId="7CFA095D">
            <wp:extent cx="5562600" cy="1282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12-09 at 10.33.3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97F0" w14:textId="77777777" w:rsidR="00D24452" w:rsidRDefault="0007430F" w:rsidP="00D24452">
      <w:pPr>
        <w:pStyle w:val="OffTrack"/>
        <w:numPr>
          <w:ilvl w:val="0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Test case 2 </w:t>
      </w:r>
    </w:p>
    <w:p w14:paraId="62A800A9" w14:textId="4FB4AD85" w:rsidR="0007430F" w:rsidRPr="00D24452" w:rsidRDefault="00D24452" w:rsidP="00D24452">
      <w:pPr>
        <w:pStyle w:val="OffTrack"/>
        <w:numPr>
          <w:ilvl w:val="0"/>
          <w:numId w:val="0"/>
        </w:numPr>
        <w:ind w:left="720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</w:rPr>
        <w:drawing>
          <wp:inline distT="0" distB="0" distL="0" distR="0" wp14:anchorId="5EB4AFB3" wp14:editId="2FB6E7BC">
            <wp:extent cx="5143500" cy="1397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9-12-09 at 10.33.41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8E1D" w14:textId="215BFF08" w:rsidR="0007430F" w:rsidRDefault="0007430F" w:rsidP="004C403D">
      <w:pPr>
        <w:pStyle w:val="OffTrack"/>
        <w:numPr>
          <w:ilvl w:val="0"/>
          <w:numId w:val="9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Test case 3</w:t>
      </w:r>
    </w:p>
    <w:p w14:paraId="61538F00" w14:textId="2FA87DF8" w:rsidR="0007430F" w:rsidRDefault="00D24452" w:rsidP="0007430F">
      <w:pPr>
        <w:pStyle w:val="OffTrack"/>
        <w:numPr>
          <w:ilvl w:val="0"/>
          <w:numId w:val="0"/>
        </w:numPr>
        <w:ind w:left="720"/>
        <w:rPr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</w:rPr>
        <w:drawing>
          <wp:inline distT="0" distB="0" distL="0" distR="0" wp14:anchorId="6DF5618B" wp14:editId="5475A84B">
            <wp:extent cx="5168900" cy="14224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12-09 at 10.33.47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30F">
      <w:footerReference w:type="default" r:id="rId13"/>
      <w:pgSz w:w="12240" w:h="15840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6D6D3" w14:textId="77777777" w:rsidR="004D40CB" w:rsidRDefault="004D40CB">
      <w:pPr>
        <w:spacing w:after="0" w:line="240" w:lineRule="auto"/>
      </w:pPr>
      <w:r>
        <w:separator/>
      </w:r>
    </w:p>
  </w:endnote>
  <w:endnote w:type="continuationSeparator" w:id="0">
    <w:p w14:paraId="3EF91583" w14:textId="77777777" w:rsidR="004D40CB" w:rsidRDefault="004D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3B313" w14:textId="4A5477CF" w:rsidR="002A792A" w:rsidRDefault="00A3465D">
    <w:pPr>
      <w:pStyle w:val="Footer"/>
    </w:pPr>
    <w:r>
      <w:t>DATA STRUCTURES lab 3</w:t>
    </w:r>
    <w:r w:rsidR="00B932EF">
      <w:t xml:space="preserve"> 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4C403D">
      <w:rPr>
        <w:noProof/>
      </w:rPr>
      <w:t>5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A1F1C" w14:textId="77777777" w:rsidR="004D40CB" w:rsidRDefault="004D40CB">
      <w:pPr>
        <w:spacing w:after="0" w:line="240" w:lineRule="auto"/>
      </w:pPr>
      <w:r>
        <w:separator/>
      </w:r>
    </w:p>
  </w:footnote>
  <w:footnote w:type="continuationSeparator" w:id="0">
    <w:p w14:paraId="78EE956A" w14:textId="77777777" w:rsidR="004D40CB" w:rsidRDefault="004D4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AA09B2"/>
    <w:multiLevelType w:val="hybridMultilevel"/>
    <w:tmpl w:val="3D96E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5502"/>
    <w:multiLevelType w:val="hybridMultilevel"/>
    <w:tmpl w:val="30DCB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54E26"/>
    <w:multiLevelType w:val="hybridMultilevel"/>
    <w:tmpl w:val="A104C0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47203"/>
    <w:multiLevelType w:val="hybridMultilevel"/>
    <w:tmpl w:val="FFD8B5C4"/>
    <w:lvl w:ilvl="0" w:tplc="B5D65E8E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3744D"/>
    <w:multiLevelType w:val="hybridMultilevel"/>
    <w:tmpl w:val="0794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E18B4"/>
    <w:multiLevelType w:val="multilevel"/>
    <w:tmpl w:val="BD90F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E25B1E"/>
    <w:multiLevelType w:val="hybridMultilevel"/>
    <w:tmpl w:val="0F6E6DD4"/>
    <w:lvl w:ilvl="0" w:tplc="FFFFFFFF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D1A32"/>
    <w:multiLevelType w:val="hybridMultilevel"/>
    <w:tmpl w:val="510214B4"/>
    <w:lvl w:ilvl="0" w:tplc="A5008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E3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EE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C3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A4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FE15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0A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0D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BAD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83861"/>
    <w:multiLevelType w:val="hybridMultilevel"/>
    <w:tmpl w:val="D5FA94EC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E5254E"/>
    <w:multiLevelType w:val="multilevel"/>
    <w:tmpl w:val="CB8C3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A933C0"/>
    <w:multiLevelType w:val="hybridMultilevel"/>
    <w:tmpl w:val="EF1C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4"/>
  </w:num>
  <w:num w:numId="5">
    <w:abstractNumId w:val="10"/>
  </w:num>
  <w:num w:numId="6">
    <w:abstractNumId w:val="8"/>
  </w:num>
  <w:num w:numId="7">
    <w:abstractNumId w:val="0"/>
  </w:num>
  <w:num w:numId="8">
    <w:abstractNumId w:val="12"/>
  </w:num>
  <w:num w:numId="9">
    <w:abstractNumId w:val="5"/>
  </w:num>
  <w:num w:numId="10">
    <w:abstractNumId w:val="6"/>
  </w:num>
  <w:num w:numId="11">
    <w:abstractNumId w:val="2"/>
  </w:num>
  <w:num w:numId="12">
    <w:abstractNumId w:val="15"/>
  </w:num>
  <w:num w:numId="13">
    <w:abstractNumId w:val="1"/>
  </w:num>
  <w:num w:numId="14">
    <w:abstractNumId w:val="7"/>
  </w:num>
  <w:num w:numId="15">
    <w:abstractNumId w:val="9"/>
  </w:num>
  <w:num w:numId="1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FFE"/>
    <w:rsid w:val="000049EF"/>
    <w:rsid w:val="000140BE"/>
    <w:rsid w:val="000216CF"/>
    <w:rsid w:val="00022E13"/>
    <w:rsid w:val="000241D5"/>
    <w:rsid w:val="000303C2"/>
    <w:rsid w:val="00031F58"/>
    <w:rsid w:val="000361B1"/>
    <w:rsid w:val="000374D9"/>
    <w:rsid w:val="000449D9"/>
    <w:rsid w:val="0005605E"/>
    <w:rsid w:val="000649B7"/>
    <w:rsid w:val="00066EDF"/>
    <w:rsid w:val="000706B0"/>
    <w:rsid w:val="000714D2"/>
    <w:rsid w:val="0007197D"/>
    <w:rsid w:val="00071A33"/>
    <w:rsid w:val="00072227"/>
    <w:rsid w:val="0007430F"/>
    <w:rsid w:val="0008087C"/>
    <w:rsid w:val="00094634"/>
    <w:rsid w:val="00097071"/>
    <w:rsid w:val="000A0F81"/>
    <w:rsid w:val="000A696F"/>
    <w:rsid w:val="000B6494"/>
    <w:rsid w:val="000C1818"/>
    <w:rsid w:val="000C5060"/>
    <w:rsid w:val="000C5D22"/>
    <w:rsid w:val="000C659C"/>
    <w:rsid w:val="000C65BA"/>
    <w:rsid w:val="000E07DE"/>
    <w:rsid w:val="000E2BD0"/>
    <w:rsid w:val="000F364D"/>
    <w:rsid w:val="000F75B0"/>
    <w:rsid w:val="001005C2"/>
    <w:rsid w:val="0010099B"/>
    <w:rsid w:val="00101C9B"/>
    <w:rsid w:val="00102738"/>
    <w:rsid w:val="00102801"/>
    <w:rsid w:val="00106863"/>
    <w:rsid w:val="00116624"/>
    <w:rsid w:val="001256D3"/>
    <w:rsid w:val="0012723F"/>
    <w:rsid w:val="001364A2"/>
    <w:rsid w:val="001374F5"/>
    <w:rsid w:val="00141B2F"/>
    <w:rsid w:val="00142EDE"/>
    <w:rsid w:val="00145B8B"/>
    <w:rsid w:val="0014626A"/>
    <w:rsid w:val="001466DD"/>
    <w:rsid w:val="0015776C"/>
    <w:rsid w:val="00164CB1"/>
    <w:rsid w:val="0016742E"/>
    <w:rsid w:val="001740D7"/>
    <w:rsid w:val="00182202"/>
    <w:rsid w:val="001825BD"/>
    <w:rsid w:val="001876D4"/>
    <w:rsid w:val="00193E07"/>
    <w:rsid w:val="001A4434"/>
    <w:rsid w:val="001B7FBB"/>
    <w:rsid w:val="001C7960"/>
    <w:rsid w:val="001D0544"/>
    <w:rsid w:val="001D1E92"/>
    <w:rsid w:val="001D467C"/>
    <w:rsid w:val="001D603B"/>
    <w:rsid w:val="001E35FF"/>
    <w:rsid w:val="001E5F0A"/>
    <w:rsid w:val="001F798A"/>
    <w:rsid w:val="002000FB"/>
    <w:rsid w:val="00230290"/>
    <w:rsid w:val="0023698C"/>
    <w:rsid w:val="002429EA"/>
    <w:rsid w:val="0024599F"/>
    <w:rsid w:val="00247B43"/>
    <w:rsid w:val="002603E6"/>
    <w:rsid w:val="00260B39"/>
    <w:rsid w:val="00265A1D"/>
    <w:rsid w:val="0027578E"/>
    <w:rsid w:val="00281A6B"/>
    <w:rsid w:val="00290F73"/>
    <w:rsid w:val="00295268"/>
    <w:rsid w:val="002A1879"/>
    <w:rsid w:val="002A5622"/>
    <w:rsid w:val="002A6F6C"/>
    <w:rsid w:val="002A7158"/>
    <w:rsid w:val="002A792A"/>
    <w:rsid w:val="002B4771"/>
    <w:rsid w:val="002B5A7A"/>
    <w:rsid w:val="002B75B6"/>
    <w:rsid w:val="002D15B5"/>
    <w:rsid w:val="003043A0"/>
    <w:rsid w:val="0030584A"/>
    <w:rsid w:val="00307072"/>
    <w:rsid w:val="00307BB7"/>
    <w:rsid w:val="003203C6"/>
    <w:rsid w:val="00322C13"/>
    <w:rsid w:val="003339DE"/>
    <w:rsid w:val="00337F4A"/>
    <w:rsid w:val="0034644C"/>
    <w:rsid w:val="00346DF0"/>
    <w:rsid w:val="003514FB"/>
    <w:rsid w:val="003570EF"/>
    <w:rsid w:val="00361504"/>
    <w:rsid w:val="003638E9"/>
    <w:rsid w:val="00382BBD"/>
    <w:rsid w:val="00387081"/>
    <w:rsid w:val="003909A0"/>
    <w:rsid w:val="00396886"/>
    <w:rsid w:val="00396DD3"/>
    <w:rsid w:val="003A5998"/>
    <w:rsid w:val="003B560D"/>
    <w:rsid w:val="003C4D95"/>
    <w:rsid w:val="003D203D"/>
    <w:rsid w:val="003D2801"/>
    <w:rsid w:val="003E0FBC"/>
    <w:rsid w:val="003E48F5"/>
    <w:rsid w:val="003E7AA5"/>
    <w:rsid w:val="003F36AA"/>
    <w:rsid w:val="003F4BD3"/>
    <w:rsid w:val="00402E73"/>
    <w:rsid w:val="004131C1"/>
    <w:rsid w:val="00415810"/>
    <w:rsid w:val="004223A9"/>
    <w:rsid w:val="00430B26"/>
    <w:rsid w:val="0043115D"/>
    <w:rsid w:val="004366DC"/>
    <w:rsid w:val="00442436"/>
    <w:rsid w:val="004548D6"/>
    <w:rsid w:val="00466863"/>
    <w:rsid w:val="00472B9E"/>
    <w:rsid w:val="00473B98"/>
    <w:rsid w:val="00476EC2"/>
    <w:rsid w:val="004903D6"/>
    <w:rsid w:val="00493DDD"/>
    <w:rsid w:val="00494AA8"/>
    <w:rsid w:val="004A584E"/>
    <w:rsid w:val="004B5EAA"/>
    <w:rsid w:val="004B6694"/>
    <w:rsid w:val="004B7477"/>
    <w:rsid w:val="004B78E7"/>
    <w:rsid w:val="004C403D"/>
    <w:rsid w:val="004C7FDF"/>
    <w:rsid w:val="004D12F2"/>
    <w:rsid w:val="004D406B"/>
    <w:rsid w:val="004D40CB"/>
    <w:rsid w:val="004F0C33"/>
    <w:rsid w:val="004F4AFE"/>
    <w:rsid w:val="005006B4"/>
    <w:rsid w:val="005012F4"/>
    <w:rsid w:val="00501693"/>
    <w:rsid w:val="00502860"/>
    <w:rsid w:val="00523E40"/>
    <w:rsid w:val="005310A6"/>
    <w:rsid w:val="00542466"/>
    <w:rsid w:val="00552EC4"/>
    <w:rsid w:val="00555268"/>
    <w:rsid w:val="00555A14"/>
    <w:rsid w:val="00556179"/>
    <w:rsid w:val="005650B7"/>
    <w:rsid w:val="0058590B"/>
    <w:rsid w:val="00585C96"/>
    <w:rsid w:val="005877D7"/>
    <w:rsid w:val="005933C4"/>
    <w:rsid w:val="00593ACF"/>
    <w:rsid w:val="005961C5"/>
    <w:rsid w:val="005A0BC2"/>
    <w:rsid w:val="005A3649"/>
    <w:rsid w:val="005A5772"/>
    <w:rsid w:val="005A63D5"/>
    <w:rsid w:val="005B0AAC"/>
    <w:rsid w:val="005B3706"/>
    <w:rsid w:val="005B653B"/>
    <w:rsid w:val="005C17AF"/>
    <w:rsid w:val="005D5AA7"/>
    <w:rsid w:val="005F29DB"/>
    <w:rsid w:val="005F6ACD"/>
    <w:rsid w:val="005F6BB9"/>
    <w:rsid w:val="0060786E"/>
    <w:rsid w:val="00611C34"/>
    <w:rsid w:val="006205F4"/>
    <w:rsid w:val="006228EE"/>
    <w:rsid w:val="006278F6"/>
    <w:rsid w:val="0063266E"/>
    <w:rsid w:val="00637920"/>
    <w:rsid w:val="006440E9"/>
    <w:rsid w:val="00644206"/>
    <w:rsid w:val="00660017"/>
    <w:rsid w:val="00667F51"/>
    <w:rsid w:val="006A1D0F"/>
    <w:rsid w:val="006A29F5"/>
    <w:rsid w:val="006A6DF7"/>
    <w:rsid w:val="006B64A8"/>
    <w:rsid w:val="006C3702"/>
    <w:rsid w:val="006C4653"/>
    <w:rsid w:val="006C4E58"/>
    <w:rsid w:val="006C724C"/>
    <w:rsid w:val="006D2A66"/>
    <w:rsid w:val="006D480F"/>
    <w:rsid w:val="006D5646"/>
    <w:rsid w:val="006D737C"/>
    <w:rsid w:val="006F07D7"/>
    <w:rsid w:val="006F09B5"/>
    <w:rsid w:val="00721F19"/>
    <w:rsid w:val="007221EA"/>
    <w:rsid w:val="007234D9"/>
    <w:rsid w:val="007262F2"/>
    <w:rsid w:val="00726F54"/>
    <w:rsid w:val="007310D3"/>
    <w:rsid w:val="00742AA7"/>
    <w:rsid w:val="00754163"/>
    <w:rsid w:val="007577D5"/>
    <w:rsid w:val="00757D75"/>
    <w:rsid w:val="0076012B"/>
    <w:rsid w:val="00765AF3"/>
    <w:rsid w:val="00771172"/>
    <w:rsid w:val="0078112B"/>
    <w:rsid w:val="00797BCE"/>
    <w:rsid w:val="007B0EB3"/>
    <w:rsid w:val="007B216E"/>
    <w:rsid w:val="007C2386"/>
    <w:rsid w:val="007C4578"/>
    <w:rsid w:val="007C6EEA"/>
    <w:rsid w:val="007D3ADF"/>
    <w:rsid w:val="007E5A4D"/>
    <w:rsid w:val="007F0068"/>
    <w:rsid w:val="007F71AA"/>
    <w:rsid w:val="007F7FFE"/>
    <w:rsid w:val="00815FBB"/>
    <w:rsid w:val="008206F3"/>
    <w:rsid w:val="0082122D"/>
    <w:rsid w:val="00821339"/>
    <w:rsid w:val="00823C88"/>
    <w:rsid w:val="00827119"/>
    <w:rsid w:val="00831645"/>
    <w:rsid w:val="00834D6F"/>
    <w:rsid w:val="008452CF"/>
    <w:rsid w:val="0085262E"/>
    <w:rsid w:val="00854839"/>
    <w:rsid w:val="00854C84"/>
    <w:rsid w:val="008725BC"/>
    <w:rsid w:val="0087286A"/>
    <w:rsid w:val="008821E2"/>
    <w:rsid w:val="00883C6D"/>
    <w:rsid w:val="00890943"/>
    <w:rsid w:val="00890F18"/>
    <w:rsid w:val="00893936"/>
    <w:rsid w:val="008A1E55"/>
    <w:rsid w:val="008A5BAD"/>
    <w:rsid w:val="008B4B02"/>
    <w:rsid w:val="008B79C4"/>
    <w:rsid w:val="008C16DB"/>
    <w:rsid w:val="008C2666"/>
    <w:rsid w:val="008C3BF6"/>
    <w:rsid w:val="008C543B"/>
    <w:rsid w:val="008D0FAE"/>
    <w:rsid w:val="008D25BF"/>
    <w:rsid w:val="008D74CE"/>
    <w:rsid w:val="008F7817"/>
    <w:rsid w:val="00910007"/>
    <w:rsid w:val="00910060"/>
    <w:rsid w:val="0091445C"/>
    <w:rsid w:val="00920E90"/>
    <w:rsid w:val="00927907"/>
    <w:rsid w:val="009324E5"/>
    <w:rsid w:val="00935DBA"/>
    <w:rsid w:val="009378EB"/>
    <w:rsid w:val="00943FEB"/>
    <w:rsid w:val="00945CD1"/>
    <w:rsid w:val="0095619B"/>
    <w:rsid w:val="00956514"/>
    <w:rsid w:val="00962226"/>
    <w:rsid w:val="00966B68"/>
    <w:rsid w:val="00966E55"/>
    <w:rsid w:val="009741A7"/>
    <w:rsid w:val="009804AA"/>
    <w:rsid w:val="00983EAC"/>
    <w:rsid w:val="0098534F"/>
    <w:rsid w:val="0098738A"/>
    <w:rsid w:val="00993614"/>
    <w:rsid w:val="00995549"/>
    <w:rsid w:val="00997CEE"/>
    <w:rsid w:val="009A2858"/>
    <w:rsid w:val="009A341A"/>
    <w:rsid w:val="009C0505"/>
    <w:rsid w:val="009D2045"/>
    <w:rsid w:val="009D2834"/>
    <w:rsid w:val="009D728A"/>
    <w:rsid w:val="009E474D"/>
    <w:rsid w:val="009E4E96"/>
    <w:rsid w:val="009F206B"/>
    <w:rsid w:val="00A04677"/>
    <w:rsid w:val="00A05C71"/>
    <w:rsid w:val="00A1130B"/>
    <w:rsid w:val="00A11525"/>
    <w:rsid w:val="00A15255"/>
    <w:rsid w:val="00A160B1"/>
    <w:rsid w:val="00A24E60"/>
    <w:rsid w:val="00A32A28"/>
    <w:rsid w:val="00A33FDA"/>
    <w:rsid w:val="00A3465D"/>
    <w:rsid w:val="00A42991"/>
    <w:rsid w:val="00A479C4"/>
    <w:rsid w:val="00A52683"/>
    <w:rsid w:val="00A569CD"/>
    <w:rsid w:val="00A61F37"/>
    <w:rsid w:val="00A628E6"/>
    <w:rsid w:val="00A72E08"/>
    <w:rsid w:val="00A7498F"/>
    <w:rsid w:val="00A75C9A"/>
    <w:rsid w:val="00A85872"/>
    <w:rsid w:val="00A87A1C"/>
    <w:rsid w:val="00A917C0"/>
    <w:rsid w:val="00A9627A"/>
    <w:rsid w:val="00AB08ED"/>
    <w:rsid w:val="00AB17FC"/>
    <w:rsid w:val="00AB1910"/>
    <w:rsid w:val="00AB47EE"/>
    <w:rsid w:val="00AB674C"/>
    <w:rsid w:val="00AD65D8"/>
    <w:rsid w:val="00AF3E64"/>
    <w:rsid w:val="00AF77CE"/>
    <w:rsid w:val="00B00FF8"/>
    <w:rsid w:val="00B16AD0"/>
    <w:rsid w:val="00B22ED9"/>
    <w:rsid w:val="00B2495B"/>
    <w:rsid w:val="00B326C3"/>
    <w:rsid w:val="00B3358F"/>
    <w:rsid w:val="00B36C57"/>
    <w:rsid w:val="00B36D8C"/>
    <w:rsid w:val="00B4688C"/>
    <w:rsid w:val="00B47777"/>
    <w:rsid w:val="00B50064"/>
    <w:rsid w:val="00B55692"/>
    <w:rsid w:val="00B600AF"/>
    <w:rsid w:val="00B62FE8"/>
    <w:rsid w:val="00B66E4B"/>
    <w:rsid w:val="00B8736D"/>
    <w:rsid w:val="00B87FAD"/>
    <w:rsid w:val="00B908CB"/>
    <w:rsid w:val="00B932EF"/>
    <w:rsid w:val="00BA0048"/>
    <w:rsid w:val="00BA1E0E"/>
    <w:rsid w:val="00BA5A1F"/>
    <w:rsid w:val="00BB096A"/>
    <w:rsid w:val="00BB2959"/>
    <w:rsid w:val="00BB7DEB"/>
    <w:rsid w:val="00BC52C6"/>
    <w:rsid w:val="00BC7662"/>
    <w:rsid w:val="00BD4E5D"/>
    <w:rsid w:val="00BD61B4"/>
    <w:rsid w:val="00BE25B9"/>
    <w:rsid w:val="00BF2918"/>
    <w:rsid w:val="00BF4416"/>
    <w:rsid w:val="00C01E23"/>
    <w:rsid w:val="00C0408B"/>
    <w:rsid w:val="00C07AEC"/>
    <w:rsid w:val="00C22BAB"/>
    <w:rsid w:val="00C3688B"/>
    <w:rsid w:val="00C401FC"/>
    <w:rsid w:val="00C40E10"/>
    <w:rsid w:val="00C41381"/>
    <w:rsid w:val="00C4211F"/>
    <w:rsid w:val="00C4593E"/>
    <w:rsid w:val="00C514E8"/>
    <w:rsid w:val="00C56B2D"/>
    <w:rsid w:val="00C60584"/>
    <w:rsid w:val="00C62CD6"/>
    <w:rsid w:val="00C72B2A"/>
    <w:rsid w:val="00CA17FC"/>
    <w:rsid w:val="00CA529A"/>
    <w:rsid w:val="00CC429B"/>
    <w:rsid w:val="00CD2F72"/>
    <w:rsid w:val="00CE1993"/>
    <w:rsid w:val="00CE5FFC"/>
    <w:rsid w:val="00CF6D85"/>
    <w:rsid w:val="00D102F8"/>
    <w:rsid w:val="00D13D62"/>
    <w:rsid w:val="00D17167"/>
    <w:rsid w:val="00D24452"/>
    <w:rsid w:val="00D25E8F"/>
    <w:rsid w:val="00D3023B"/>
    <w:rsid w:val="00D30A01"/>
    <w:rsid w:val="00D32379"/>
    <w:rsid w:val="00D34246"/>
    <w:rsid w:val="00D40B82"/>
    <w:rsid w:val="00D51D87"/>
    <w:rsid w:val="00D55D19"/>
    <w:rsid w:val="00D63076"/>
    <w:rsid w:val="00D64860"/>
    <w:rsid w:val="00D678F1"/>
    <w:rsid w:val="00D72C00"/>
    <w:rsid w:val="00D77D4B"/>
    <w:rsid w:val="00D94AEB"/>
    <w:rsid w:val="00DE6B11"/>
    <w:rsid w:val="00E05892"/>
    <w:rsid w:val="00E1416C"/>
    <w:rsid w:val="00E1615F"/>
    <w:rsid w:val="00E250A4"/>
    <w:rsid w:val="00E262A0"/>
    <w:rsid w:val="00E27C17"/>
    <w:rsid w:val="00E3152E"/>
    <w:rsid w:val="00E319E9"/>
    <w:rsid w:val="00E32D4A"/>
    <w:rsid w:val="00E32DD9"/>
    <w:rsid w:val="00E47901"/>
    <w:rsid w:val="00E53BEE"/>
    <w:rsid w:val="00E57282"/>
    <w:rsid w:val="00E60561"/>
    <w:rsid w:val="00E618DA"/>
    <w:rsid w:val="00E62D72"/>
    <w:rsid w:val="00E64A26"/>
    <w:rsid w:val="00E814A4"/>
    <w:rsid w:val="00E85CD2"/>
    <w:rsid w:val="00EA50D4"/>
    <w:rsid w:val="00EB5665"/>
    <w:rsid w:val="00EC009D"/>
    <w:rsid w:val="00EC0FC9"/>
    <w:rsid w:val="00EC6F2C"/>
    <w:rsid w:val="00ED6A79"/>
    <w:rsid w:val="00EE5BC7"/>
    <w:rsid w:val="00EE7671"/>
    <w:rsid w:val="00EE7820"/>
    <w:rsid w:val="00EF3092"/>
    <w:rsid w:val="00F00D6E"/>
    <w:rsid w:val="00F01FFD"/>
    <w:rsid w:val="00F03F72"/>
    <w:rsid w:val="00F06BBE"/>
    <w:rsid w:val="00F21C44"/>
    <w:rsid w:val="00F227D7"/>
    <w:rsid w:val="00F349B6"/>
    <w:rsid w:val="00F41A3B"/>
    <w:rsid w:val="00F661DE"/>
    <w:rsid w:val="00F7268F"/>
    <w:rsid w:val="00F75784"/>
    <w:rsid w:val="00F76641"/>
    <w:rsid w:val="00F7674D"/>
    <w:rsid w:val="00F801D7"/>
    <w:rsid w:val="00F80CC7"/>
    <w:rsid w:val="00F865D0"/>
    <w:rsid w:val="00F866F3"/>
    <w:rsid w:val="00F87376"/>
    <w:rsid w:val="00F944A9"/>
    <w:rsid w:val="00F97689"/>
    <w:rsid w:val="00FA14B5"/>
    <w:rsid w:val="00FA4062"/>
    <w:rsid w:val="00FB3BA2"/>
    <w:rsid w:val="00FC5375"/>
    <w:rsid w:val="00FC7771"/>
    <w:rsid w:val="00FD6A00"/>
    <w:rsid w:val="00FE165F"/>
    <w:rsid w:val="00FE20BD"/>
    <w:rsid w:val="00FE395E"/>
    <w:rsid w:val="00FE4E21"/>
    <w:rsid w:val="00FE64D4"/>
    <w:rsid w:val="00FE7A28"/>
    <w:rsid w:val="00FF4DDB"/>
    <w:rsid w:val="00FF7B2E"/>
    <w:rsid w:val="02C518C7"/>
    <w:rsid w:val="09EC8B8A"/>
    <w:rsid w:val="1002C391"/>
    <w:rsid w:val="121B72F0"/>
    <w:rsid w:val="12B174F9"/>
    <w:rsid w:val="23F41686"/>
    <w:rsid w:val="361182E6"/>
    <w:rsid w:val="40AB6F56"/>
    <w:rsid w:val="44795113"/>
    <w:rsid w:val="45447B9A"/>
    <w:rsid w:val="4C67F861"/>
    <w:rsid w:val="51839239"/>
    <w:rsid w:val="5C4B43A9"/>
    <w:rsid w:val="5CDBDAC3"/>
    <w:rsid w:val="60C574D1"/>
    <w:rsid w:val="6762AF86"/>
    <w:rsid w:val="72BF4269"/>
    <w:rsid w:val="7479939C"/>
    <w:rsid w:val="7601320F"/>
    <w:rsid w:val="77D96B04"/>
    <w:rsid w:val="7B569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D3343"/>
  <w15:chartTrackingRefBased/>
  <w15:docId w15:val="{D703F878-B9B4-4178-AC15-CC2641F9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8535F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535F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2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3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6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4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5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48535F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48535F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6A7A8C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3514FB"/>
    <w:pPr>
      <w:ind w:left="720"/>
      <w:contextualSpacing/>
    </w:pPr>
  </w:style>
  <w:style w:type="character" w:customStyle="1" w:styleId="pl-k">
    <w:name w:val="pl-k"/>
    <w:basedOn w:val="DefaultParagraphFont"/>
    <w:rsid w:val="005961C5"/>
  </w:style>
  <w:style w:type="character" w:customStyle="1" w:styleId="pl-c1">
    <w:name w:val="pl-c1"/>
    <w:basedOn w:val="DefaultParagraphFont"/>
    <w:rsid w:val="005961C5"/>
  </w:style>
  <w:style w:type="character" w:customStyle="1" w:styleId="pl-v">
    <w:name w:val="pl-v"/>
    <w:basedOn w:val="DefaultParagraphFont"/>
    <w:rsid w:val="005961C5"/>
  </w:style>
  <w:style w:type="character" w:customStyle="1" w:styleId="pl-s">
    <w:name w:val="pl-s"/>
    <w:basedOn w:val="DefaultParagraphFont"/>
    <w:rsid w:val="005961C5"/>
  </w:style>
  <w:style w:type="character" w:customStyle="1" w:styleId="pl-pds">
    <w:name w:val="pl-pds"/>
    <w:basedOn w:val="DefaultParagraphFont"/>
    <w:rsid w:val="005961C5"/>
  </w:style>
  <w:style w:type="table" w:styleId="PlainTable2">
    <w:name w:val="Plain Table 2"/>
    <w:basedOn w:val="TableNormal"/>
    <w:uiPriority w:val="42"/>
    <w:rsid w:val="009804AA"/>
    <w:pPr>
      <w:spacing w:after="0" w:line="240" w:lineRule="auto"/>
    </w:pPr>
    <w:tblPr>
      <w:tblStyleRowBandSize w:val="1"/>
      <w:tblStyleColBandSize w:val="1"/>
      <w:tblBorders>
        <w:top w:val="single" w:sz="4" w:space="0" w:color="8B98A8" w:themeColor="text1" w:themeTint="80"/>
        <w:bottom w:val="single" w:sz="4" w:space="0" w:color="8B98A8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B98A8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B98A8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B98A8" w:themeColor="text1" w:themeTint="80"/>
          <w:right w:val="single" w:sz="4" w:space="0" w:color="8B98A8" w:themeColor="text1" w:themeTint="80"/>
        </w:tcBorders>
      </w:tcPr>
    </w:tblStylePr>
    <w:tblStylePr w:type="band2Vert">
      <w:tblPr/>
      <w:tcPr>
        <w:tcBorders>
          <w:left w:val="single" w:sz="4" w:space="0" w:color="8B98A8" w:themeColor="text1" w:themeTint="80"/>
          <w:right w:val="single" w:sz="4" w:space="0" w:color="8B98A8" w:themeColor="text1" w:themeTint="80"/>
        </w:tcBorders>
      </w:tcPr>
    </w:tblStylePr>
    <w:tblStylePr w:type="band1Horz">
      <w:tblPr/>
      <w:tcPr>
        <w:tcBorders>
          <w:top w:val="single" w:sz="4" w:space="0" w:color="8B98A8" w:themeColor="text1" w:themeTint="80"/>
          <w:bottom w:val="single" w:sz="4" w:space="0" w:color="8B98A8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2134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15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zavalaana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808B66F4344EA0940AD2C41578B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6F802-855D-44B5-8E1B-7CDF1969C8AA}"/>
      </w:docPartPr>
      <w:docPartBody>
        <w:p w:rsidR="007F36B7" w:rsidRDefault="005012F4" w:rsidP="005012F4">
          <w:pPr>
            <w:pStyle w:val="5D808B66F4344EA0940AD2C41578B2F7"/>
          </w:pPr>
          <w:r>
            <w:t>Project Name: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51C"/>
    <w:rsid w:val="00134A63"/>
    <w:rsid w:val="00274CBB"/>
    <w:rsid w:val="0036570D"/>
    <w:rsid w:val="00392937"/>
    <w:rsid w:val="005012F4"/>
    <w:rsid w:val="007F36B7"/>
    <w:rsid w:val="00A2051C"/>
    <w:rsid w:val="00A57891"/>
    <w:rsid w:val="00A966A1"/>
    <w:rsid w:val="00AD4434"/>
    <w:rsid w:val="00B829AF"/>
    <w:rsid w:val="00BA4B20"/>
    <w:rsid w:val="00C328C1"/>
    <w:rsid w:val="00D4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E90D1985344BFCBD0E325240FDF6C7">
    <w:name w:val="D2E90D1985344BFCBD0E325240FDF6C7"/>
  </w:style>
  <w:style w:type="paragraph" w:customStyle="1" w:styleId="14CB478D5F3242EF93C622E68613D06F">
    <w:name w:val="14CB478D5F3242EF93C622E68613D06F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582D18FD5DC2415AB4909F5AD54EFAC5">
    <w:name w:val="582D18FD5DC2415AB4909F5AD54EFAC5"/>
  </w:style>
  <w:style w:type="paragraph" w:customStyle="1" w:styleId="CB1985A13E074C3FAB78BEA5C730593C">
    <w:name w:val="CB1985A13E074C3FAB78BEA5C730593C"/>
  </w:style>
  <w:style w:type="paragraph" w:customStyle="1" w:styleId="76FC3F8E68A04583A41929B5347F1C9F">
    <w:name w:val="76FC3F8E68A04583A41929B5347F1C9F"/>
  </w:style>
  <w:style w:type="paragraph" w:customStyle="1" w:styleId="623DCA23B2434E4FB84DB2425C200C24">
    <w:name w:val="623DCA23B2434E4FB84DB2425C200C24"/>
  </w:style>
  <w:style w:type="paragraph" w:customStyle="1" w:styleId="78994EA76A7E4D8C8A456534FE3C5B1C">
    <w:name w:val="78994EA76A7E4D8C8A456534FE3C5B1C"/>
  </w:style>
  <w:style w:type="paragraph" w:customStyle="1" w:styleId="1B8AD486B61046CDB3FB9155E054D659">
    <w:name w:val="1B8AD486B61046CDB3FB9155E054D659"/>
  </w:style>
  <w:style w:type="paragraph" w:customStyle="1" w:styleId="B18C97A1D22045C1925D4DDB731CCA83">
    <w:name w:val="B18C97A1D22045C1925D4DDB731CCA83"/>
  </w:style>
  <w:style w:type="paragraph" w:customStyle="1" w:styleId="76301458D4194F61B6B9A3C948DD079E">
    <w:name w:val="76301458D4194F61B6B9A3C948DD079E"/>
  </w:style>
  <w:style w:type="paragraph" w:customStyle="1" w:styleId="E13842F5430947A093373485015BE7DB">
    <w:name w:val="E13842F5430947A093373485015BE7DB"/>
  </w:style>
  <w:style w:type="paragraph" w:customStyle="1" w:styleId="1212D8DE7EF9409EB58F7939A4789D3F">
    <w:name w:val="1212D8DE7EF9409EB58F7939A4789D3F"/>
  </w:style>
  <w:style w:type="paragraph" w:customStyle="1" w:styleId="8117FEFAEBB5494ABA6622F08FE87459">
    <w:name w:val="8117FEFAEBB5494ABA6622F08FE87459"/>
  </w:style>
  <w:style w:type="paragraph" w:customStyle="1" w:styleId="DD60A78FFCB943E9ABBD9E0904DCA725">
    <w:name w:val="DD60A78FFCB943E9ABBD9E0904DCA725"/>
  </w:style>
  <w:style w:type="paragraph" w:customStyle="1" w:styleId="E21D0A60990542F3A16441D68FC9E96E">
    <w:name w:val="E21D0A60990542F3A16441D68FC9E96E"/>
  </w:style>
  <w:style w:type="paragraph" w:customStyle="1" w:styleId="A6B1F648AB7341B48E75A4ACC1EEE0BF">
    <w:name w:val="A6B1F648AB7341B48E75A4ACC1EEE0BF"/>
  </w:style>
  <w:style w:type="paragraph" w:customStyle="1" w:styleId="4A13F119E876419BA488E56A1BF2FAC5">
    <w:name w:val="4A13F119E876419BA488E56A1BF2FAC5"/>
  </w:style>
  <w:style w:type="paragraph" w:customStyle="1" w:styleId="A46AC43A1B574FD9BEDBA5B427365307">
    <w:name w:val="A46AC43A1B574FD9BEDBA5B427365307"/>
  </w:style>
  <w:style w:type="paragraph" w:customStyle="1" w:styleId="8312C08C9EC6456D89632AEC0D43AA54">
    <w:name w:val="8312C08C9EC6456D89632AEC0D43AA54"/>
  </w:style>
  <w:style w:type="paragraph" w:customStyle="1" w:styleId="8CFB2551F67643769AE46E07C6A7C818">
    <w:name w:val="8CFB2551F67643769AE46E07C6A7C818"/>
  </w:style>
  <w:style w:type="paragraph" w:customStyle="1" w:styleId="816D76D7492A48F99D1F865F8262A5EC">
    <w:name w:val="816D76D7492A48F99D1F865F8262A5EC"/>
  </w:style>
  <w:style w:type="paragraph" w:customStyle="1" w:styleId="A5219292ACD84150858DAB7C574CAFDF">
    <w:name w:val="A5219292ACD84150858DAB7C574CAFDF"/>
  </w:style>
  <w:style w:type="paragraph" w:customStyle="1" w:styleId="1CC22EC79ABD408BA7F8E657AC786E90">
    <w:name w:val="1CC22EC79ABD408BA7F8E657AC786E90"/>
  </w:style>
  <w:style w:type="paragraph" w:customStyle="1" w:styleId="8E64D413F9944E40B2DFF6AC257D90CE">
    <w:name w:val="8E64D413F9944E40B2DFF6AC257D90CE"/>
  </w:style>
  <w:style w:type="paragraph" w:customStyle="1" w:styleId="CA5B08BCBAD94309AA88EF7044BBF99C">
    <w:name w:val="CA5B08BCBAD94309AA88EF7044BBF99C"/>
  </w:style>
  <w:style w:type="paragraph" w:customStyle="1" w:styleId="8976E083C61D4F59AA3B0700736D92FA">
    <w:name w:val="8976E083C61D4F59AA3B0700736D92FA"/>
  </w:style>
  <w:style w:type="paragraph" w:customStyle="1" w:styleId="3E46C8D91ED6426A936FC04CC78E244E">
    <w:name w:val="3E46C8D91ED6426A936FC04CC78E244E"/>
  </w:style>
  <w:style w:type="paragraph" w:customStyle="1" w:styleId="AE1FA109025341C5BC1E910440A24E57">
    <w:name w:val="AE1FA109025341C5BC1E910440A24E57"/>
  </w:style>
  <w:style w:type="paragraph" w:customStyle="1" w:styleId="42BC4FC0A0314083AB51694111B6DEFC">
    <w:name w:val="42BC4FC0A0314083AB51694111B6DEFC"/>
  </w:style>
  <w:style w:type="paragraph" w:customStyle="1" w:styleId="F7CC41C2B39247C0ADC356B50A9E2D59">
    <w:name w:val="F7CC41C2B39247C0ADC356B50A9E2D59"/>
  </w:style>
  <w:style w:type="paragraph" w:customStyle="1" w:styleId="A9364FCE543A4EEBAF6D4571BD43E997">
    <w:name w:val="A9364FCE543A4EEBAF6D4571BD43E997"/>
  </w:style>
  <w:style w:type="paragraph" w:customStyle="1" w:styleId="5995D867D3DB440F9B5F24D25ED90325">
    <w:name w:val="5995D867D3DB440F9B5F24D25ED90325"/>
  </w:style>
  <w:style w:type="paragraph" w:customStyle="1" w:styleId="544337BF55594E52B09E8F56E64E8748">
    <w:name w:val="544337BF55594E52B09E8F56E64E8748"/>
  </w:style>
  <w:style w:type="paragraph" w:customStyle="1" w:styleId="49A7620F6E3146CD92E681745F389916">
    <w:name w:val="49A7620F6E3146CD92E681745F389916"/>
  </w:style>
  <w:style w:type="paragraph" w:customStyle="1" w:styleId="F76FEAABB88A453DA40193523536B71B">
    <w:name w:val="F76FEAABB88A453DA40193523536B71B"/>
  </w:style>
  <w:style w:type="paragraph" w:customStyle="1" w:styleId="1FDFF299CD774CEF9F3A10CD739F33FC">
    <w:name w:val="1FDFF299CD774CEF9F3A10CD739F33FC"/>
  </w:style>
  <w:style w:type="paragraph" w:customStyle="1" w:styleId="A0EF887912B441A881D648ADEE95E0F4">
    <w:name w:val="A0EF887912B441A881D648ADEE95E0F4"/>
  </w:style>
  <w:style w:type="paragraph" w:customStyle="1" w:styleId="FE205F72CA5A472FABD09212033E3A45">
    <w:name w:val="FE205F72CA5A472FABD09212033E3A45"/>
  </w:style>
  <w:style w:type="paragraph" w:customStyle="1" w:styleId="5FEEE3CCB2634F7DBCA34E837444255E">
    <w:name w:val="5FEEE3CCB2634F7DBCA34E837444255E"/>
  </w:style>
  <w:style w:type="paragraph" w:customStyle="1" w:styleId="DF0E5ED907BD404195E926096556C6FB">
    <w:name w:val="DF0E5ED907BD404195E926096556C6FB"/>
  </w:style>
  <w:style w:type="paragraph" w:customStyle="1" w:styleId="9DB1ED869D3A4A49954726EBD845C858">
    <w:name w:val="9DB1ED869D3A4A49954726EBD845C858"/>
  </w:style>
  <w:style w:type="paragraph" w:customStyle="1" w:styleId="28E50AAD182648AA82D8D700783975A4">
    <w:name w:val="28E50AAD182648AA82D8D700783975A4"/>
  </w:style>
  <w:style w:type="paragraph" w:customStyle="1" w:styleId="552571FB3FFF48B884FDD22D82E7DAE3">
    <w:name w:val="552571FB3FFF48B884FDD22D82E7DAE3"/>
  </w:style>
  <w:style w:type="paragraph" w:customStyle="1" w:styleId="E83C33F70208430E85BC1056D004DACA">
    <w:name w:val="E83C33F70208430E85BC1056D004DACA"/>
  </w:style>
  <w:style w:type="paragraph" w:customStyle="1" w:styleId="9D15F73603264608B5C52534506D48F9">
    <w:name w:val="9D15F73603264608B5C52534506D48F9"/>
  </w:style>
  <w:style w:type="paragraph" w:customStyle="1" w:styleId="4ED2450637604F10AD656BB16892A145">
    <w:name w:val="4ED2450637604F10AD656BB16892A145"/>
  </w:style>
  <w:style w:type="paragraph" w:customStyle="1" w:styleId="4E43648EFE3542C7B2918919F31A1B1F">
    <w:name w:val="4E43648EFE3542C7B2918919F31A1B1F"/>
  </w:style>
  <w:style w:type="paragraph" w:customStyle="1" w:styleId="510F1D759EEB40339A666A6379E2D0D6">
    <w:name w:val="510F1D759EEB40339A666A6379E2D0D6"/>
  </w:style>
  <w:style w:type="paragraph" w:customStyle="1" w:styleId="8D870AF361F2498ABFB3EF8C456111A4">
    <w:name w:val="8D870AF361F2498ABFB3EF8C456111A4"/>
  </w:style>
  <w:style w:type="paragraph" w:customStyle="1" w:styleId="B2C62D0BA04443BDAF23F4DFB1BF93E1">
    <w:name w:val="B2C62D0BA04443BDAF23F4DFB1BF93E1"/>
  </w:style>
  <w:style w:type="paragraph" w:customStyle="1" w:styleId="D5FF6F602A87416084A0F98D3F5A8441">
    <w:name w:val="D5FF6F602A87416084A0F98D3F5A8441"/>
  </w:style>
  <w:style w:type="paragraph" w:customStyle="1" w:styleId="6373BEEEC81641438D289AFD767F05CB">
    <w:name w:val="6373BEEEC81641438D289AFD767F05CB"/>
  </w:style>
  <w:style w:type="paragraph" w:customStyle="1" w:styleId="025A04C9F4B5468BA8CBF01E54AEC4A5">
    <w:name w:val="025A04C9F4B5468BA8CBF01E54AEC4A5"/>
  </w:style>
  <w:style w:type="paragraph" w:customStyle="1" w:styleId="CF176792F1C146EAB544C5B7967100B2">
    <w:name w:val="CF176792F1C146EAB544C5B7967100B2"/>
    <w:rsid w:val="00A2051C"/>
  </w:style>
  <w:style w:type="paragraph" w:customStyle="1" w:styleId="D173E45BE74545358C7C58DD5E2A9747">
    <w:name w:val="D173E45BE74545358C7C58DD5E2A9747"/>
    <w:rsid w:val="00A2051C"/>
  </w:style>
  <w:style w:type="paragraph" w:customStyle="1" w:styleId="F8F56650920D4C3FA9D65FF6940CD47B">
    <w:name w:val="F8F56650920D4C3FA9D65FF6940CD47B"/>
    <w:rsid w:val="00A2051C"/>
  </w:style>
  <w:style w:type="paragraph" w:customStyle="1" w:styleId="5D808B66F4344EA0940AD2C41578B2F7">
    <w:name w:val="5D808B66F4344EA0940AD2C41578B2F7"/>
    <w:rsid w:val="005012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2E353D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C:\Users\azavalaana\AppData\Roaming\Microsoft\Templates\Project status report (Red design).dotx</Template>
  <TotalTime>528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Zavala Anaya, Antonio</cp:lastModifiedBy>
  <cp:revision>8</cp:revision>
  <cp:lastPrinted>2012-12-03T18:15:00Z</cp:lastPrinted>
  <dcterms:created xsi:type="dcterms:W3CDTF">2019-10-23T14:45:00Z</dcterms:created>
  <dcterms:modified xsi:type="dcterms:W3CDTF">2019-12-09T17:34:00Z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2018-06-14T07:16:11.1049621Z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